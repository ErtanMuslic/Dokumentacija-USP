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0F10A769" wp14:editId="0CF32351">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rsidR="002C274A" w:rsidRDefault="002C274A"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0A769"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rsidR="002C274A" w:rsidRDefault="002C274A"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F1363">
        <w:rPr>
          <w:rStyle w:val="SelPlus"/>
        </w:rPr>
        <w:t>Azil za zivotinje/AZZ</w:t>
      </w:r>
      <w:r w:rsidRPr="006F38CF">
        <w:rPr>
          <w:rStyle w:val="SelPlus"/>
        </w:rPr>
        <w:fldChar w:fldCharType="end"/>
      </w:r>
      <w:bookmarkEnd w:id="0"/>
    </w:p>
    <w:p w:rsidR="00435324" w:rsidRPr="006F38CF" w:rsidRDefault="00435324" w:rsidP="00F64B5D">
      <w:pPr>
        <w:jc w:val="center"/>
        <w:rPr>
          <w:b/>
        </w:rPr>
      </w:pPr>
    </w:p>
    <w:p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r w:rsidR="004F1363">
              <w:rPr>
                <w:noProof/>
                <w:szCs w:val="22"/>
              </w:rPr>
              <w:t>25.10.2023</w:t>
            </w:r>
          </w:p>
          <w:p w:rsidR="00CE169E" w:rsidRP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4F1363" w:rsidRDefault="004F1363" w:rsidP="00CE169E">
            <w:pPr>
              <w:tabs>
                <w:tab w:val="left" w:pos="3649"/>
                <w:tab w:val="left" w:pos="5349"/>
                <w:tab w:val="left" w:pos="7992"/>
                <w:tab w:val="left" w:pos="9409"/>
                <w:tab w:val="left" w:pos="10778"/>
              </w:tabs>
              <w:rPr>
                <w:noProof/>
                <w:szCs w:val="22"/>
              </w:rPr>
            </w:pPr>
            <w:r>
              <w:rPr>
                <w:noProof/>
                <w:szCs w:val="22"/>
              </w:rPr>
              <w:t xml:space="preserve">1.Analiza postojeceg stanja - </w:t>
            </w:r>
            <w:r w:rsidRPr="004F1363">
              <w:rPr>
                <w:noProof/>
                <w:szCs w:val="22"/>
              </w:rPr>
              <w:t xml:space="preserve">Analiza postojećeg stanja omogućava nam da steknemo dublji uvid u trenutno stanje, </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izazove i resurse u vezi sa skloništima za životinje. </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To nam omogućava da donesemo informisane odluke i razvijemo strategije koje su prilagođene specifičnim potrebama</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i okolnostima.</w:t>
            </w:r>
          </w:p>
          <w:p w:rsidR="004F1363" w:rsidRDefault="004F1363" w:rsidP="00CE169E">
            <w:pPr>
              <w:tabs>
                <w:tab w:val="left" w:pos="3649"/>
                <w:tab w:val="left" w:pos="5349"/>
                <w:tab w:val="left" w:pos="7992"/>
                <w:tab w:val="left" w:pos="9409"/>
                <w:tab w:val="left" w:pos="10778"/>
              </w:tabs>
              <w:rPr>
                <w:noProof/>
                <w:szCs w:val="22"/>
              </w:rPr>
            </w:pPr>
            <w:r>
              <w:rPr>
                <w:noProof/>
                <w:szCs w:val="22"/>
              </w:rPr>
              <w:t>2.</w:t>
            </w:r>
            <w:r w:rsidRPr="004F1363">
              <w:rPr>
                <w:noProof/>
                <w:szCs w:val="22"/>
              </w:rPr>
              <w:t>Studijske posete organizacijama radi razmene informacija i usvajanje dobrih praksi</w:t>
            </w:r>
            <w:r>
              <w:rPr>
                <w:noProof/>
                <w:szCs w:val="22"/>
              </w:rPr>
              <w:t xml:space="preserve"> - </w:t>
            </w:r>
            <w:r w:rsidRPr="004F1363">
              <w:rPr>
                <w:noProof/>
                <w:szCs w:val="22"/>
              </w:rPr>
              <w:t xml:space="preserve">Studijske posete organizacijama pružaju priliku da se inspirišemo i prikupimo nove ideje i inovacije iz primera dobre prakse. </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Ova inspiracija može biti dragocena za unapređenje našeg programa i prilagođavanje najboljih praksi specifičnim</w:t>
            </w:r>
          </w:p>
          <w:p w:rsidR="00CE169E"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potrebama našeg projekta.</w:t>
            </w:r>
          </w:p>
          <w:p w:rsidR="004F1363" w:rsidRDefault="004F1363" w:rsidP="00CE169E">
            <w:pPr>
              <w:tabs>
                <w:tab w:val="left" w:pos="3649"/>
                <w:tab w:val="left" w:pos="5349"/>
                <w:tab w:val="left" w:pos="7992"/>
                <w:tab w:val="left" w:pos="9409"/>
                <w:tab w:val="left" w:pos="10778"/>
              </w:tabs>
              <w:rPr>
                <w:noProof/>
                <w:szCs w:val="22"/>
              </w:rPr>
            </w:pPr>
            <w:r>
              <w:rPr>
                <w:noProof/>
                <w:szCs w:val="22"/>
              </w:rPr>
              <w:t>3.</w:t>
            </w:r>
            <w:r w:rsidRPr="004F1363">
              <w:rPr>
                <w:noProof/>
                <w:szCs w:val="22"/>
              </w:rPr>
              <w:t xml:space="preserve">Agenda studijske  posete svih univerziteta vezanih za obuku i informacije neophodne za pomoc u izgradnji </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sistema za azil životinja</w:t>
            </w:r>
            <w:r>
              <w:rPr>
                <w:noProof/>
                <w:szCs w:val="22"/>
              </w:rPr>
              <w:t xml:space="preserve"> - </w:t>
            </w:r>
            <w:r w:rsidRPr="004F1363">
              <w:rPr>
                <w:noProof/>
                <w:szCs w:val="22"/>
              </w:rPr>
              <w:t xml:space="preserve">Studijske posete univerzitetima omogućavaju nam da steknemo važne informacije i </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znanje o najnovijim metodama i praksama u oblasti azila za životinje. Ovo je ključno za izgradnju kvalitetnog sistema</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za azil i unapređenje naše sposobnosti da pružimo adekvatnu pomoć životinjama.</w:t>
            </w:r>
          </w:p>
          <w:p w:rsidR="004F1363" w:rsidRDefault="004F1363" w:rsidP="00CE169E">
            <w:pPr>
              <w:tabs>
                <w:tab w:val="left" w:pos="3649"/>
                <w:tab w:val="left" w:pos="5349"/>
                <w:tab w:val="left" w:pos="7992"/>
                <w:tab w:val="left" w:pos="9409"/>
                <w:tab w:val="left" w:pos="10778"/>
              </w:tabs>
              <w:rPr>
                <w:noProof/>
                <w:szCs w:val="22"/>
              </w:rPr>
            </w:pPr>
            <w:r>
              <w:rPr>
                <w:noProof/>
                <w:szCs w:val="22"/>
              </w:rPr>
              <w:t>4.</w:t>
            </w:r>
            <w:r w:rsidRPr="004F1363">
              <w:rPr>
                <w:noProof/>
                <w:szCs w:val="22"/>
              </w:rPr>
              <w:t>Agenda studijske posete svih organizacija vezanih za samu praksu izgranje sistema za azil životinja</w:t>
            </w:r>
            <w:r>
              <w:rPr>
                <w:noProof/>
                <w:szCs w:val="22"/>
              </w:rPr>
              <w:t xml:space="preserve"> - </w:t>
            </w:r>
            <w:r w:rsidRPr="004F1363">
              <w:rPr>
                <w:noProof/>
                <w:szCs w:val="22"/>
              </w:rPr>
              <w:t xml:space="preserve">Susret sa </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organizacijama nam pruža priliku za umrežavanje i uspostavljanje saradnje sa stručnjacima iz oblasti azila za životinje. </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Možemo razmenjivati ideje, iskustva i resurse, što može doprineti unapređenju našeg projekta i omogućiti dugoročnu </w:t>
            </w:r>
          </w:p>
          <w:p w:rsidR="00CE169E" w:rsidRDefault="004F1363" w:rsidP="00CE169E">
            <w:pPr>
              <w:tabs>
                <w:tab w:val="left" w:pos="3649"/>
                <w:tab w:val="left" w:pos="5349"/>
                <w:tab w:val="left" w:pos="7992"/>
                <w:tab w:val="left" w:pos="9409"/>
                <w:tab w:val="left" w:pos="10778"/>
              </w:tabs>
              <w:rPr>
                <w:noProof/>
                <w:szCs w:val="22"/>
              </w:rPr>
            </w:pPr>
            <w:r w:rsidRPr="004F1363">
              <w:rPr>
                <w:noProof/>
                <w:szCs w:val="22"/>
              </w:rPr>
              <w:t>saradnju.</w:t>
            </w:r>
          </w:p>
          <w:p w:rsidR="004F1363" w:rsidRDefault="004F1363" w:rsidP="00CE169E">
            <w:pPr>
              <w:tabs>
                <w:tab w:val="left" w:pos="3649"/>
                <w:tab w:val="left" w:pos="5349"/>
                <w:tab w:val="left" w:pos="7992"/>
                <w:tab w:val="left" w:pos="9409"/>
                <w:tab w:val="left" w:pos="10778"/>
              </w:tabs>
              <w:rPr>
                <w:noProof/>
                <w:szCs w:val="22"/>
              </w:rPr>
            </w:pPr>
            <w:r>
              <w:rPr>
                <w:noProof/>
                <w:szCs w:val="22"/>
              </w:rPr>
              <w:t>5.</w:t>
            </w:r>
            <w:r w:rsidRPr="004F1363">
              <w:rPr>
                <w:noProof/>
                <w:szCs w:val="22"/>
              </w:rPr>
              <w:t>Elaborat uspostavljanja volonterske organizacije</w:t>
            </w:r>
            <w:r>
              <w:rPr>
                <w:noProof/>
                <w:szCs w:val="22"/>
              </w:rPr>
              <w:t xml:space="preserve"> - </w:t>
            </w:r>
            <w:r w:rsidRPr="004F1363">
              <w:rPr>
                <w:noProof/>
                <w:szCs w:val="22"/>
              </w:rPr>
              <w:t xml:space="preserve">Elaborat uspostavljanja volonterske organizacije predstavlja </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ključni dokument koji definiše ciljeve, aktivnosti, strukturu i pravila volonterskog programa. </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Ovaj dokument nam pomaže da jasno definišemo put kojim želimo da idemo i obezbedimo strukturu za</w:t>
            </w:r>
          </w:p>
          <w:p w:rsidR="00CE169E"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efikasno vođenje volonterskih aktivnosti.</w:t>
            </w:r>
          </w:p>
          <w:p w:rsidR="004F1363" w:rsidRDefault="004F1363" w:rsidP="00CE169E">
            <w:pPr>
              <w:tabs>
                <w:tab w:val="left" w:pos="3649"/>
                <w:tab w:val="left" w:pos="5349"/>
                <w:tab w:val="left" w:pos="7992"/>
                <w:tab w:val="left" w:pos="9409"/>
                <w:tab w:val="left" w:pos="10778"/>
              </w:tabs>
              <w:rPr>
                <w:noProof/>
                <w:szCs w:val="22"/>
              </w:rPr>
            </w:pPr>
            <w:r>
              <w:rPr>
                <w:noProof/>
                <w:szCs w:val="22"/>
              </w:rPr>
              <w:t xml:space="preserve">6. </w:t>
            </w:r>
            <w:r w:rsidRPr="004F1363">
              <w:rPr>
                <w:noProof/>
                <w:szCs w:val="22"/>
              </w:rPr>
              <w:t>Vrsi se regrutovanje volontera kroz razne ankete i stvaranje uticaja na drustvenim mrezama</w:t>
            </w:r>
            <w:r>
              <w:rPr>
                <w:noProof/>
                <w:szCs w:val="22"/>
              </w:rPr>
              <w:t xml:space="preserve"> -</w:t>
            </w:r>
            <w:r w:rsidRPr="004F1363">
              <w:rPr>
                <w:noProof/>
                <w:szCs w:val="22"/>
              </w:rPr>
              <w:t>Odlaganje regrutovanja</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 volontera može dovesti do gubitka dragocenog vremena i propuštanja prilika za angažovanje zainteresovanih osoba. </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 xml:space="preserve">Aktivno sprovođenje anketa i stvaranje uticaja na društvenim mrežama omogućava nam da brzo identifikujemo </w:t>
            </w:r>
          </w:p>
          <w:p w:rsidR="004F1363" w:rsidRDefault="004F1363" w:rsidP="00CE169E">
            <w:pPr>
              <w:tabs>
                <w:tab w:val="left" w:pos="3649"/>
                <w:tab w:val="left" w:pos="5349"/>
                <w:tab w:val="left" w:pos="7992"/>
                <w:tab w:val="left" w:pos="9409"/>
                <w:tab w:val="left" w:pos="10778"/>
              </w:tabs>
              <w:rPr>
                <w:noProof/>
                <w:szCs w:val="22"/>
              </w:rPr>
            </w:pPr>
            <w:r w:rsidRPr="004F1363">
              <w:rPr>
                <w:noProof/>
                <w:szCs w:val="22"/>
              </w:rPr>
              <w:t>potencijalne volontere i uspostavimo kontakt s njima.</w:t>
            </w:r>
          </w:p>
          <w:p w:rsidR="008F4C73" w:rsidRDefault="004F1363" w:rsidP="00CE169E">
            <w:pPr>
              <w:tabs>
                <w:tab w:val="left" w:pos="3649"/>
                <w:tab w:val="left" w:pos="5349"/>
                <w:tab w:val="left" w:pos="7992"/>
                <w:tab w:val="left" w:pos="9409"/>
                <w:tab w:val="left" w:pos="10778"/>
              </w:tabs>
              <w:rPr>
                <w:noProof/>
                <w:szCs w:val="22"/>
              </w:rPr>
            </w:pPr>
            <w:r>
              <w:rPr>
                <w:noProof/>
                <w:szCs w:val="22"/>
              </w:rPr>
              <w:t>7.</w:t>
            </w:r>
            <w:r w:rsidR="008F4C73" w:rsidRPr="008F4C73">
              <w:rPr>
                <w:noProof/>
                <w:szCs w:val="22"/>
              </w:rPr>
              <w:t>Obuka za volontere</w:t>
            </w:r>
            <w:r w:rsidR="008F4C73">
              <w:rPr>
                <w:noProof/>
                <w:szCs w:val="22"/>
              </w:rPr>
              <w:t xml:space="preserve">- </w:t>
            </w:r>
            <w:r w:rsidR="008F4C73" w:rsidRPr="008F4C73">
              <w:rPr>
                <w:noProof/>
                <w:szCs w:val="22"/>
              </w:rPr>
              <w:t>Obuka je ključna za osposobljavanje volontera i pružanje neophodnih veština i znanja za</w:t>
            </w:r>
          </w:p>
          <w:p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obavljanje njihovih zadataka na pravilan i efikasan način. Odlaganje obuke može dovesti do nedovoljne pripreme</w:t>
            </w:r>
          </w:p>
          <w:p w:rsidR="004F136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volontera i smanjenja njihove efikasnosti u radu.</w:t>
            </w:r>
          </w:p>
          <w:p w:rsidR="008F4C73" w:rsidRDefault="008F4C73" w:rsidP="00CE169E">
            <w:pPr>
              <w:tabs>
                <w:tab w:val="left" w:pos="3649"/>
                <w:tab w:val="left" w:pos="5349"/>
                <w:tab w:val="left" w:pos="7992"/>
                <w:tab w:val="left" w:pos="9409"/>
                <w:tab w:val="left" w:pos="10778"/>
              </w:tabs>
              <w:rPr>
                <w:noProof/>
                <w:szCs w:val="22"/>
              </w:rPr>
            </w:pPr>
            <w:r>
              <w:rPr>
                <w:noProof/>
                <w:szCs w:val="22"/>
              </w:rPr>
              <w:t>8.</w:t>
            </w:r>
            <w:r w:rsidRPr="008F4C73">
              <w:rPr>
                <w:noProof/>
                <w:szCs w:val="22"/>
              </w:rPr>
              <w:t>Primene obuke vezana za Menadzment ljudskih resursa na projektu</w:t>
            </w:r>
            <w:r>
              <w:rPr>
                <w:noProof/>
                <w:szCs w:val="22"/>
              </w:rPr>
              <w:t xml:space="preserve"> - </w:t>
            </w:r>
            <w:r w:rsidRPr="008F4C73">
              <w:rPr>
                <w:noProof/>
                <w:szCs w:val="22"/>
              </w:rPr>
              <w:t>Obuka iz oblasti Menadžmenta ljudskih resursa</w:t>
            </w:r>
          </w:p>
          <w:p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omogućava nam da steknemo znanja i veštine za efikasno upravljanje volonterima i ostalim članovima tima.</w:t>
            </w:r>
          </w:p>
          <w:p w:rsidR="008F4C73" w:rsidRDefault="008F4C73" w:rsidP="00CE169E">
            <w:pPr>
              <w:tabs>
                <w:tab w:val="left" w:pos="3649"/>
                <w:tab w:val="left" w:pos="5349"/>
                <w:tab w:val="left" w:pos="7992"/>
                <w:tab w:val="left" w:pos="9409"/>
                <w:tab w:val="left" w:pos="10778"/>
              </w:tabs>
              <w:rPr>
                <w:noProof/>
                <w:szCs w:val="22"/>
              </w:rPr>
            </w:pPr>
            <w:r w:rsidRPr="008F4C73">
              <w:rPr>
                <w:noProof/>
                <w:szCs w:val="22"/>
              </w:rPr>
              <w:lastRenderedPageBreak/>
              <w:t xml:space="preserve"> To uključuje upravljanje timskim radom, motivaciju, rešavanje konflikata i uspostavljanje efikasnih komunikacijskih</w:t>
            </w:r>
          </w:p>
          <w:p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kanala.</w:t>
            </w:r>
          </w:p>
          <w:p w:rsidR="008F4C73" w:rsidRDefault="008F4C73" w:rsidP="00CE169E">
            <w:pPr>
              <w:tabs>
                <w:tab w:val="left" w:pos="3649"/>
                <w:tab w:val="left" w:pos="5349"/>
                <w:tab w:val="left" w:pos="7992"/>
                <w:tab w:val="left" w:pos="9409"/>
                <w:tab w:val="left" w:pos="10778"/>
              </w:tabs>
              <w:rPr>
                <w:noProof/>
                <w:szCs w:val="22"/>
              </w:rPr>
            </w:pPr>
            <w:r>
              <w:rPr>
                <w:noProof/>
                <w:szCs w:val="22"/>
              </w:rPr>
              <w:t>9.</w:t>
            </w:r>
            <w:r w:rsidRPr="008F4C73">
              <w:rPr>
                <w:noProof/>
                <w:szCs w:val="22"/>
              </w:rPr>
              <w:t>Projektovanje sistema za azil životinja u Beogradu</w:t>
            </w:r>
            <w:r>
              <w:rPr>
                <w:noProof/>
                <w:szCs w:val="22"/>
              </w:rPr>
              <w:t xml:space="preserve"> - </w:t>
            </w:r>
            <w:r w:rsidRPr="008F4C73">
              <w:rPr>
                <w:noProof/>
                <w:szCs w:val="22"/>
              </w:rPr>
              <w:t xml:space="preserve">Projektovanje sistema za azil životinja uključuje definisanje </w:t>
            </w:r>
          </w:p>
          <w:p w:rsidR="008F4C73" w:rsidRDefault="008F4C73" w:rsidP="00CE169E">
            <w:pPr>
              <w:tabs>
                <w:tab w:val="left" w:pos="3649"/>
                <w:tab w:val="left" w:pos="5349"/>
                <w:tab w:val="left" w:pos="7992"/>
                <w:tab w:val="left" w:pos="9409"/>
                <w:tab w:val="left" w:pos="10778"/>
              </w:tabs>
              <w:rPr>
                <w:noProof/>
                <w:szCs w:val="22"/>
              </w:rPr>
            </w:pPr>
            <w:r w:rsidRPr="008F4C73">
              <w:rPr>
                <w:noProof/>
                <w:szCs w:val="22"/>
              </w:rPr>
              <w:t>potrebnih resursa kao što su prostor, oprema, hrana, medicinska nega i osoblje. Odlaganje ove aktivnosti može</w:t>
            </w:r>
          </w:p>
          <w:p w:rsidR="008F4C73" w:rsidRDefault="008F4C73" w:rsidP="00CE169E">
            <w:pPr>
              <w:tabs>
                <w:tab w:val="left" w:pos="3649"/>
                <w:tab w:val="left" w:pos="5349"/>
                <w:tab w:val="left" w:pos="7992"/>
                <w:tab w:val="left" w:pos="9409"/>
                <w:tab w:val="left" w:pos="10778"/>
              </w:tabs>
              <w:rPr>
                <w:noProof/>
                <w:szCs w:val="22"/>
              </w:rPr>
            </w:pPr>
            <w:r w:rsidRPr="008F4C73">
              <w:rPr>
                <w:noProof/>
                <w:szCs w:val="22"/>
              </w:rPr>
              <w:t xml:space="preserve"> dovesti do kašn</w:t>
            </w:r>
            <w:bookmarkStart w:id="1" w:name="_GoBack"/>
            <w:bookmarkEnd w:id="1"/>
            <w:r w:rsidRPr="008F4C73">
              <w:rPr>
                <w:noProof/>
                <w:szCs w:val="22"/>
              </w:rPr>
              <w:t>jenja u obezbeđivanju neophodnih resursa za pravilno funkcionisanje azila.</w:t>
            </w:r>
          </w:p>
          <w:p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37311A" w:rsidRPr="0037311A" w:rsidRDefault="00DA5366" w:rsidP="0037311A">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37311A" w:rsidRPr="0037311A">
              <w:rPr>
                <w:szCs w:val="22"/>
              </w:rPr>
              <w:t>Problemi i potrebe identifikovani na nivou partnerske zemlje: SAD:</w:t>
            </w: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Marlei&amp;#39;s Mutts zahteva finansijsku podršku za proširenje svojih objekata za</w:t>
            </w: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smeštaj životinja.</w:t>
            </w:r>
          </w:p>
          <w:p w:rsidR="0037311A" w:rsidRPr="0037311A" w:rsidRDefault="0037311A" w:rsidP="0037311A">
            <w:pPr>
              <w:tabs>
                <w:tab w:val="left" w:pos="3649"/>
                <w:tab w:val="left" w:pos="5349"/>
                <w:tab w:val="left" w:pos="7992"/>
                <w:tab w:val="left" w:pos="9409"/>
                <w:tab w:val="left" w:pos="10778"/>
              </w:tabs>
              <w:rPr>
                <w:szCs w:val="22"/>
              </w:rPr>
            </w:pP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Egipat:</w:t>
            </w: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Talia&amp;#39;s Rescue Furbabies &amp;amp; co treba podršku u pružanju odgovarajuće ishrane i</w:t>
            </w: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medicinske nege za spašene životinje.</w:t>
            </w:r>
          </w:p>
          <w:p w:rsidR="0037311A" w:rsidRPr="0037311A" w:rsidRDefault="0037311A" w:rsidP="0037311A">
            <w:pPr>
              <w:tabs>
                <w:tab w:val="left" w:pos="3649"/>
                <w:tab w:val="left" w:pos="5349"/>
                <w:tab w:val="left" w:pos="7992"/>
                <w:tab w:val="left" w:pos="9409"/>
                <w:tab w:val="left" w:pos="10778"/>
              </w:tabs>
              <w:rPr>
                <w:szCs w:val="22"/>
              </w:rPr>
            </w:pP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Tunis:</w:t>
            </w: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Rescue Animals of North Africa zahteva pomoć u organizaciji kampanja</w:t>
            </w: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vakcinacije za napuštene životinje.</w:t>
            </w:r>
          </w:p>
          <w:p w:rsidR="0037311A" w:rsidRPr="0037311A" w:rsidRDefault="0037311A" w:rsidP="0037311A">
            <w:pPr>
              <w:tabs>
                <w:tab w:val="left" w:pos="3649"/>
                <w:tab w:val="left" w:pos="5349"/>
                <w:tab w:val="left" w:pos="7992"/>
                <w:tab w:val="left" w:pos="9409"/>
                <w:tab w:val="left" w:pos="10778"/>
              </w:tabs>
              <w:rPr>
                <w:szCs w:val="22"/>
              </w:rPr>
            </w:pP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Poljska:</w:t>
            </w: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SPCA Straż Zwierzat Polska treba resurse za spašavanje i rehabilitaciju životinja</w:t>
            </w: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pogođenih prirodnim katastrofama.</w:t>
            </w:r>
          </w:p>
          <w:p w:rsidR="0037311A" w:rsidRPr="0037311A" w:rsidRDefault="0037311A" w:rsidP="0037311A">
            <w:pPr>
              <w:tabs>
                <w:tab w:val="left" w:pos="3649"/>
                <w:tab w:val="left" w:pos="5349"/>
                <w:tab w:val="left" w:pos="7992"/>
                <w:tab w:val="left" w:pos="9409"/>
                <w:tab w:val="left" w:pos="10778"/>
              </w:tabs>
              <w:rPr>
                <w:szCs w:val="22"/>
              </w:rPr>
            </w:pP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Problemi i potrebe identifikovani na nivou partnerske zemlje: Srbija:</w:t>
            </w:r>
          </w:p>
          <w:p w:rsidR="0037311A" w:rsidRPr="0037311A" w:rsidRDefault="0037311A" w:rsidP="0037311A">
            <w:pPr>
              <w:tabs>
                <w:tab w:val="left" w:pos="3649"/>
                <w:tab w:val="left" w:pos="5349"/>
                <w:tab w:val="left" w:pos="7992"/>
                <w:tab w:val="left" w:pos="9409"/>
                <w:tab w:val="left" w:pos="10778"/>
              </w:tabs>
              <w:rPr>
                <w:szCs w:val="22"/>
              </w:rPr>
            </w:pPr>
            <w:r w:rsidRPr="0037311A">
              <w:rPr>
                <w:szCs w:val="22"/>
              </w:rPr>
              <w:t>- Partnerska institucija Sklonište Vučjak i rezervat za divlje životinje zahteva finansiranje za obnovu i</w:t>
            </w:r>
          </w:p>
          <w:p w:rsidR="007F357F" w:rsidRPr="006F38CF" w:rsidRDefault="0037311A" w:rsidP="0037311A">
            <w:pPr>
              <w:tabs>
                <w:tab w:val="left" w:pos="3649"/>
                <w:tab w:val="left" w:pos="5349"/>
                <w:tab w:val="left" w:pos="7992"/>
                <w:tab w:val="left" w:pos="9409"/>
                <w:tab w:val="left" w:pos="10778"/>
              </w:tabs>
              <w:rPr>
                <w:szCs w:val="22"/>
              </w:rPr>
            </w:pPr>
            <w:r w:rsidRPr="0037311A">
              <w:rPr>
                <w:szCs w:val="22"/>
              </w:rPr>
              <w:t>proširenje staništa.</w:t>
            </w:r>
            <w:r>
              <w:rPr>
                <w:szCs w:val="22"/>
              </w:rPr>
              <w:t> </w:t>
            </w:r>
            <w:r>
              <w:rPr>
                <w:szCs w:val="22"/>
              </w:rPr>
              <w:t> </w:t>
            </w:r>
            <w:r>
              <w:rPr>
                <w:szCs w:val="22"/>
              </w:rPr>
              <w:t> </w:t>
            </w:r>
            <w:r>
              <w:rPr>
                <w:szCs w:val="22"/>
              </w:rPr>
              <w:t> </w:t>
            </w:r>
            <w:r>
              <w:rPr>
                <w:szCs w:val="22"/>
              </w:rPr>
              <w:t> </w:t>
            </w:r>
            <w:r w:rsidR="00DA5366">
              <w:rPr>
                <w:szCs w:val="22"/>
              </w:rPr>
              <w:fldChar w:fldCharType="end"/>
            </w:r>
          </w:p>
        </w:tc>
      </w:tr>
    </w:tbl>
    <w:p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37311A" w:rsidRPr="0037311A" w:rsidRDefault="0012389B" w:rsidP="0037311A">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37311A" w:rsidRPr="0037311A">
              <w:rPr>
                <w:szCs w:val="22"/>
              </w:rPr>
              <w:t>• SAD (USA) - Marlei&amp;#39;s Mutts</w:t>
            </w:r>
          </w:p>
          <w:p w:rsidR="0037311A" w:rsidRPr="0037311A" w:rsidRDefault="0037311A" w:rsidP="0037311A">
            <w:pPr>
              <w:rPr>
                <w:szCs w:val="22"/>
              </w:rPr>
            </w:pPr>
            <w:r w:rsidRPr="0037311A">
              <w:rPr>
                <w:szCs w:val="22"/>
              </w:rPr>
              <w:t>• Egipat (Egypt) - Talia&amp;#39;s Rescue Furbabies &amp;amp; co</w:t>
            </w:r>
          </w:p>
          <w:p w:rsidR="0037311A" w:rsidRPr="0037311A" w:rsidRDefault="0037311A" w:rsidP="0037311A">
            <w:pPr>
              <w:rPr>
                <w:szCs w:val="22"/>
              </w:rPr>
            </w:pPr>
            <w:r w:rsidRPr="0037311A">
              <w:rPr>
                <w:szCs w:val="22"/>
              </w:rPr>
              <w:t>• Tunis (Tunisia) - Rescue Animals of North Africa</w:t>
            </w:r>
          </w:p>
          <w:p w:rsidR="0037311A" w:rsidRPr="0037311A" w:rsidRDefault="0037311A" w:rsidP="0037311A">
            <w:pPr>
              <w:rPr>
                <w:szCs w:val="22"/>
              </w:rPr>
            </w:pPr>
            <w:r w:rsidRPr="0037311A">
              <w:rPr>
                <w:szCs w:val="22"/>
              </w:rPr>
              <w:t>• Poljska (Poland) - SPCA Straż Zwierzat Polska</w:t>
            </w:r>
          </w:p>
          <w:p w:rsidR="0037311A" w:rsidRPr="0037311A" w:rsidRDefault="0037311A" w:rsidP="0037311A">
            <w:pPr>
              <w:rPr>
                <w:szCs w:val="22"/>
              </w:rPr>
            </w:pPr>
            <w:r w:rsidRPr="0037311A">
              <w:rPr>
                <w:szCs w:val="22"/>
              </w:rPr>
              <w:t>• Srbija (Serbia) - Sklonište Vučjak i rezervat za divlje životinje (Vucjak Shelter and Wildlife</w:t>
            </w:r>
          </w:p>
          <w:p w:rsidR="00CB5498" w:rsidRPr="006F38CF" w:rsidRDefault="0037311A" w:rsidP="0037311A">
            <w:pPr>
              <w:rPr>
                <w:szCs w:val="22"/>
              </w:rPr>
            </w:pPr>
            <w:r w:rsidRPr="0037311A">
              <w:rPr>
                <w:szCs w:val="22"/>
              </w:rPr>
              <w:t>Reserve)</w:t>
            </w:r>
            <w:r>
              <w:rPr>
                <w:szCs w:val="22"/>
              </w:rPr>
              <w:t> </w:t>
            </w:r>
            <w:r>
              <w:rPr>
                <w:szCs w:val="22"/>
              </w:rPr>
              <w:t> </w:t>
            </w:r>
            <w:r>
              <w:rPr>
                <w:szCs w:val="22"/>
              </w:rPr>
              <w:t> </w:t>
            </w:r>
            <w:r>
              <w:rPr>
                <w:szCs w:val="22"/>
              </w:rPr>
              <w:t> </w:t>
            </w:r>
            <w:r>
              <w:rPr>
                <w:szCs w:val="22"/>
              </w:rPr>
              <w:t> </w:t>
            </w:r>
            <w:r w:rsidR="0012389B">
              <w:rPr>
                <w:szCs w:val="22"/>
              </w:rPr>
              <w:fldChar w:fldCharType="end"/>
            </w:r>
          </w:p>
        </w:tc>
      </w:tr>
    </w:tbl>
    <w:p w:rsidR="00113792" w:rsidRPr="006F38CF" w:rsidRDefault="00113792" w:rsidP="00F64B5D">
      <w:r w:rsidRPr="006F38CF">
        <w:rPr>
          <w:szCs w:val="22"/>
        </w:rPr>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rsidTr="00C97D5E">
        <w:trPr>
          <w:trHeight w:val="567"/>
        </w:trPr>
        <w:tc>
          <w:tcPr>
            <w:tcW w:w="9639" w:type="dxa"/>
            <w:tcBorders>
              <w:top w:val="single" w:sz="4" w:space="0" w:color="808080"/>
              <w:bottom w:val="single" w:sz="4" w:space="0" w:color="808080"/>
            </w:tcBorders>
          </w:tcPr>
          <w:p w:rsidR="0037311A" w:rsidRPr="0037311A" w:rsidRDefault="0012389B" w:rsidP="0037311A">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37311A" w:rsidRPr="0037311A">
              <w:rPr>
                <w:szCs w:val="22"/>
              </w:rPr>
              <w:t>SAD - Projekat će pružiti finansijsku podršku i resurse Marlei&amp;#39;s Mutts-u,</w:t>
            </w:r>
          </w:p>
          <w:p w:rsidR="0037311A" w:rsidRPr="0037311A" w:rsidRDefault="0037311A" w:rsidP="0037311A">
            <w:pPr>
              <w:rPr>
                <w:szCs w:val="22"/>
              </w:rPr>
            </w:pPr>
            <w:r w:rsidRPr="0037311A">
              <w:rPr>
                <w:szCs w:val="22"/>
              </w:rPr>
              <w:t>omogućavajući im da prošire svoje sklonišne kapacitete i bolje se brinu o sve većem</w:t>
            </w:r>
          </w:p>
          <w:p w:rsidR="0037311A" w:rsidRPr="0037311A" w:rsidRDefault="0037311A" w:rsidP="0037311A">
            <w:pPr>
              <w:rPr>
                <w:szCs w:val="22"/>
              </w:rPr>
            </w:pPr>
            <w:r w:rsidRPr="0037311A">
              <w:rPr>
                <w:szCs w:val="22"/>
              </w:rPr>
              <w:t>broju životinja kojima je potrebna pomoć.</w:t>
            </w:r>
          </w:p>
          <w:p w:rsidR="0037311A" w:rsidRPr="0037311A" w:rsidRDefault="0037311A" w:rsidP="0037311A">
            <w:pPr>
              <w:rPr>
                <w:szCs w:val="22"/>
              </w:rPr>
            </w:pPr>
          </w:p>
          <w:p w:rsidR="0037311A" w:rsidRPr="0037311A" w:rsidRDefault="0037311A" w:rsidP="0037311A">
            <w:pPr>
              <w:rPr>
                <w:szCs w:val="22"/>
              </w:rPr>
            </w:pPr>
            <w:r w:rsidRPr="0037311A">
              <w:rPr>
                <w:szCs w:val="22"/>
              </w:rPr>
              <w:t>Egipat - Projekat će pružiti podršku Talia&amp;#39;s Rescue Furbabies &amp;amp; co-u u vidu finansija,</w:t>
            </w:r>
          </w:p>
          <w:p w:rsidR="0037311A" w:rsidRPr="0037311A" w:rsidRDefault="0037311A" w:rsidP="0037311A">
            <w:pPr>
              <w:rPr>
                <w:szCs w:val="22"/>
              </w:rPr>
            </w:pPr>
            <w:r w:rsidRPr="0037311A">
              <w:rPr>
                <w:szCs w:val="22"/>
              </w:rPr>
              <w:t>materijalnih sredstava i stručnosti, pomažući im da obezbede adekvatnu ishranu i</w:t>
            </w:r>
          </w:p>
          <w:p w:rsidR="0037311A" w:rsidRPr="0037311A" w:rsidRDefault="0037311A" w:rsidP="0037311A">
            <w:pPr>
              <w:rPr>
                <w:szCs w:val="22"/>
              </w:rPr>
            </w:pPr>
            <w:r w:rsidRPr="0037311A">
              <w:rPr>
                <w:szCs w:val="22"/>
              </w:rPr>
              <w:lastRenderedPageBreak/>
              <w:t>medicinsku negu za spašene životinje i unaprede njihovo opšte blagostanje.</w:t>
            </w:r>
          </w:p>
          <w:p w:rsidR="0037311A" w:rsidRPr="0037311A" w:rsidRDefault="0037311A" w:rsidP="0037311A">
            <w:pPr>
              <w:rPr>
                <w:szCs w:val="22"/>
              </w:rPr>
            </w:pPr>
            <w:r w:rsidRPr="0037311A">
              <w:rPr>
                <w:szCs w:val="22"/>
              </w:rPr>
              <w:t>Tunis - Projekat će sarađivati sa Rescue Animals of North Africa kako bi organizovali</w:t>
            </w:r>
          </w:p>
          <w:p w:rsidR="0037311A" w:rsidRPr="0037311A" w:rsidRDefault="0037311A" w:rsidP="0037311A">
            <w:pPr>
              <w:rPr>
                <w:szCs w:val="22"/>
              </w:rPr>
            </w:pPr>
            <w:r w:rsidRPr="0037311A">
              <w:rPr>
                <w:szCs w:val="22"/>
              </w:rPr>
              <w:t>i sproveli kampanje vakcinacije, sa posebnim fokusom na napuštene životinje, s</w:t>
            </w:r>
          </w:p>
          <w:p w:rsidR="0037311A" w:rsidRPr="0037311A" w:rsidRDefault="0037311A" w:rsidP="0037311A">
            <w:pPr>
              <w:rPr>
                <w:szCs w:val="22"/>
              </w:rPr>
            </w:pPr>
            <w:r w:rsidRPr="0037311A">
              <w:rPr>
                <w:szCs w:val="22"/>
              </w:rPr>
              <w:t>ciljem sprečavanja širenja bolesti i obezbeđivanja njihovog zdravlja i sigurnosti.</w:t>
            </w:r>
          </w:p>
          <w:p w:rsidR="0037311A" w:rsidRPr="0037311A" w:rsidRDefault="0037311A" w:rsidP="0037311A">
            <w:pPr>
              <w:rPr>
                <w:szCs w:val="22"/>
              </w:rPr>
            </w:pPr>
            <w:r w:rsidRPr="0037311A">
              <w:rPr>
                <w:szCs w:val="22"/>
              </w:rPr>
              <w:t>Poljska - Projekat će pružiti podršku SPCA Straż Zwierzat Polska-u u njihovim</w:t>
            </w:r>
          </w:p>
          <w:p w:rsidR="0037311A" w:rsidRPr="0037311A" w:rsidRDefault="0037311A" w:rsidP="0037311A">
            <w:pPr>
              <w:rPr>
                <w:szCs w:val="22"/>
              </w:rPr>
            </w:pPr>
            <w:r w:rsidRPr="0037311A">
              <w:rPr>
                <w:szCs w:val="22"/>
              </w:rPr>
              <w:t>naporima da spasavaju i rehabilituju životinje pogođene prirodnim katastrofama,</w:t>
            </w:r>
          </w:p>
          <w:p w:rsidR="0037311A" w:rsidRPr="0037311A" w:rsidRDefault="0037311A" w:rsidP="0037311A">
            <w:pPr>
              <w:rPr>
                <w:szCs w:val="22"/>
              </w:rPr>
            </w:pPr>
            <w:r w:rsidRPr="0037311A">
              <w:rPr>
                <w:szCs w:val="22"/>
              </w:rPr>
              <w:t>obezbeđujući resurse, obuku i neophodne materijale za efikasno reagovanje u takvim</w:t>
            </w:r>
          </w:p>
          <w:p w:rsidR="0037311A" w:rsidRDefault="0037311A" w:rsidP="0037311A">
            <w:pPr>
              <w:rPr>
                <w:szCs w:val="22"/>
              </w:rPr>
            </w:pPr>
            <w:r w:rsidRPr="0037311A">
              <w:rPr>
                <w:szCs w:val="22"/>
              </w:rPr>
              <w:t>situacijama.</w:t>
            </w:r>
          </w:p>
          <w:p w:rsidR="0037311A" w:rsidRPr="0037311A" w:rsidRDefault="0037311A" w:rsidP="0037311A">
            <w:pPr>
              <w:rPr>
                <w:szCs w:val="22"/>
              </w:rPr>
            </w:pPr>
            <w:r w:rsidRPr="0037311A">
              <w:rPr>
                <w:szCs w:val="22"/>
              </w:rPr>
              <w:t>Srbija - Projekat će doprineti finansiranju i sprovođenju projekata obnove i proširenja</w:t>
            </w:r>
          </w:p>
          <w:p w:rsidR="0037311A" w:rsidRPr="0037311A" w:rsidRDefault="0037311A" w:rsidP="0037311A">
            <w:pPr>
              <w:rPr>
                <w:szCs w:val="22"/>
              </w:rPr>
            </w:pPr>
            <w:r w:rsidRPr="0037311A">
              <w:rPr>
                <w:szCs w:val="22"/>
              </w:rPr>
              <w:t>staništa koje sprovodi Sklonište Vučjak i rezervat za divlje životinje, s ciljem</w:t>
            </w:r>
          </w:p>
          <w:p w:rsidR="009B1F4E" w:rsidRPr="006F38CF" w:rsidRDefault="0037311A" w:rsidP="0037311A">
            <w:pPr>
              <w:rPr>
                <w:szCs w:val="22"/>
              </w:rPr>
            </w:pPr>
            <w:r w:rsidRPr="0037311A">
              <w:rPr>
                <w:szCs w:val="22"/>
              </w:rPr>
              <w:t>poboljšanja uslova života i zaštite divljih životinja u Srbiji.</w:t>
            </w:r>
            <w:r>
              <w:rPr>
                <w:szCs w:val="22"/>
              </w:rPr>
              <w:t> </w:t>
            </w:r>
            <w:r>
              <w:rPr>
                <w:szCs w:val="22"/>
              </w:rPr>
              <w:t> </w:t>
            </w:r>
            <w:r>
              <w:rPr>
                <w:szCs w:val="22"/>
              </w:rPr>
              <w:t> </w:t>
            </w:r>
            <w:r>
              <w:rPr>
                <w:szCs w:val="22"/>
              </w:rPr>
              <w:t> </w:t>
            </w:r>
            <w:r>
              <w:rPr>
                <w:szCs w:val="22"/>
              </w:rPr>
              <w:t> </w:t>
            </w:r>
            <w:r w:rsidR="0012389B">
              <w:rPr>
                <w:szCs w:val="22"/>
              </w:rPr>
              <w:fldChar w:fldCharType="end"/>
            </w: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32243E">
              <w:rPr>
                <w:szCs w:val="22"/>
              </w:rPr>
              <w:t>Opsti i specifinci ciljevi</w:t>
            </w:r>
            <w:r w:rsidR="00F64A7D">
              <w:t xml:space="preserve">: </w:t>
            </w:r>
          </w:p>
          <w:p w:rsidR="00F64A7D" w:rsidRDefault="0032243E" w:rsidP="0012389B">
            <w:r>
              <w:t xml:space="preserve">Opsti cilj : </w:t>
            </w:r>
            <w:r w:rsidRPr="0032243E">
              <w:t>Poboljšanje dobrobiti životinja, podsticanje istraživačke saradnje i promovisanje obrazovanja zajednice za pozitivan uticaj na dobrobit životinja i odgovorno posedovanje kućnih ljubimaca.</w:t>
            </w:r>
          </w:p>
          <w:p w:rsidR="0032243E" w:rsidRDefault="0032243E" w:rsidP="0012389B">
            <w:r>
              <w:t xml:space="preserve">Specificni ciljevi: </w:t>
            </w:r>
          </w:p>
          <w:p w:rsidR="0032243E" w:rsidRDefault="0032243E" w:rsidP="0032243E">
            <w:r>
              <w:t>+Studentski volonterski program</w:t>
            </w:r>
          </w:p>
          <w:p w:rsidR="0032243E" w:rsidRDefault="0032243E" w:rsidP="0032243E">
            <w:r>
              <w:t>+Saradnja u istraživanju</w:t>
            </w:r>
          </w:p>
          <w:p w:rsidR="00CB5498" w:rsidRPr="006F38CF" w:rsidRDefault="0032243E" w:rsidP="0032243E">
            <w:pPr>
              <w:rPr>
                <w:szCs w:val="22"/>
              </w:rPr>
            </w:pPr>
            <w:r>
              <w:t>+Obrazovna partnerstva</w:t>
            </w:r>
            <w:r w:rsidR="00576E6B">
              <w:t xml:space="preserve"> </w:t>
            </w:r>
            <w:r w:rsidR="0012389B">
              <w:rPr>
                <w:szCs w:val="22"/>
              </w:rPr>
              <w:fldChar w:fldCharType="end"/>
            </w:r>
          </w:p>
        </w:tc>
      </w:tr>
    </w:tbl>
    <w:p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40132E" w:rsidRDefault="00F64A7D" w:rsidP="0040132E">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40132E">
              <w:t>Partner zemlja: SAD</w:t>
            </w:r>
          </w:p>
          <w:p w:rsidR="0040132E" w:rsidRDefault="0040132E" w:rsidP="0040132E">
            <w:r>
              <w:t>- Ciljevi i specifični zadaci: Pružiti finansijsku podršku instituciji Marlei&amp;#39;s Mutts za proširenje njihovih</w:t>
            </w:r>
          </w:p>
          <w:p w:rsidR="0040132E" w:rsidRDefault="0040132E" w:rsidP="0040132E">
            <w:r>
              <w:t>objekata za smeštaj. Ovo uključuje obezbeđivanje sredstava za razvoj infrastrukture, izgradnju i</w:t>
            </w:r>
          </w:p>
          <w:p w:rsidR="0040132E" w:rsidRDefault="0040132E" w:rsidP="0040132E">
            <w:r>
              <w:t>nabavku opreme. Specifični zadaci projekta uključuju kampanje prikupljanja sredstava, apliciranje za</w:t>
            </w:r>
          </w:p>
          <w:p w:rsidR="0040132E" w:rsidRDefault="0040132E" w:rsidP="0040132E">
            <w:r>
              <w:t>grantove i saradnju sa partnerima radi prikupljanja neophodnih resursa za proširenje objekata. Kroz</w:t>
            </w:r>
          </w:p>
          <w:p w:rsidR="0040132E" w:rsidRDefault="0040132E" w:rsidP="0040132E">
            <w:r>
              <w:t>ostvarenje ovih specifičnih ciljeva, projekat ima za cilj da reši identifikovan problem ograničenog</w:t>
            </w:r>
          </w:p>
          <w:p w:rsidR="0040132E" w:rsidRDefault="0040132E" w:rsidP="0040132E">
            <w:r>
              <w:t>prostora za smeštaj i podrži instituciju u prihvatanju većeg broja životinja kojima je potrebna pomoć.</w:t>
            </w:r>
          </w:p>
          <w:p w:rsidR="0040132E" w:rsidRDefault="0040132E" w:rsidP="0040132E"/>
          <w:p w:rsidR="0040132E" w:rsidRDefault="0040132E" w:rsidP="0040132E">
            <w:r>
              <w:t>Partner zemlja: Egipat</w:t>
            </w:r>
          </w:p>
          <w:p w:rsidR="0040132E" w:rsidRDefault="0040132E" w:rsidP="0040132E">
            <w:r>
              <w:t>- Ciljevi i specifični zadaci: Pružiti podršku instituciji Talia&amp;#39;s Rescue Furbabies &amp;amp; co u obezbeđivanju</w:t>
            </w:r>
          </w:p>
          <w:p w:rsidR="0040132E" w:rsidRDefault="0040132E" w:rsidP="0040132E">
            <w:r>
              <w:t>adekvatne ishrane i medicinske nege za spašene životinje. Specifični zadaci projekta obuhvataju</w:t>
            </w:r>
          </w:p>
          <w:p w:rsidR="0040132E" w:rsidRDefault="0040132E" w:rsidP="0040132E">
            <w:r>
              <w:t>uspostavljanje mreže veterinarskih stručnjaka, organizovanje medicinskih kampova i podizanje svesti</w:t>
            </w:r>
          </w:p>
          <w:p w:rsidR="0040132E" w:rsidRDefault="0040132E" w:rsidP="0040132E">
            <w:r>
              <w:t>o važnosti zdravlja životinja. Kroz postizanje ovih specifičnih ciljeva, projekat ima za cilj da reši</w:t>
            </w:r>
          </w:p>
          <w:p w:rsidR="0040132E" w:rsidRDefault="0040132E" w:rsidP="0040132E">
            <w:r>
              <w:t>identifikovan problem nedovoljne ishrane i medicinske nege za spašene životinje i unapredi njihovo</w:t>
            </w:r>
          </w:p>
          <w:p w:rsidR="0040132E" w:rsidRDefault="0040132E" w:rsidP="0040132E">
            <w:r>
              <w:t>opšte blagostanje.</w:t>
            </w:r>
          </w:p>
          <w:p w:rsidR="0040132E" w:rsidRDefault="0040132E" w:rsidP="0040132E"/>
          <w:p w:rsidR="0040132E" w:rsidRDefault="0040132E" w:rsidP="0040132E">
            <w:r>
              <w:t>Partner zemlja: Tunis</w:t>
            </w:r>
          </w:p>
          <w:p w:rsidR="0040132E" w:rsidRDefault="0040132E" w:rsidP="0040132E">
            <w:r>
              <w:t>- Ciljevi i specifični zadaci: Pomagati organizaciji Rescue Animals of North Africa u organizovanju</w:t>
            </w:r>
          </w:p>
          <w:p w:rsidR="0040132E" w:rsidRDefault="0040132E" w:rsidP="0040132E">
            <w:r>
              <w:t>kampanja vakcinacije za lutalice. Specifični zadaci projekta obuhvataju mobilizaciju volontera,</w:t>
            </w:r>
          </w:p>
          <w:p w:rsidR="0040132E" w:rsidRDefault="0040132E" w:rsidP="0040132E">
            <w:r>
              <w:t>saradnju sa veterinarskim klinikama i sprovođenje programa edukacije zajednice o važnosti</w:t>
            </w:r>
          </w:p>
          <w:p w:rsidR="0040132E" w:rsidRDefault="0040132E" w:rsidP="0040132E">
            <w:r>
              <w:lastRenderedPageBreak/>
              <w:t>vakcinacije. Kroz ispunjavanje ovih specifičnih ciljeva, projekat ima za cilj da reši identifikovan</w:t>
            </w:r>
          </w:p>
          <w:p w:rsidR="0040132E" w:rsidRDefault="0040132E" w:rsidP="0040132E">
            <w:r>
              <w:t>problem nedovoljnog obuhvata vakcinacije kod lutalica i doprinese njihovom opštem zdravlju i</w:t>
            </w:r>
          </w:p>
          <w:p w:rsidR="0040132E" w:rsidRDefault="0040132E" w:rsidP="0040132E">
            <w:r>
              <w:t>prevenciji bolesti.</w:t>
            </w:r>
          </w:p>
          <w:p w:rsidR="0040132E" w:rsidRDefault="0040132E" w:rsidP="0040132E"/>
          <w:p w:rsidR="0040132E" w:rsidRDefault="0040132E" w:rsidP="0040132E">
            <w:r>
              <w:t>Partner zemlja: Poljska</w:t>
            </w:r>
          </w:p>
          <w:p w:rsidR="0040132E" w:rsidRDefault="0040132E" w:rsidP="0040132E">
            <w:r>
              <w:t>- Ciljevi i specifični zadaci: Obezbediti resurse za organizaciju SPCA Straż Zwierzat Polska za</w:t>
            </w:r>
          </w:p>
          <w:p w:rsidR="0040132E" w:rsidRDefault="0040132E" w:rsidP="0040132E">
            <w:r>
              <w:t>spašavanje i rehabilitaciju životinja pogođenih prirodnim katastrofama. Specifični zadaci projekta</w:t>
            </w:r>
          </w:p>
          <w:p w:rsidR="0040132E" w:rsidRDefault="0040132E" w:rsidP="0040132E">
            <w:r>
              <w:t>obuhvataju uspostavljanje timova za hitne intervencije, nabavku neophodne opreme za spasavanje i</w:t>
            </w:r>
          </w:p>
          <w:p w:rsidR="0040132E" w:rsidRDefault="0040132E" w:rsidP="0040132E">
            <w:r>
              <w:t>uspostavljanje privremenih skloništa za evakuisane životinje. Fokusirajući se na ove specifične</w:t>
            </w:r>
          </w:p>
          <w:p w:rsidR="0040132E" w:rsidRDefault="0040132E" w:rsidP="0040132E">
            <w:r>
              <w:t>zadatke, projekat ima za cilj da reši identifikovan problem nedostatka kapaciteta za spasavanje i</w:t>
            </w:r>
          </w:p>
          <w:p w:rsidR="0040132E" w:rsidRDefault="0040132E" w:rsidP="0040132E">
            <w:r>
              <w:t>rehabilitaciju životinja pogođenih prirodnim katastrofama. Kroz pružanje neophodnih resursa i</w:t>
            </w:r>
          </w:p>
          <w:p w:rsidR="0040132E" w:rsidRDefault="0040132E" w:rsidP="0040132E">
            <w:r>
              <w:t>podrške, projekat će doprineti efikasnom odgovoru u slučaju katastrofa i zaštiti životinja u Poljskoj.</w:t>
            </w:r>
          </w:p>
          <w:p w:rsidR="0040132E" w:rsidRDefault="0040132E" w:rsidP="0040132E"/>
          <w:p w:rsidR="0040132E" w:rsidRDefault="0040132E" w:rsidP="0040132E">
            <w:r>
              <w:t>Partner zemlja: Srbija</w:t>
            </w:r>
          </w:p>
          <w:p w:rsidR="0040132E" w:rsidRDefault="0040132E" w:rsidP="0040132E">
            <w:r>
              <w:t>- Ciljevi i specifični zadaci: Pružiti finansijsku podršku instituciji Sklonište Vučjak i rezervat za divlje</w:t>
            </w:r>
          </w:p>
          <w:p w:rsidR="0040132E" w:rsidRDefault="0040132E" w:rsidP="0040132E">
            <w:r>
              <w:t>životinje u obnovi i proširenju njihovih prihvatilišta. Specifični zadaci projekta obuhvataju</w:t>
            </w:r>
          </w:p>
          <w:p w:rsidR="0040132E" w:rsidRDefault="0040132E" w:rsidP="0040132E">
            <w:r>
              <w:t>rekonstrukciju i izgradnju novih objekata, nabavku opreme i unapređenje uslova za smeštaj divljih</w:t>
            </w:r>
          </w:p>
          <w:p w:rsidR="0040132E" w:rsidRDefault="0040132E" w:rsidP="0040132E">
            <w:r>
              <w:t>životinja. Projekat ima za cilj da reši identifikovan problem ograničenog kapaciteta za smeštaj i podrži</w:t>
            </w:r>
          </w:p>
          <w:p w:rsidR="00430E5E" w:rsidRPr="006F38CF" w:rsidRDefault="0040132E" w:rsidP="0040132E">
            <w:pPr>
              <w:rPr>
                <w:szCs w:val="22"/>
              </w:rPr>
            </w:pPr>
            <w:r>
              <w:t>instituciju u pružanju sigurnog i adekvatnog okruženja za divlje životinje.</w:t>
            </w:r>
            <w:r w:rsidR="00F64A7D" w:rsidRPr="00AF7989">
              <w:fldChar w:fldCharType="end"/>
            </w: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40132E" w:rsidRDefault="00D217DB" w:rsidP="0040132E">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40132E">
              <w:t>Za svaku zemlju iz Liste stvarnih partnerskih zemalja, planirane aktivnosti i očekivani rezultati</w:t>
            </w:r>
          </w:p>
          <w:p w:rsidR="0040132E" w:rsidRDefault="0040132E" w:rsidP="0040132E">
            <w:r>
              <w:t>zadovoljavaju potrebe identifikovanih ciljnih grupa na sledeći način:</w:t>
            </w:r>
          </w:p>
          <w:p w:rsidR="0040132E" w:rsidRDefault="0040132E" w:rsidP="0040132E"/>
          <w:p w:rsidR="0040132E" w:rsidRDefault="0040132E" w:rsidP="0040132E">
            <w:r>
              <w:t>Za Sjedinjene Američke Države:</w:t>
            </w:r>
          </w:p>
          <w:p w:rsidR="0040132E" w:rsidRDefault="0040132E" w:rsidP="0040132E">
            <w:r>
              <w:t>- Planirane aktivnosti: Organizacija programa volontera za studente u saradnji sa institucijom Marlei&amp;#39;s</w:t>
            </w:r>
          </w:p>
          <w:p w:rsidR="0040132E" w:rsidRDefault="0040132E" w:rsidP="0040132E">
            <w:r>
              <w:t>Mutts, omogućavajući studentima da doprinesu radu prihvatilišta za životinje.</w:t>
            </w:r>
          </w:p>
          <w:p w:rsidR="0040132E" w:rsidRDefault="0040132E" w:rsidP="0040132E">
            <w:r>
              <w:t>- Očekivani rezultati: Povećanje broja angažovanih studenata volontera, povećanje broja volontiranih</w:t>
            </w:r>
          </w:p>
          <w:p w:rsidR="0040132E" w:rsidRDefault="0040132E" w:rsidP="0040132E">
            <w:r>
              <w:t>sati u oblasti brige o životinjama, administrativnog rada i prikupljanja sredstava, pružanje obuka i</w:t>
            </w:r>
          </w:p>
          <w:p w:rsidR="0040132E" w:rsidRDefault="0040132E" w:rsidP="0040132E">
            <w:r>
              <w:t>razvoj veština studentima volonterima, zadovoljstvo i zadržavanje studenata volontera.</w:t>
            </w:r>
          </w:p>
          <w:p w:rsidR="0040132E" w:rsidRDefault="0040132E" w:rsidP="0040132E"/>
          <w:p w:rsidR="0040132E" w:rsidRDefault="0040132E" w:rsidP="0040132E">
            <w:r>
              <w:t>Za Egipat:</w:t>
            </w:r>
          </w:p>
          <w:p w:rsidR="0040132E" w:rsidRDefault="0040132E" w:rsidP="0040132E">
            <w:r>
              <w:t>- Planirane aktivnosti: Pružanje podrške instituciji Talia&amp;#39;s Rescue Furbabies &amp;amp; co u obezbeđivanju</w:t>
            </w:r>
          </w:p>
          <w:p w:rsidR="0040132E" w:rsidRDefault="0040132E" w:rsidP="0040132E">
            <w:r>
              <w:t>adekvatne ishrane i medicinske nege za spašene životinje.</w:t>
            </w:r>
          </w:p>
          <w:p w:rsidR="0040132E" w:rsidRDefault="0040132E" w:rsidP="0040132E">
            <w:r>
              <w:t>- Očekivani rezultati: Poboljšanje ishrane i zdravstvene nege spašenih životinja, smanjenje</w:t>
            </w:r>
          </w:p>
          <w:p w:rsidR="0040132E" w:rsidRDefault="0040132E" w:rsidP="0040132E">
            <w:r>
              <w:t>zdravstvenih problema, povećanje šansi za uspešno udomljavanje spašenih životinja, povećanje</w:t>
            </w:r>
          </w:p>
          <w:p w:rsidR="0040132E" w:rsidRDefault="0040132E" w:rsidP="0040132E">
            <w:r>
              <w:t>svesti o važnosti pravilne brige o životinjama.</w:t>
            </w:r>
          </w:p>
          <w:p w:rsidR="0040132E" w:rsidRDefault="0040132E" w:rsidP="0040132E"/>
          <w:p w:rsidR="0040132E" w:rsidRDefault="0040132E" w:rsidP="0040132E">
            <w:r>
              <w:t>Za Tunis:</w:t>
            </w:r>
          </w:p>
          <w:p w:rsidR="0040132E" w:rsidRDefault="0040132E" w:rsidP="0040132E">
            <w:r>
              <w:t>- Planirane aktivnosti: Organizacija kampanja vakcinacije za lutalice u saradnji sa institucijom Rescue</w:t>
            </w:r>
          </w:p>
          <w:p w:rsidR="0040132E" w:rsidRDefault="0040132E" w:rsidP="0040132E">
            <w:r>
              <w:t>Animals of North Africa.</w:t>
            </w:r>
          </w:p>
          <w:p w:rsidR="0040132E" w:rsidRDefault="0040132E" w:rsidP="0040132E">
            <w:r>
              <w:t>- Očekivani rezultati: Povećanje broja vakcinisanih lutalica, smanjenje rizika od širenja zaraznih</w:t>
            </w:r>
          </w:p>
          <w:p w:rsidR="0040132E" w:rsidRDefault="0040132E" w:rsidP="0040132E">
            <w:r>
              <w:t>bolesti, unapređenje zdravlja i dobrobiti životinja u zajednici, podizanje svesti o potrebi zaštite</w:t>
            </w:r>
          </w:p>
          <w:p w:rsidR="0040132E" w:rsidRDefault="0040132E" w:rsidP="0040132E">
            <w:r>
              <w:t>lutalica.</w:t>
            </w:r>
          </w:p>
          <w:p w:rsidR="0040132E" w:rsidRDefault="0040132E" w:rsidP="0040132E"/>
          <w:p w:rsidR="0040132E" w:rsidRDefault="0040132E" w:rsidP="0040132E">
            <w:r>
              <w:t>Za Poljsku:</w:t>
            </w:r>
          </w:p>
          <w:p w:rsidR="0040132E" w:rsidRDefault="0040132E" w:rsidP="0040132E">
            <w:r>
              <w:t>- Planirane aktivnosti: Pružanje resursa za spasavanje i rehabilitaciju životinja pogođenih prirodnim</w:t>
            </w:r>
          </w:p>
          <w:p w:rsidR="0040132E" w:rsidRDefault="0040132E" w:rsidP="0040132E">
            <w:r>
              <w:t>katastrofama u saradnji sa institucijom SPCA Straż Zwierzat Polska.</w:t>
            </w:r>
          </w:p>
          <w:p w:rsidR="0040132E" w:rsidRDefault="0040132E" w:rsidP="0040132E">
            <w:r>
              <w:t>- Očekivani rezultati: Poboljšanje kapaciteta za brzu reakciju i spasavanje životinja u slučaju</w:t>
            </w:r>
          </w:p>
          <w:p w:rsidR="0040132E" w:rsidRDefault="0040132E" w:rsidP="0040132E">
            <w:r>
              <w:lastRenderedPageBreak/>
              <w:t>katastrofa, poboljšanje rehabilitacije i zbrinjavanja životinja pogođenih prirodnim katastrofama,</w:t>
            </w:r>
          </w:p>
          <w:p w:rsidR="0040132E" w:rsidRDefault="0040132E" w:rsidP="0040132E">
            <w:r>
              <w:t>povećanje bezbednosti i dobrobiti životinja u hitnim situacijama.</w:t>
            </w:r>
          </w:p>
          <w:p w:rsidR="0040132E" w:rsidRDefault="0040132E" w:rsidP="0040132E"/>
          <w:p w:rsidR="0040132E" w:rsidRDefault="0040132E" w:rsidP="0040132E">
            <w:r>
              <w:t>Za Srbiju:</w:t>
            </w:r>
          </w:p>
          <w:p w:rsidR="0040132E" w:rsidRDefault="0040132E" w:rsidP="0040132E">
            <w:r>
              <w:t>- Planirane aktivnosti: Pružanje finansijske podrške instituciji Sklonište Vučjak i rezervat za divlje</w:t>
            </w:r>
          </w:p>
          <w:p w:rsidR="0040132E" w:rsidRDefault="0040132E" w:rsidP="0040132E">
            <w:r>
              <w:t>životinje za obnovu i proširenje njihovih prihvatilišta.</w:t>
            </w:r>
          </w:p>
          <w:p w:rsidR="0040132E" w:rsidRDefault="0040132E" w:rsidP="0040132E">
            <w:r>
              <w:t>- Očekivani rezultati: Unapređenje kapaciteta prihvatilišta za bolje smeštajne uslove životinja,</w:t>
            </w:r>
          </w:p>
          <w:p w:rsidR="0040132E" w:rsidRDefault="0040132E" w:rsidP="0040132E">
            <w:r>
              <w:t>povećanje broja životinja koje mogu biti smeštene i zbrinute, poboljšanje kvaliteta života divljih</w:t>
            </w:r>
          </w:p>
          <w:p w:rsidR="00CB5498" w:rsidRPr="00AF7989" w:rsidRDefault="0040132E" w:rsidP="0040132E">
            <w:r>
              <w:t>životinja u rezervatu, očuvanje biodiverziteta i prirodnog okruženja.</w:t>
            </w:r>
            <w:r w:rsidR="00D217DB" w:rsidRPr="00AF7989">
              <w:fldChar w:fldCharType="end"/>
            </w: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40132E" w:rsidRDefault="00D217DB" w:rsidP="0040132E">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40132E">
              <w:t>1. USA: Projekat i njegovi rezultati će pružiti značajan doprinos u jačanju</w:t>
            </w:r>
          </w:p>
          <w:p w:rsidR="0040132E" w:rsidRDefault="0040132E" w:rsidP="0040132E">
            <w:r>
              <w:t>kapaciteta u oblasti visokog obrazovanja u SAD-u.</w:t>
            </w:r>
          </w:p>
          <w:p w:rsidR="0040132E" w:rsidRDefault="0040132E" w:rsidP="0040132E">
            <w:r>
              <w:t>2. Egypt: Realizacija projekta i postignuti rezultati će efikasno unaprediti razvoj</w:t>
            </w:r>
          </w:p>
          <w:p w:rsidR="0040132E" w:rsidRDefault="0040132E" w:rsidP="0040132E">
            <w:r>
              <w:t>kapaciteta u oblasti visokog obrazovanja u Egiptu.</w:t>
            </w:r>
          </w:p>
          <w:p w:rsidR="0040132E" w:rsidRDefault="0040132E" w:rsidP="0040132E">
            <w:r>
              <w:t>3. Tunisia: Projekat će omogućiti efektivno unapređenje kapaciteta u oblasti</w:t>
            </w:r>
          </w:p>
          <w:p w:rsidR="0040132E" w:rsidRDefault="0040132E" w:rsidP="0040132E">
            <w:r>
              <w:t>visokog obrazovanja u Tunisu, što će rezultirati postizanjem ciljeva akcije.</w:t>
            </w:r>
          </w:p>
          <w:p w:rsidR="0040132E" w:rsidRDefault="0040132E" w:rsidP="0040132E">
            <w:r>
              <w:t>4. Poland: Zahvaljujući projektu i ostvarenim rezultatima, Poljska će ostvariti</w:t>
            </w:r>
          </w:p>
          <w:p w:rsidR="0040132E" w:rsidRDefault="0040132E" w:rsidP="0040132E">
            <w:r>
              <w:t>značajan napredak u razvoju kapaciteta u oblasti visokog obrazovanja.</w:t>
            </w:r>
          </w:p>
          <w:p w:rsidR="0040132E" w:rsidRDefault="0040132E" w:rsidP="0040132E">
            <w:r>
              <w:t>5. Serbia: Projekat će pružiti konkretne rezultate i doprineti jačanju kapaciteta u</w:t>
            </w:r>
          </w:p>
          <w:p w:rsidR="00CB5498" w:rsidRPr="00AF7989" w:rsidRDefault="0040132E" w:rsidP="0040132E">
            <w:pPr>
              <w:rPr>
                <w:szCs w:val="22"/>
              </w:rPr>
            </w:pPr>
            <w:r>
              <w:t>oblasti visokog obrazovanja u Srbiji, u skladu sa ciljevima akcije.</w:t>
            </w:r>
            <w:r w:rsidR="00D217DB" w:rsidRPr="00AF7989">
              <w:rPr>
                <w:szCs w:val="22"/>
              </w:rPr>
              <w:fldChar w:fldCharType="end"/>
            </w:r>
          </w:p>
        </w:tc>
      </w:tr>
    </w:tbl>
    <w:p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40132E" w:rsidRPr="0040132E" w:rsidRDefault="006B48E1" w:rsidP="0040132E">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40132E" w:rsidRPr="0040132E">
              <w:rPr>
                <w:noProof/>
                <w:szCs w:val="22"/>
              </w:rPr>
              <w:t>USA: Projekat će obezbediti stipendije i podršku za učešće socio-ekonomski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ugroženim studentima iz SAD-a. Takođe će se promovisati raznolikost 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inkluzivnost kroz organizaciju događaja i radionica koje podstiču dijalog 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razumevanje među različitim kulturama i identitetima.</w:t>
            </w:r>
          </w:p>
          <w:p w:rsidR="0040132E" w:rsidRPr="0040132E" w:rsidRDefault="0040132E" w:rsidP="0040132E">
            <w:pPr>
              <w:tabs>
                <w:tab w:val="left" w:pos="3649"/>
                <w:tab w:val="left" w:pos="5349"/>
                <w:tab w:val="left" w:pos="7992"/>
                <w:tab w:val="left" w:pos="9409"/>
                <w:tab w:val="left" w:pos="10778"/>
              </w:tabs>
              <w:rPr>
                <w:noProof/>
                <w:szCs w:val="22"/>
              </w:rPr>
            </w:pP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2. Egypt: Projekat će podržavati inkluziju i raznolikost u egipatskim</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visokoškolskim institucijama kroz pružanje mentorstva i podrške socio-</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ekonomski ugroženim studentima. Takođe će se podsticati saradnja sa</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lokalnim organizacijama koje se bave inkluzivnim obrazovanjem i pružanjem</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podrške osobama sa posebnim potrebama.</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3. Tunisia: Projekat će promovisati inkluziju i raznolikost u tuniskim</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visokoškolskim institucijama kroz osnaživanje socio-ekonomski ugroženih</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studenata i pružanje mogućnosti za njihovo učešće u aktivnostima projekta.</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Takođe će se podržavati raznolikost kroz organizaciju kulturnih događaja 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razmena studenata sa različitim socijalnim i kulturnim pozadinama.</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4. Poland: Projekat će se fokusirati na uključivanje i podršku socio-ekonomski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ugroženih studenata u poljskim visokoškolskim institucijama. Kroz pružanje</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mentorskog programa, stipendiranje i podršku za pristup obrazovanju, projekat</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će omogućiti pravedniju i inkluzivniju pristupnost visokom obrazovanju za sve</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studente, bez obzira na njihov socio-ekonomski status.</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5. Serbia: Projekat će posvetiti pažnju inkluziji i raznolikosti u srpskim</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visokoškolskim institucijama kroz podršku socio-ekonomski ugroženim</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studentima i pružanje resursa za njihov uspeh. Takođe će se podržavati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raznovrsnost kroz promovisanje međukulturalnog dijaloga i organizaciju obuka</w:t>
            </w:r>
          </w:p>
          <w:p w:rsidR="00CB5498" w:rsidRPr="00AF7989" w:rsidRDefault="0040132E" w:rsidP="0040132E">
            <w:pPr>
              <w:tabs>
                <w:tab w:val="left" w:pos="3649"/>
                <w:tab w:val="left" w:pos="5349"/>
                <w:tab w:val="left" w:pos="7992"/>
                <w:tab w:val="left" w:pos="9409"/>
                <w:tab w:val="left" w:pos="10778"/>
              </w:tabs>
              <w:rPr>
                <w:szCs w:val="22"/>
              </w:rPr>
            </w:pPr>
            <w:r w:rsidRPr="0040132E">
              <w:rPr>
                <w:noProof/>
                <w:szCs w:val="22"/>
              </w:rPr>
              <w:lastRenderedPageBreak/>
              <w:t>o inkluzivnom obrazovanju za nastavno osoblje.</w:t>
            </w:r>
            <w:r w:rsidR="006B48E1" w:rsidRPr="00AF7989">
              <w:rPr>
                <w:szCs w:val="22"/>
              </w:rPr>
              <w:fldChar w:fldCharType="end"/>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40132E" w:rsidRPr="0040132E" w:rsidRDefault="006B48E1" w:rsidP="0040132E">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40132E" w:rsidRPr="0040132E">
              <w:rPr>
                <w:noProof/>
                <w:szCs w:val="22"/>
              </w:rPr>
              <w:t>Predlog ovog projekta predstavlja inovativan i sveobuhvatan pristup u oblasti dobrobiti životinja 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volontiranja. Ovaj projekat ima za cilj da uspostavi saradnju između visokoškolskih institucija,</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organizacija za zaštitu životinja i lokalnih zajednica u partnerskim zemljama. Kroz svoje ciljeve,</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aktivnosti i očekivane rezultate, ovaj projekat ima potencijal da donese značajne promene i unapredi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položaj životinja, obrazovanje mladih volontera i saradnju među partnerima.</w:t>
            </w:r>
          </w:p>
          <w:p w:rsidR="0040132E" w:rsidRPr="0040132E" w:rsidRDefault="0040132E" w:rsidP="0040132E">
            <w:pPr>
              <w:tabs>
                <w:tab w:val="left" w:pos="3649"/>
                <w:tab w:val="left" w:pos="5349"/>
                <w:tab w:val="left" w:pos="7992"/>
                <w:tab w:val="left" w:pos="9409"/>
                <w:tab w:val="left" w:pos="10778"/>
              </w:tabs>
              <w:rPr>
                <w:noProof/>
                <w:szCs w:val="22"/>
              </w:rPr>
            </w:pP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Jedan od ključnih elemenata inovativnosti ovog projekta je interdisciplinarni pristup. Projektom će</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biti obuhvaćeni različiti stručnjaci iz različitih disciplina kao što su veterinari, biolozi, psiholozi,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sociolozi, pravnici i drugi. Ova multidisciplinarna saradnja omogućava sveobuhvatno razumevanje 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rešavanje problema u vezi sa dobrobiti životinja i volonterskim programima. Kombinovanje znanja 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veština iz različitih oblasti donosi novu perspektivu i otvara mogućnosti za inovativna rešenja.</w:t>
            </w:r>
          </w:p>
          <w:p w:rsidR="0040132E" w:rsidRPr="0040132E" w:rsidRDefault="0040132E" w:rsidP="0040132E">
            <w:pPr>
              <w:tabs>
                <w:tab w:val="left" w:pos="3649"/>
                <w:tab w:val="left" w:pos="5349"/>
                <w:tab w:val="left" w:pos="7992"/>
                <w:tab w:val="left" w:pos="9409"/>
                <w:tab w:val="left" w:pos="10778"/>
              </w:tabs>
              <w:rPr>
                <w:noProof/>
                <w:szCs w:val="22"/>
              </w:rPr>
            </w:pP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Tehnološka integracija je takođe jedan od ključnih aspekata inovativnosti projekta. Kroz upotrebu</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digitalnih tehnologija i online platformi, projekat će omogućiti efikasno upravljanje volonterskim</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programima, razmenu znanja i resursa, kao i praćenje i evaluaciju aktivnosti. Ova tehnološka</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integracija donosi novi nivo efikasnosti, transparentnosti i praćenja rezultata, što doprinosi</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unapređenju rada i ostvarivanju ciljeva projekta.</w:t>
            </w:r>
          </w:p>
          <w:p w:rsidR="0040132E" w:rsidRPr="0040132E" w:rsidRDefault="0040132E" w:rsidP="0040132E">
            <w:pPr>
              <w:tabs>
                <w:tab w:val="left" w:pos="3649"/>
                <w:tab w:val="left" w:pos="5349"/>
                <w:tab w:val="left" w:pos="7992"/>
                <w:tab w:val="left" w:pos="9409"/>
                <w:tab w:val="left" w:pos="10778"/>
              </w:tabs>
              <w:rPr>
                <w:noProof/>
                <w:szCs w:val="22"/>
              </w:rPr>
            </w:pP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Jedan od glavnih ciljeva ovog projekta je podrška inkluziji, raznolikosti i uključivanju socijalno</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ugroženih grupa. Projekat će posebnu pažnju posvetiti uključivanju mladih volontera sa različitim</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socio-ekonomskim pozadinama i pružiti im priliku za sticanje novih veština, znanja i iskustava.</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Takođe, projekat će se fokusirati na promovisanje inkluzivnih praksi u radu sa životinjama i podizanje</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svesti o važnosti poštovanja i brige prema svim životinjama.</w:t>
            </w:r>
          </w:p>
          <w:p w:rsidR="0040132E" w:rsidRPr="0040132E" w:rsidRDefault="0040132E" w:rsidP="0040132E">
            <w:pPr>
              <w:tabs>
                <w:tab w:val="left" w:pos="3649"/>
                <w:tab w:val="left" w:pos="5349"/>
                <w:tab w:val="left" w:pos="7992"/>
                <w:tab w:val="left" w:pos="9409"/>
                <w:tab w:val="left" w:pos="10778"/>
              </w:tabs>
              <w:rPr>
                <w:noProof/>
                <w:szCs w:val="22"/>
              </w:rPr>
            </w:pP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Ovaj projekat je takođe usklađen sa modernizacijom i internacionalizacijom ciljnih visokoškolskih</w:t>
            </w:r>
          </w:p>
          <w:p w:rsidR="0040132E" w:rsidRPr="0040132E" w:rsidRDefault="0040132E" w:rsidP="0040132E">
            <w:pPr>
              <w:tabs>
                <w:tab w:val="left" w:pos="3649"/>
                <w:tab w:val="left" w:pos="5349"/>
                <w:tab w:val="left" w:pos="7992"/>
                <w:tab w:val="left" w:pos="9409"/>
                <w:tab w:val="left" w:pos="10778"/>
              </w:tabs>
              <w:rPr>
                <w:noProof/>
                <w:szCs w:val="22"/>
              </w:rPr>
            </w:pPr>
            <w:r w:rsidRPr="0040132E">
              <w:rPr>
                <w:noProof/>
                <w:szCs w:val="22"/>
              </w:rPr>
              <w:t>institucija u svakoj partnerskoj zemlji. Kroz svoje ciljeve i aktivnosti, projekat će podržati razvoj novih</w:t>
            </w:r>
          </w:p>
          <w:p w:rsidR="00CB5498" w:rsidRPr="00AF7989" w:rsidRDefault="0040132E" w:rsidP="0040132E">
            <w:pPr>
              <w:tabs>
                <w:tab w:val="left" w:pos="3649"/>
                <w:tab w:val="left" w:pos="5349"/>
                <w:tab w:val="left" w:pos="7992"/>
                <w:tab w:val="left" w:pos="9409"/>
                <w:tab w:val="left" w:pos="10778"/>
              </w:tabs>
              <w:rPr>
                <w:szCs w:val="22"/>
              </w:rPr>
            </w:pPr>
            <w:r w:rsidRPr="0040132E">
              <w:rPr>
                <w:noProof/>
                <w:szCs w:val="22"/>
              </w:rPr>
              <w:t>programa, kurseva i praksi koji će unaprediti obraz</w:t>
            </w:r>
            <w:r>
              <w:rPr>
                <w:noProof/>
                <w:szCs w:val="22"/>
              </w:rPr>
              <w:t>ovanje</w:t>
            </w:r>
            <w:r w:rsidR="006B48E1" w:rsidRPr="00AF7989">
              <w:rPr>
                <w:szCs w:val="22"/>
              </w:rPr>
              <w:fldChar w:fldCharType="end"/>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2C274A"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rsidR="000224D7" w:rsidRPr="006F38CF" w:rsidRDefault="006C061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1</w:t>
            </w: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2023</w:t>
            </w: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2025</w:t>
            </w: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Erasmus+</w:t>
            </w: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Azil za zivotinje</w:t>
            </w: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Rescue animals of notrth africa</w:t>
            </w: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EC7934"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Tunis</w:t>
            </w: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lastRenderedPageBreak/>
              <w:t>Website</w:t>
            </w:r>
          </w:p>
        </w:tc>
        <w:tc>
          <w:tcPr>
            <w:tcW w:w="6519" w:type="dxa"/>
            <w:gridSpan w:val="4"/>
            <w:vAlign w:val="center"/>
          </w:tcPr>
          <w:p w:rsidR="000224D7" w:rsidRPr="006F38CF" w:rsidRDefault="000224D7" w:rsidP="00F64B5D">
            <w:pPr>
              <w:ind w:left="35" w:hanging="35"/>
              <w:rPr>
                <w:szCs w:val="22"/>
              </w:rPr>
            </w:pPr>
            <w:r w:rsidRPr="006F38CF">
              <w:rPr>
                <w:szCs w:val="22"/>
              </w:rPr>
              <w:t>http:/</w:t>
            </w:r>
            <w:r w:rsidR="00001CC3">
              <w:rPr>
                <w:szCs w:val="22"/>
              </w:rPr>
              <w:t>/</w:t>
            </w:r>
            <w:r w:rsidR="00EC7934">
              <w:rPr>
                <w:szCs w:val="22"/>
              </w:rPr>
              <w:t>spcai.org</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6C0619" w:rsidP="00F64B5D">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none</w:t>
            </w: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EC7934" w:rsidRDefault="00EC7934" w:rsidP="00EC7934">
            <w:pPr>
              <w:pStyle w:val="HTMLPreformatted"/>
              <w:shd w:val="clear" w:color="auto" w:fill="F8F9FA"/>
              <w:spacing w:line="360" w:lineRule="atLeast"/>
            </w:pPr>
            <w:r>
              <w:rPr>
                <w:rFonts w:asciiTheme="minorHAnsi" w:hAnsiTheme="minorHAnsi"/>
                <w:bCs/>
                <w:sz w:val="22"/>
                <w:szCs w:val="22"/>
              </w:rPr>
              <w:t xml:space="preserve">A: </w:t>
            </w:r>
            <w:r w:rsidRPr="00EC7934">
              <w:t>Poboljšana infrastruktura i objekti za organizaciju: Nadograditi i unaprediti postojeća skloništa, veterinarske klinike i rehabilitacione centre kako bi se obezbedili bolji uslovi života za spasene životinje.</w:t>
            </w:r>
          </w:p>
          <w:p w:rsidR="00EC7934" w:rsidRDefault="00EC7934" w:rsidP="00EC7934">
            <w:pPr>
              <w:pStyle w:val="HTMLPreformatted"/>
              <w:shd w:val="clear" w:color="auto" w:fill="F8F9FA"/>
              <w:spacing w:line="360" w:lineRule="atLeast"/>
              <w:rPr>
                <w:rFonts w:ascii="inherit" w:hAnsi="inherit"/>
                <w:color w:val="70757A"/>
                <w:sz w:val="24"/>
                <w:szCs w:val="24"/>
              </w:rPr>
            </w:pPr>
            <w:r>
              <w:rPr>
                <w:rFonts w:ascii="inherit" w:hAnsi="inherit"/>
                <w:color w:val="70757A"/>
                <w:sz w:val="24"/>
                <w:szCs w:val="24"/>
              </w:rPr>
              <w:t>B:</w:t>
            </w:r>
            <w:r>
              <w:rPr>
                <w:rFonts w:ascii="inherit" w:hAnsi="inherit"/>
                <w:color w:val="70757A"/>
                <w:szCs w:val="24"/>
              </w:rPr>
              <w:t xml:space="preserve"> </w:t>
            </w:r>
            <w:r w:rsidRPr="00EC7934">
              <w:t>Jasni sporazumi i ugovori: Uspostavljanje jasnih sporazuma i ugovora sa projektnim partnerima, zainteresovanim stranama i saradnicima, precizirajući vlasnička prava i autorska prava nad projektnim rezultatima, uključujući pisane materijale, digitalni sadržaj i kreativne radove.</w:t>
            </w:r>
          </w:p>
          <w:p w:rsidR="00EC7934" w:rsidRDefault="00EC7934" w:rsidP="00EC7934">
            <w:pPr>
              <w:pStyle w:val="HTMLPreformatted"/>
              <w:shd w:val="clear" w:color="auto" w:fill="F8F9FA"/>
              <w:spacing w:line="360" w:lineRule="atLeast"/>
              <w:rPr>
                <w:rFonts w:ascii="inherit" w:hAnsi="inherit"/>
                <w:color w:val="70757A"/>
                <w:sz w:val="24"/>
                <w:szCs w:val="24"/>
              </w:rPr>
            </w:pPr>
          </w:p>
          <w:p w:rsidR="000224D7" w:rsidRPr="006F38CF" w:rsidRDefault="000224D7" w:rsidP="00F64B5D">
            <w:pPr>
              <w:pStyle w:val="NormalWeb"/>
              <w:spacing w:before="0" w:beforeAutospacing="0" w:after="0" w:afterAutospacing="0"/>
              <w:rPr>
                <w:rFonts w:asciiTheme="minorHAnsi" w:hAnsiTheme="minorHAnsi"/>
                <w:bCs/>
                <w:sz w:val="22"/>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001CC3" w:rsidRDefault="00CB5498" w:rsidP="00001CC3">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001CC3" w:rsidRPr="00001CC3">
              <w:rPr>
                <w:szCs w:val="22"/>
              </w:rPr>
              <w:t>Postoji nekoliko razloga zašto postoji potreba da se povežemo sa partnerima iz navedenih zemalja u našoj oblasti:</w:t>
            </w:r>
          </w:p>
          <w:p w:rsidR="00001CC3" w:rsidRPr="00001CC3" w:rsidRDefault="00001CC3" w:rsidP="00001CC3">
            <w:pPr>
              <w:tabs>
                <w:tab w:val="left" w:pos="3649"/>
                <w:tab w:val="left" w:pos="5349"/>
                <w:tab w:val="left" w:pos="7992"/>
                <w:tab w:val="left" w:pos="9409"/>
                <w:tab w:val="left" w:pos="10778"/>
              </w:tabs>
              <w:rPr>
                <w:szCs w:val="22"/>
              </w:rPr>
            </w:pPr>
            <w:r w:rsidRPr="00001CC3">
              <w:rPr>
                <w:szCs w:val="22"/>
              </w:rPr>
              <w:t>1.Razmena informacija i iskustava: Povezivanje sa partnerima iz drugih zemalja omogućava nam da razmenjujemo informacije, iskustva i najbolje prakse u oblasti azila životinja. To nam omogućava da steknemo nova znanja i perspektive, što može unaprediti naš rad i rezultirati boljim rešenjima.</w:t>
            </w:r>
          </w:p>
          <w:p w:rsidR="00001CC3" w:rsidRPr="00001CC3" w:rsidRDefault="00001CC3" w:rsidP="00001CC3">
            <w:pPr>
              <w:tabs>
                <w:tab w:val="left" w:pos="3649"/>
                <w:tab w:val="left" w:pos="5349"/>
                <w:tab w:val="left" w:pos="7992"/>
                <w:tab w:val="left" w:pos="9409"/>
                <w:tab w:val="left" w:pos="10778"/>
              </w:tabs>
              <w:rPr>
                <w:szCs w:val="22"/>
              </w:rPr>
            </w:pPr>
            <w:r w:rsidRPr="00001CC3">
              <w:rPr>
                <w:szCs w:val="22"/>
              </w:rPr>
              <w:t>2.Učenje od uspešnih primera: Partneri iz drugih zemalja koji već imaju uspešne programe u oblasti azila životinja mogu nam poslužiti kao inspiracija i model za postizanje sličnih rezultata. Možemo se upoznati sa njihovim metodama, strategijama i pristupima kako bismo unapredili naš rad i postigli bolje rezultate.</w:t>
            </w:r>
          </w:p>
          <w:p w:rsidR="00001CC3" w:rsidRDefault="00001CC3" w:rsidP="00001CC3">
            <w:pPr>
              <w:tabs>
                <w:tab w:val="left" w:pos="3649"/>
                <w:tab w:val="left" w:pos="5349"/>
                <w:tab w:val="left" w:pos="7992"/>
                <w:tab w:val="left" w:pos="9409"/>
                <w:tab w:val="left" w:pos="10778"/>
              </w:tabs>
              <w:rPr>
                <w:szCs w:val="22"/>
              </w:rPr>
            </w:pPr>
            <w:r w:rsidRPr="00001CC3">
              <w:rPr>
                <w:szCs w:val="22"/>
              </w:rPr>
              <w:t>3.Mogućnosti za saradnju i partnerstvo: Povezivanje sa partnerima iz drugih zemalja pruža nam mogućnosti za saradnju i partnerstvo u realizaciji zajedničkih projekata. Ova saradnja može doneti brojne benefite, kao što su deljenje resursa, zajedničko finansiranje projekata i razmena stručnjaka.</w:t>
            </w:r>
          </w:p>
          <w:p w:rsidR="00001CC3" w:rsidRPr="00001CC3" w:rsidRDefault="00001CC3" w:rsidP="00001CC3">
            <w:pPr>
              <w:tabs>
                <w:tab w:val="left" w:pos="3649"/>
                <w:tab w:val="left" w:pos="5349"/>
                <w:tab w:val="left" w:pos="7992"/>
                <w:tab w:val="left" w:pos="9409"/>
                <w:tab w:val="left" w:pos="10778"/>
              </w:tabs>
              <w:rPr>
                <w:szCs w:val="22"/>
              </w:rPr>
            </w:pPr>
            <w:r>
              <w:rPr>
                <w:szCs w:val="22"/>
              </w:rPr>
              <w:t>N</w:t>
            </w:r>
            <w:r w:rsidRPr="00001CC3">
              <w:rPr>
                <w:szCs w:val="22"/>
              </w:rPr>
              <w:t>avedeni rezultati mogu biti teško ostvarivi iz nekoliko razloga:</w:t>
            </w:r>
          </w:p>
          <w:p w:rsidR="00001CC3" w:rsidRPr="00001CC3" w:rsidRDefault="00001CC3" w:rsidP="00001CC3">
            <w:pPr>
              <w:tabs>
                <w:tab w:val="left" w:pos="3649"/>
                <w:tab w:val="left" w:pos="5349"/>
                <w:tab w:val="left" w:pos="7992"/>
                <w:tab w:val="left" w:pos="9409"/>
                <w:tab w:val="left" w:pos="10778"/>
              </w:tabs>
              <w:rPr>
                <w:szCs w:val="22"/>
              </w:rPr>
            </w:pPr>
            <w:r w:rsidRPr="00001CC3">
              <w:rPr>
                <w:szCs w:val="22"/>
              </w:rPr>
              <w:t>1.Nedostatak resursa: Nedostatak finansijskih sredstava, prostora, opreme ili osoblja može predstavljati izazov u ostvarivanju postavljenih ciljeva. Bez adekvatnih resursa, može biti teško obezbediti potrebne uslove za uspeh projekta.</w:t>
            </w:r>
          </w:p>
          <w:p w:rsidR="00CB5498" w:rsidRPr="00AF7989" w:rsidRDefault="00001CC3" w:rsidP="00001CC3">
            <w:pPr>
              <w:tabs>
                <w:tab w:val="left" w:pos="3649"/>
                <w:tab w:val="left" w:pos="5349"/>
                <w:tab w:val="left" w:pos="7992"/>
                <w:tab w:val="left" w:pos="9409"/>
                <w:tab w:val="left" w:pos="10778"/>
              </w:tabs>
              <w:rPr>
                <w:szCs w:val="22"/>
              </w:rPr>
            </w:pPr>
            <w:r w:rsidRPr="00001CC3">
              <w:rPr>
                <w:szCs w:val="22"/>
              </w:rPr>
              <w:t>2.Nedovoljna podrška i angažovanje: Ako ne postoji dovoljna podrška i angažovanje relevantnih aktera, kao što su univerziteti, organizacije ili lokalna zajednica, ostvarenje ciljeva može biti otežano. Bez podrške i saradnje svih uključenih strana, projekat može naići na otpor ili nedostatak podrške za implementaciju.</w:t>
            </w:r>
            <w:r w:rsidR="00CB5498" w:rsidRPr="00AF7989">
              <w:rPr>
                <w:szCs w:val="22"/>
              </w:rPr>
              <w:fldChar w:fldCharType="end"/>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Pr>
          <w:p w:rsidR="00001CC3" w:rsidRPr="00001CC3" w:rsidRDefault="00CB5498" w:rsidP="00001CC3">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00001CC3" w:rsidRPr="00001CC3">
              <w:rPr>
                <w:noProof/>
                <w:szCs w:val="22"/>
              </w:rPr>
              <w:t>Međuregionalna saradnja između institucija iz različitih regiona pruža niz koristi i dodatnu vrednost za ciljnu instituciju zemlje partnera. Evo nekih od razloga koji opravdavaju potrebu za ovom saradnjom:</w:t>
            </w:r>
          </w:p>
          <w:p w:rsidR="00001CC3" w:rsidRPr="00001CC3" w:rsidRDefault="00001CC3" w:rsidP="00001CC3">
            <w:pPr>
              <w:tabs>
                <w:tab w:val="left" w:pos="3649"/>
                <w:tab w:val="left" w:pos="5349"/>
                <w:tab w:val="left" w:pos="7992"/>
                <w:tab w:val="left" w:pos="9409"/>
                <w:tab w:val="left" w:pos="10778"/>
              </w:tabs>
              <w:rPr>
                <w:noProof/>
                <w:szCs w:val="22"/>
              </w:rPr>
            </w:pPr>
            <w:r w:rsidRPr="00001CC3">
              <w:rPr>
                <w:noProof/>
                <w:szCs w:val="22"/>
              </w:rPr>
              <w:lastRenderedPageBreak/>
              <w:t>1.Razmena znanja i iskustva: Saradnja sa institucijama iz drugih regiona omogućava razmenu znanja, iskustava, najboljih praksi i inovacija u oblasti azila životinja. Ciljna institucija može naučiti nove metode, tehnike i strategije koje su se pokazale uspešnim u drugim regionima, što može unaprediti njihove sopstvene prakse i procese.</w:t>
            </w:r>
          </w:p>
          <w:p w:rsidR="00001CC3" w:rsidRPr="00001CC3" w:rsidRDefault="00001CC3" w:rsidP="00001CC3">
            <w:pPr>
              <w:tabs>
                <w:tab w:val="left" w:pos="3649"/>
                <w:tab w:val="left" w:pos="5349"/>
                <w:tab w:val="left" w:pos="7992"/>
                <w:tab w:val="left" w:pos="9409"/>
                <w:tab w:val="left" w:pos="10778"/>
              </w:tabs>
              <w:rPr>
                <w:noProof/>
                <w:szCs w:val="22"/>
              </w:rPr>
            </w:pPr>
            <w:r w:rsidRPr="00001CC3">
              <w:rPr>
                <w:noProof/>
                <w:szCs w:val="22"/>
              </w:rPr>
              <w:t>2.Proširenje mreže saradnika: Ova međuregionalna saradnja pruža priliku za uspostavljanje novih partnerskih odnosa i proširenje mreže saradnika. To može otvoriti vrata za buduće projekte, razmenu studenata, istraživačku saradnju i druge oblike međunarodne saradnje, čime se povećava vidljivost i uticaj ciljne institucije.</w:t>
            </w:r>
          </w:p>
          <w:p w:rsidR="00001CC3" w:rsidRPr="00001CC3" w:rsidRDefault="00001CC3" w:rsidP="00001CC3">
            <w:pPr>
              <w:tabs>
                <w:tab w:val="left" w:pos="3649"/>
                <w:tab w:val="left" w:pos="5349"/>
                <w:tab w:val="left" w:pos="7992"/>
                <w:tab w:val="left" w:pos="9409"/>
                <w:tab w:val="left" w:pos="10778"/>
              </w:tabs>
              <w:rPr>
                <w:noProof/>
                <w:szCs w:val="22"/>
              </w:rPr>
            </w:pPr>
            <w:r w:rsidRPr="00001CC3">
              <w:rPr>
                <w:noProof/>
                <w:szCs w:val="22"/>
              </w:rPr>
              <w:t>3.Internacionalizacija i reputacija: Kroz saradnju sa institucijama iz drugih regiona, ciljna institucija može unaprediti svoju internacionalnu reputaciju i prepoznatljivost. Ovo može privući pažnju stručnjaka, studenata i donatora iz drugih zemalja, što može doprineti daljem razvoju i napretku institucije.</w:t>
            </w:r>
          </w:p>
          <w:p w:rsidR="00001CC3" w:rsidRDefault="00001CC3" w:rsidP="00001CC3">
            <w:pPr>
              <w:tabs>
                <w:tab w:val="left" w:pos="3649"/>
                <w:tab w:val="left" w:pos="5349"/>
                <w:tab w:val="left" w:pos="7992"/>
                <w:tab w:val="left" w:pos="9409"/>
                <w:tab w:val="left" w:pos="10778"/>
              </w:tabs>
              <w:rPr>
                <w:noProof/>
                <w:szCs w:val="22"/>
              </w:rPr>
            </w:pPr>
            <w:r w:rsidRPr="00001CC3">
              <w:rPr>
                <w:noProof/>
                <w:szCs w:val="22"/>
              </w:rPr>
              <w:t>4.Uticaj na politike i prakse: Saradnja sa institucijama iz različitih regiona omogućava zajedničko zagovaranje i uticaj na politike i prakse u oblasti azila životinja. Kroz zajedničke napore, ciljna institucija može doprineti stvaranju boljih okvira, standarda i regulativa na nacionalnom i međunarodnom nivou.</w:t>
            </w:r>
            <w:r w:rsidR="00CB5498" w:rsidRPr="00AF7989">
              <w:rPr>
                <w:noProof/>
                <w:szCs w:val="22"/>
              </w:rPr>
              <w:t> </w:t>
            </w:r>
            <w:r w:rsidR="00CB5498" w:rsidRPr="00AF7989">
              <w:rPr>
                <w:noProof/>
                <w:szCs w:val="22"/>
              </w:rPr>
              <w:t> </w:t>
            </w:r>
            <w:r w:rsidR="00CB5498" w:rsidRPr="00AF7989">
              <w:rPr>
                <w:noProof/>
                <w:szCs w:val="22"/>
              </w:rPr>
              <w:t> </w:t>
            </w:r>
          </w:p>
          <w:p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end"/>
            </w:r>
          </w:p>
        </w:tc>
      </w:tr>
    </w:tbl>
    <w:p w:rsidR="006F38CF" w:rsidRPr="006F38CF" w:rsidRDefault="006F38CF" w:rsidP="00F64B5D">
      <w:pPr>
        <w:rPr>
          <w:b/>
        </w:rPr>
      </w:pPr>
    </w:p>
    <w:p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1. Analiza postojećeg stanja: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Izvršiti detaljnu analizu trenutnog stanja azila životinja u Beogradu, uključujući infrastrukturu, kapacitete, resurse i radne procese.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Identifikovati ključne izazove i nedostatke u postojećem sistemu.</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Sprovesti istraživanje i intervjuisati zainteresovane strane, uključujući upravu azila, volontere, veterinarske stručnjake i lokalne zajednice.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2.Studijske posete organizacijama: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Organizovati studijske posete institucijama u različitim zemljama partnerima, koje su već uspešno implementirale slične programe azila životinja.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Razmeniti informacije, iskustva i dobre prakse sa tim organizacijama.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Učiti o njihovim radnim metodologijama, upravljanju volonterima, obuci, pravnom okviru i finansiranju.</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3.Elaborat uspostavljanja volonterske organizacije: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Pripremiti detaljan elaborat koji obuhvata strukturu i funkcije volonterske organizacije.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Definisati zadatke i odgovornosti volontera, proces regrutacije i obuke, kao i mehanizme za praćenje i evaluaciju njihovog rada.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Razviti plan za angažovanje volontera u različitim oblastima kao što su animal care, administrativni poslovi i prikupljanje sredstava.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4.Povećanje svesti i promocija: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Sprovesti kampanje za podizanje svesti o problemima azila životinja i promovisanje odgovornog vlasništva nad ljubimcima.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Organizovati javne događaje, radionice i predavanja u saradnji sa lokalnim zajednicama, školama i medijima.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Aktivno koristiti društvene mreže i online platforme za širenje informacija i promociju ciljeva projekta.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Radna metodologija: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Projekt će koristiti kombinaciju kvalitativnih i kvantitativnih istraživačkih metoda za prikupljanje relevantnih podataka.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Ključne prekretnice će biti definisane na osnovu analize trenutnog stanja i specifičnih ciljeva projekta.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Merljivi indikatori će biti postavljeni za svaku aktivnost kako bi se pratila njihova uspešnost i postignuti rezultati.</w:t>
            </w:r>
          </w:p>
          <w:p w:rsidR="00CB5498" w:rsidRPr="00AF7989" w:rsidRDefault="00EC7934" w:rsidP="00EC7934">
            <w:pPr>
              <w:tabs>
                <w:tab w:val="left" w:pos="3649"/>
                <w:tab w:val="left" w:pos="5349"/>
                <w:tab w:val="left" w:pos="7992"/>
                <w:tab w:val="left" w:pos="9409"/>
                <w:tab w:val="left" w:pos="10778"/>
              </w:tabs>
              <w:rPr>
                <w:szCs w:val="22"/>
              </w:rPr>
            </w:pPr>
            <w:r w:rsidRPr="00EC7934">
              <w:rPr>
                <w:noProof/>
                <w:szCs w:val="22"/>
              </w:rPr>
              <w:t>Tim će redovno procenjivati napredak, identifikovati potencijalne izazove i prilagođavati strateg</w:t>
            </w:r>
            <w:r w:rsidR="006B48E1"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Aktivnosti i metodologija koje su opisane su najprikladniji način za postizanje predviđenih rezultata projekta i izvodljive su iz nekoliko razloga: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1.Analiza postojećeg stanja omogućava detaljan uvid u trenutno stanje azila životinja u Beogradu. Ova aktivnost će identifikovati ključne izazove i nedostatke, što će omogućiti fokusiranje na prioritetna područja za unapređenje.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2.Studijske posete organizacijama pružaju priliku za učenje od institucija koje su već implementirale uspešne programe azila životinja. Ova međunarodna razmena informacija i praksi pruža dragoceno </w:t>
            </w:r>
            <w:r w:rsidRPr="00EC7934">
              <w:rPr>
                <w:noProof/>
                <w:szCs w:val="22"/>
              </w:rPr>
              <w:lastRenderedPageBreak/>
              <w:t>iskustvo i znanje koje će biti primenjeno u razvoju efikasnih strategija i modela za azil životinja u Beogradu.</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3.Elaborat uspostavljanja volonterske organizacije pruža strukturu i smernice za efikasno angažovanje volontera. Definisanje zadatka, procesa regrutacije i obuke osigurava da volonterski program bude dobro organizovan i da se postigne optimalno iskorišćenje volontera.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4.Povećanje svesti i promocija su ključni za informisanje javnosti o problemima azila životinja i podizanje svesti o odgovornom vlasništvu. Korišćenje različitih kanala komunikacije, uključujući društvene mreže i događaje, omogućava širenje poruka i privlačenje podrške šire zajednice.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Metodologija koja kombinuje kvalitativne i kvantitativne istraživačke metode pruža sveobuhvatan pristup prikupljanju relevantnih podataka i evaluaciji napretka projekta. Postavljanje merljivih indikatora omogućava praćenje uspešnosti aktivnosti i prilagođavanje strategija ako je potrebno.</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Sve ove aktivnosti su izvodljive uz odgovarajuće resurse, tim stručnjaka i saradnju sa relevantnim institucijama. Projekt ima jasno definisane ciljeve i korake koje treba preduzeti kako bi se postigli održivi rezultati.</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Ukupno gledano, aktivnosti i metodologija su temeljite, relevantne i praktične za postizanje predviđenih rezultata projekta, čime se osigurava uspešna implementacija i ostvarenje ciljeva.</w:t>
            </w:r>
          </w:p>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rsidTr="00576E6B">
        <w:trPr>
          <w:trHeight w:val="567"/>
        </w:trPr>
        <w:tc>
          <w:tcPr>
            <w:tcW w:w="9639" w:type="dxa"/>
            <w:tcBorders>
              <w:top w:val="single" w:sz="4" w:space="0" w:color="808080"/>
              <w:bottom w:val="single" w:sz="4" w:space="0" w:color="808080"/>
            </w:tcBorders>
          </w:tcPr>
          <w:p w:rsidR="00EC7934" w:rsidRDefault="000D5268" w:rsidP="00EC7934">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EC7934">
              <w:t>1.U Sjedinjenim Američkim Državama:</w:t>
            </w:r>
          </w:p>
          <w:p w:rsidR="00EC7934" w:rsidRDefault="00EC7934" w:rsidP="00EC7934">
            <w:r>
              <w:t>Povećanje broja studenata koji volontiraju u lokalnim organizacijama za azil životinja za 30% u roku od godinu dana.</w:t>
            </w:r>
          </w:p>
          <w:p w:rsidR="00EC7934" w:rsidRDefault="00EC7934" w:rsidP="00EC7934">
            <w:r>
              <w:t>Povećanje svesti o problemima azila životinja među studentima za 40% putem edukativnih programa i kampanja.</w:t>
            </w:r>
          </w:p>
          <w:p w:rsidR="00EC7934" w:rsidRDefault="00EC7934" w:rsidP="00EC7934">
            <w:r>
              <w:t xml:space="preserve"> </w:t>
            </w:r>
          </w:p>
          <w:p w:rsidR="00EC7934" w:rsidRDefault="00EC7934" w:rsidP="00EC7934">
            <w:r>
              <w:t>2.U Egiptu:</w:t>
            </w:r>
          </w:p>
          <w:p w:rsidR="00EC7934" w:rsidRDefault="00EC7934" w:rsidP="00EC7934">
            <w:r>
              <w:t>Uspostavljanje naučno-istraživačke saradnje između univerziteta i organizacija za azil životinja radi proučavanja i unapređenja blagostanja životinja.</w:t>
            </w:r>
          </w:p>
          <w:p w:rsidR="00EC7934" w:rsidRDefault="00EC7934" w:rsidP="00EC7934">
            <w:r>
              <w:t>Razvoj edukativnih materijala o odgovornom vlasništvu i brizi o životinjama na lokalnom jeziku, koji će se distribuirati u zajednicama i školama.</w:t>
            </w:r>
          </w:p>
          <w:p w:rsidR="00EC7934" w:rsidRDefault="00EC7934" w:rsidP="00EC7934">
            <w:r>
              <w:t xml:space="preserve"> </w:t>
            </w:r>
          </w:p>
          <w:p w:rsidR="00EC7934" w:rsidRDefault="00EC7934" w:rsidP="00EC7934">
            <w:r>
              <w:t>3.U Srbiji:</w:t>
            </w:r>
          </w:p>
          <w:p w:rsidR="00EC7934" w:rsidRDefault="00EC7934" w:rsidP="00EC7934">
            <w:r>
              <w:t>Uspostavljanje volonterske organizacije za azil životinja s ciljem regrutovanja i angažovanja 50 volontera u prvih šest meseci.</w:t>
            </w:r>
          </w:p>
          <w:p w:rsidR="00EC7934" w:rsidRDefault="00EC7934" w:rsidP="00EC7934">
            <w:r>
              <w:t>Povećanje svesti javnosti o potrebi za udomljavanjem napuštenih životinja putem kampanja i događaja, što rezultira povećanjem broja usvojenih životinja za 20%.</w:t>
            </w:r>
          </w:p>
          <w:p w:rsidR="00EC7934" w:rsidRDefault="00EC7934" w:rsidP="00EC7934">
            <w:r>
              <w:t xml:space="preserve"> </w:t>
            </w:r>
          </w:p>
          <w:p w:rsidR="00EC7934" w:rsidRDefault="00EC7934" w:rsidP="00EC7934">
            <w:r>
              <w:t>Ovi rezultati su merljivi i omogućavaju evaluaciju postignuća projekta u svakoj partnerskoj zemlji. Oni direktno doprinose ostvarenju ciljeva projekta i unapređenju situacije vezane za azil životinja u svakoj od ovih zemalja.</w:t>
            </w:r>
          </w:p>
          <w:p w:rsidR="00EC7934" w:rsidRDefault="00EC7934" w:rsidP="00EC7934"/>
          <w:p w:rsidR="00EC7934" w:rsidRDefault="00EC7934" w:rsidP="00EC7934"/>
          <w:p w:rsidR="000D5268" w:rsidRDefault="000D5268" w:rsidP="00EC7934">
            <w:r w:rsidRPr="001D1CF2">
              <w:t xml:space="preserve"> </w:t>
            </w:r>
            <w:r w:rsidRPr="00AF7989">
              <w:fldChar w:fldCharType="end"/>
            </w:r>
          </w:p>
          <w:p w:rsidR="000D5268" w:rsidRPr="00AF7989" w:rsidRDefault="000D5268" w:rsidP="00576E6B">
            <w:pPr>
              <w:tabs>
                <w:tab w:val="left" w:pos="3649"/>
                <w:tab w:val="left" w:pos="5349"/>
                <w:tab w:val="left" w:pos="7992"/>
                <w:tab w:val="left" w:pos="9409"/>
                <w:tab w:val="left" w:pos="10778"/>
              </w:tabs>
              <w:rPr>
                <w:szCs w:val="22"/>
              </w:rPr>
            </w:pPr>
          </w:p>
        </w:tc>
      </w:tr>
    </w:tbl>
    <w:p w:rsidR="004E4BA7" w:rsidRPr="00AF7989" w:rsidRDefault="004E4BA7" w:rsidP="004E4BA7">
      <w:r w:rsidRPr="00AF7989">
        <w:rPr>
          <w:szCs w:val="22"/>
        </w:rPr>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lastRenderedPageBreak/>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Za osiguranje kvaliteta projekta i evaluaciju, biće uspostavljeni sledeći mehanizmi:</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1.Interni mehanizmi kontrole kvaliteta: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Redovni sastanci projektnog tima radi praćenja napretka i razmene informacija.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Unutrašnje procene i samoevaluacija projektnih aktivnosti kako bi se osiguralo da se ostvaruju planirani rezultati.</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Kontinuirano praćenje i revizija projektnih aktivnosti kako bi se otkrile eventualne nepravilnosti i preduzele odgovarajuće korektivne mere.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2.Eksterna evaluacija: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Planirana je eksterna evaluacija koja će biti sprovedena na kraju projekta.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Svrsi ove evaluacije je ocenjivanje postignutih rezultata u skladu sa ciljevima i indikatorima projekta.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Očekivani rezultati eksterne evaluacije su pružanje nepristrasnog osvrta na postignuća projekta i identifikacija potencijalnih oblasti za unapređenje.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Konkretna mera kvaliteta u okviru projekta je uspostavljanje sistema za praćenje napretka i evaluaciju, koji uključuje sledeće: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1.Merila i indikatori:</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Broj regrutovanih studenata volontera za svaku partnersku zemlju.</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Broj volontiranih sati studenata u okviru aktivnosti azila životinja.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Ocene zadovoljstva i angažovanja studenata volontera.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Svest o azilu životinja merena putem anketa i istraživanja.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2.Verifikacija ishoda akcije: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Periodično prikupljanje podataka i informacija o postignutim rezultatima.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Analiza prikupljenih podataka u odnosu na planirane indikatore.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Upoređivanje stvarnih rezultata sa očekivanim rezultatima utvrđenim u logičkom okviru projekta.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Ovi mehanizmi osiguravaju kvalitet projekta, prate napredak i omogućavaju evaluaciju postignutih rezultata u skladu sa planiranim ciljevima i indikatorima. Eksterna evaluacija pruža dodatnu nepristrasnu procenu projektnih aktivnosti i doprinosi poboljšanju kvaliteta projekta.</w:t>
            </w:r>
          </w:p>
          <w:p w:rsidR="00EC7934" w:rsidRPr="00EC7934" w:rsidRDefault="00EC7934" w:rsidP="00EC7934">
            <w:pPr>
              <w:tabs>
                <w:tab w:val="left" w:pos="3649"/>
                <w:tab w:val="left" w:pos="5349"/>
                <w:tab w:val="left" w:pos="7992"/>
                <w:tab w:val="left" w:pos="9409"/>
                <w:tab w:val="left" w:pos="10778"/>
              </w:tabs>
              <w:rPr>
                <w:noProof/>
                <w:szCs w:val="22"/>
              </w:rPr>
            </w:pPr>
          </w:p>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EC7934" w:rsidRPr="00EC7934" w:rsidRDefault="006B48E1" w:rsidP="00EC7934">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C7934" w:rsidRPr="00EC7934">
              <w:rPr>
                <w:noProof/>
                <w:szCs w:val="22"/>
              </w:rPr>
              <w:t>Da bi se osiguralo postizanje predloženih rezultata i ciljeva na najekonomičniji način i na vreme, usvojena je sledeća strategija: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1.Efikasno planiranje i upravljanje resursima: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Detaljno planiranje svih aktivnosti, uz određivanje vremenskih rokova i odgovornosti.</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Praćenje napretka i redovno izveštavanje o troškovima i raspodeli resursa.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2.Principi raspodele budžeta među partnerima: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Budžet će biti raspoređen prema definisanim aktivnostima i potrebama projekta.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Partneri će imati jasno definisane uloge i odgovornosti u vezi sa finansijskim aspektima projekta.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Raspodela budžeta će biti zasnovana na principu ravnoteže i pravičnosti, uzimajući u obzir obim angažmana i odgovornosti svakog partnera.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3.Finansijsko upravljanje:</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Uspostavljeni su mehanizmi za praćenje i kontrolu troškova, kao i za usklađivanje sa projektom.</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Redovno će se sprovoditi finansijski pregledi i izveštavanje o budžetu.</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Usvojeni su protokoli za upravljanje plaćanjima, izvršenje ugovora i pravovremeno izveštavanje o finansijskim aktivnostima.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4.Izvori suosnivanja: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Projekat će koristiti kombinaciju nacionalnih i međunarodnih izvora finansiranja.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Izvori finansiranja mogu uključivati subvencije, grantove, donacije i druge oblike podrške od relevantnih organizacija i institucija.</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 </w:t>
            </w:r>
          </w:p>
          <w:p w:rsidR="00EC7934" w:rsidRPr="00EC7934" w:rsidRDefault="00EC7934" w:rsidP="00EC7934">
            <w:pPr>
              <w:tabs>
                <w:tab w:val="left" w:pos="3649"/>
                <w:tab w:val="left" w:pos="5349"/>
                <w:tab w:val="left" w:pos="7992"/>
                <w:tab w:val="left" w:pos="9409"/>
                <w:tab w:val="left" w:pos="10778"/>
              </w:tabs>
              <w:rPr>
                <w:noProof/>
                <w:szCs w:val="22"/>
              </w:rPr>
            </w:pPr>
            <w:r w:rsidRPr="00EC7934">
              <w:rPr>
                <w:noProof/>
                <w:szCs w:val="22"/>
              </w:rPr>
              <w:t xml:space="preserve">Usvajanjem ove strategije, projekat će se voditi na transparentan i efikasan način, uz pravilno raspoređivanje resursa i upravljanje budžetom. Finansijsko upravljanje će biti strogo praćeno kako bi se osiguralo da sredstva budu efikasno iskorišćena u skladu sa ciljevima projekta. </w:t>
            </w:r>
          </w:p>
          <w:p w:rsidR="00EC7934" w:rsidRPr="00EC7934" w:rsidRDefault="00EC7934" w:rsidP="00EC7934">
            <w:pPr>
              <w:tabs>
                <w:tab w:val="left" w:pos="3649"/>
                <w:tab w:val="left" w:pos="5349"/>
                <w:tab w:val="left" w:pos="7992"/>
                <w:tab w:val="left" w:pos="9409"/>
                <w:tab w:val="left" w:pos="10778"/>
              </w:tabs>
              <w:rPr>
                <w:noProof/>
                <w:szCs w:val="22"/>
              </w:rPr>
            </w:pPr>
          </w:p>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064139" w:rsidRPr="00064139" w:rsidRDefault="006B48E1" w:rsidP="00064139">
            <w:pPr>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064139" w:rsidRPr="00064139">
              <w:rPr>
                <w:noProof/>
                <w:szCs w:val="22"/>
              </w:rPr>
              <w:t>Naš projekat ne obuhvata izuzetne troškove u vezi sa putovanjem. Sve aktivnosti putovanja i srodni troškovi su pažljivo planirani i uključeni u budžet projekta. Troškovi putovanja su opravdani isključivo radi postizanja ciljeva projekta, kao što su studijske posete, međunarodne konferencije ili radionice koje su od suštinskog značaja za razmenu informacija, usvajanje dobrih praksi i unapređenje saradnje sa partnerskim organizacijama. Svi putni troškovi će biti transparentni, dokumentovani i u skladu sa pravilima finansijskog upravljanja projekta.</w:t>
            </w:r>
          </w:p>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rsidTr="00C97D5E">
        <w:trPr>
          <w:trHeight w:val="567"/>
        </w:trPr>
        <w:tc>
          <w:tcPr>
            <w:tcW w:w="9639" w:type="dxa"/>
            <w:tcBorders>
              <w:top w:val="single" w:sz="4" w:space="0" w:color="808080"/>
              <w:bottom w:val="single" w:sz="4" w:space="0" w:color="808080"/>
            </w:tcBorders>
          </w:tcPr>
          <w:p w:rsidR="00064139" w:rsidRPr="00064139" w:rsidRDefault="006B48E1" w:rsidP="00064139">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064139" w:rsidRPr="00064139">
              <w:rPr>
                <w:szCs w:val="22"/>
              </w:rPr>
              <w:t>Za potrebe implementacije projekta, oprema je potrebna institucijama partnerskih zemalja iz sledećih razloga:</w:t>
            </w:r>
          </w:p>
          <w:p w:rsidR="00064139" w:rsidRPr="00064139" w:rsidRDefault="00064139" w:rsidP="00064139">
            <w:pPr>
              <w:rPr>
                <w:szCs w:val="22"/>
              </w:rPr>
            </w:pPr>
            <w:r w:rsidRPr="00064139">
              <w:rPr>
                <w:szCs w:val="22"/>
              </w:rPr>
              <w:t xml:space="preserve"> </w:t>
            </w:r>
          </w:p>
          <w:p w:rsidR="00064139" w:rsidRPr="00064139" w:rsidRDefault="00064139" w:rsidP="00064139">
            <w:pPr>
              <w:rPr>
                <w:szCs w:val="22"/>
              </w:rPr>
            </w:pPr>
            <w:r w:rsidRPr="00064139">
              <w:rPr>
                <w:szCs w:val="22"/>
              </w:rPr>
              <w:t>1.Oprema za obuku: Institucije partnerskih zemalja će biti odgovorne za pružanje obuke volonterima, studentima i zaposlenima. Oprema poput multimedijalnih projektora, računara, audio-vizuelnih sistema i drugih obrazovnih materijala će biti neophodna za uspešnu realizaciju obuka.</w:t>
            </w:r>
          </w:p>
          <w:p w:rsidR="00064139" w:rsidRPr="00064139" w:rsidRDefault="00064139" w:rsidP="00064139">
            <w:pPr>
              <w:rPr>
                <w:szCs w:val="22"/>
              </w:rPr>
            </w:pPr>
            <w:r w:rsidRPr="00064139">
              <w:rPr>
                <w:szCs w:val="22"/>
              </w:rPr>
              <w:t xml:space="preserve"> </w:t>
            </w:r>
          </w:p>
          <w:p w:rsidR="00064139" w:rsidRPr="00064139" w:rsidRDefault="00064139" w:rsidP="00064139">
            <w:pPr>
              <w:rPr>
                <w:szCs w:val="22"/>
              </w:rPr>
            </w:pPr>
            <w:r w:rsidRPr="00064139">
              <w:rPr>
                <w:szCs w:val="22"/>
              </w:rPr>
              <w:lastRenderedPageBreak/>
              <w:t>2.Oprema za negu životinja: U okviru aktivnosti azila za životinje, institucije će se baviti brigom o životinjama. Neophodna oprema uključuje kaveze, ležajeve, posude za hranu i vodu, veterinarske instrumente i ostalu opremu za pravilan tretman i negu životinja.</w:t>
            </w:r>
          </w:p>
          <w:p w:rsidR="00064139" w:rsidRPr="00064139" w:rsidRDefault="00064139" w:rsidP="00064139">
            <w:pPr>
              <w:rPr>
                <w:szCs w:val="22"/>
              </w:rPr>
            </w:pPr>
            <w:r w:rsidRPr="00064139">
              <w:rPr>
                <w:szCs w:val="22"/>
              </w:rPr>
              <w:t xml:space="preserve"> </w:t>
            </w:r>
          </w:p>
          <w:p w:rsidR="00064139" w:rsidRPr="00064139" w:rsidRDefault="00064139" w:rsidP="00064139">
            <w:pPr>
              <w:rPr>
                <w:szCs w:val="22"/>
              </w:rPr>
            </w:pPr>
            <w:r w:rsidRPr="00064139">
              <w:rPr>
                <w:szCs w:val="22"/>
              </w:rPr>
              <w:t>3.Oprema za istraživanje: Ukoliko su predviđena istraživanja vezana za animalno blagostanje, ponašanje ili zdravlje, institucije će trebati odgovarajuću opremu za prikupljanje podataka i analizu. To može uključivati opremu kao što su senzori, merne uređaje, laboratorijsku opremu i sl.</w:t>
            </w:r>
          </w:p>
          <w:p w:rsidR="00064139" w:rsidRPr="00064139" w:rsidRDefault="00064139" w:rsidP="00064139">
            <w:pPr>
              <w:rPr>
                <w:szCs w:val="22"/>
              </w:rPr>
            </w:pPr>
            <w:r w:rsidRPr="00064139">
              <w:rPr>
                <w:szCs w:val="22"/>
              </w:rPr>
              <w:t xml:space="preserve"> </w:t>
            </w:r>
          </w:p>
          <w:p w:rsidR="00064139" w:rsidRPr="00064139" w:rsidRDefault="00064139" w:rsidP="00064139">
            <w:pPr>
              <w:rPr>
                <w:szCs w:val="22"/>
              </w:rPr>
            </w:pPr>
            <w:r w:rsidRPr="00064139">
              <w:rPr>
                <w:szCs w:val="22"/>
              </w:rPr>
              <w:t>4.Oprema za promociju: Za potrebe promovisanja programa, institucije će možda trebati opremu poput štandova, postera, brošura, promotivnih materijala, audio-vizuelnih sistema ili drugih marketinških alata. Ova oprema će biti korišćena na događajima, sajmovima, predavanjima i drugim aktivnostima promocije.</w:t>
            </w:r>
          </w:p>
          <w:p w:rsidR="00064139" w:rsidRPr="00064139" w:rsidRDefault="00064139" w:rsidP="00064139">
            <w:pPr>
              <w:rPr>
                <w:szCs w:val="22"/>
              </w:rPr>
            </w:pPr>
            <w:r w:rsidRPr="00064139">
              <w:rPr>
                <w:szCs w:val="22"/>
              </w:rPr>
              <w:t xml:space="preserve"> </w:t>
            </w:r>
          </w:p>
          <w:p w:rsidR="00C15C9E" w:rsidRPr="006F38CF" w:rsidRDefault="00064139" w:rsidP="00064139">
            <w:pPr>
              <w:rPr>
                <w:szCs w:val="22"/>
              </w:rPr>
            </w:pPr>
            <w:r w:rsidRPr="00064139">
              <w:rPr>
                <w:szCs w:val="22"/>
              </w:rPr>
              <w:t>Svaki komad opreme će biti pažljivo povezan sa sadržajem projekta i specifičnim aktivnostima koje treba sprovesti. Vremenski okvir za nabavku opreme će biti usklađen sa planom projekta kako bi se obezbedila dostupnost opreme u pravom trenutku. Mesto gde će se oprema nalaziti biće određeno na osnovu potreba institucija, uzimajući u obzir logističke i sigurnosne faktore.</w:t>
            </w:r>
            <w:r w:rsidR="006B48E1" w:rsidRPr="00AF7989">
              <w:t xml:space="preserve"> </w:t>
            </w:r>
            <w:r w:rsidR="006B48E1" w:rsidRPr="00AF7989">
              <w:rPr>
                <w:szCs w:val="22"/>
              </w:rPr>
              <w:fldChar w:fldCharType="end"/>
            </w:r>
          </w:p>
        </w:tc>
      </w:tr>
    </w:tbl>
    <w:p w:rsidR="00B921E9" w:rsidRPr="00AF7989" w:rsidRDefault="00B921E9" w:rsidP="00B921E9">
      <w:r w:rsidRPr="00AF7989">
        <w:rPr>
          <w:szCs w:val="22"/>
        </w:rPr>
        <w:lastRenderedPageBreak/>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2C274A"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rsidTr="00822523">
        <w:trPr>
          <w:trHeight w:val="1217"/>
        </w:trPr>
        <w:tc>
          <w:tcPr>
            <w:tcW w:w="2552" w:type="dxa"/>
          </w:tcPr>
          <w:p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Poboljšanje dobrobiti životinja, podsticanje istraživačke saradnje i promovisanje obrazovanja zajednice za pozitivan uticaj na dobrobit životinja i odgovorno posedovanje kućnih ljubimaca.</w:t>
            </w:r>
            <w:r w:rsidRPr="006F38CF">
              <w:rPr>
                <w:rFonts w:asciiTheme="minorHAnsi" w:hAnsiTheme="minorHAnsi"/>
                <w:sz w:val="22"/>
              </w:rPr>
              <w:fldChar w:fldCharType="end"/>
            </w:r>
            <w:bookmarkEnd w:id="2"/>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key indicators related to the wider objective?</w:t>
            </w:r>
          </w:p>
          <w:p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 xml:space="preserve"> Broj studenata koji su upisani i aktivno učestvuju u volonterskom programu je povećan za 10% - 15%.</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Broj istraživačkih saradnji uspostavljenih između univerziteta i skloništa za životinje unapređen za 20% – 30%.</w:t>
            </w:r>
          </w:p>
          <w:p w:rsidR="00860449" w:rsidRPr="006F38CF" w:rsidRDefault="0040132E" w:rsidP="0040132E">
            <w:pPr>
              <w:pStyle w:val="ListBullet"/>
              <w:numPr>
                <w:ilvl w:val="0"/>
                <w:numId w:val="0"/>
              </w:numPr>
              <w:rPr>
                <w:rFonts w:asciiTheme="minorHAnsi" w:hAnsiTheme="minorHAnsi"/>
              </w:rPr>
            </w:pPr>
            <w:r w:rsidRPr="0040132E">
              <w:rPr>
                <w:rFonts w:asciiTheme="minorHAnsi" w:hAnsiTheme="minorHAnsi"/>
                <w:sz w:val="22"/>
              </w:rPr>
              <w:t>Učešće i povratne informacije od učesnika radionice, što ukazuje na povećanu svest i znanje o dobrobiti životinja i odgovornom vlasništvu kućnih ljubimaca.</w:t>
            </w:r>
            <w:r w:rsidR="00860449"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Ovo se može uraditi putem redovnih evidencija o prisustvu i listova za prijavu volontera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Pratiti broj istraživačkih saradnje između univerziteta i skloništa za životinje.</w:t>
            </w:r>
          </w:p>
          <w:p w:rsidR="00860449" w:rsidRPr="006F38CF" w:rsidRDefault="0040132E" w:rsidP="0040132E">
            <w:pPr>
              <w:pStyle w:val="ListBullet"/>
              <w:numPr>
                <w:ilvl w:val="0"/>
                <w:numId w:val="0"/>
              </w:numPr>
              <w:rPr>
                <w:rFonts w:asciiTheme="minorHAnsi" w:hAnsiTheme="minorHAnsi"/>
              </w:rPr>
            </w:pPr>
            <w:r w:rsidRPr="0040132E">
              <w:rPr>
                <w:rFonts w:asciiTheme="minorHAnsi" w:hAnsiTheme="minorHAnsi"/>
                <w:sz w:val="22"/>
              </w:rPr>
              <w:t>Prikupite povratne informacije od učesnika putem anketa ili formulara za povratne informacije da biste procenili njihovo stečeno znanje, promenu ponašanja i opšte zadovoljstvo programima.</w:t>
            </w:r>
            <w:r w:rsidR="00860449" w:rsidRPr="006F38CF">
              <w:rPr>
                <w:rFonts w:asciiTheme="minorHAnsi" w:hAnsiTheme="minorHAnsi"/>
                <w:sz w:val="22"/>
              </w:rPr>
              <w:fldChar w:fldCharType="end"/>
            </w:r>
          </w:p>
        </w:tc>
        <w:tc>
          <w:tcPr>
            <w:tcW w:w="3118"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rsidTr="00822523">
        <w:trPr>
          <w:trHeight w:val="1218"/>
        </w:trPr>
        <w:tc>
          <w:tcPr>
            <w:tcW w:w="2552" w:type="dxa"/>
          </w:tcPr>
          <w:p w:rsidR="00860449" w:rsidRPr="006F38CF" w:rsidRDefault="00860449" w:rsidP="00F64B5D">
            <w:pPr>
              <w:numPr>
                <w:ilvl w:val="12"/>
                <w:numId w:val="0"/>
              </w:numPr>
              <w:rPr>
                <w:b/>
                <w:color w:val="000000"/>
              </w:rPr>
            </w:pPr>
            <w:r w:rsidRPr="006F38CF">
              <w:rPr>
                <w:b/>
                <w:color w:val="000000"/>
              </w:rPr>
              <w:t>Specific Project Objective/s:</w:t>
            </w:r>
          </w:p>
          <w:p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Studentski volonterski program</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Saradnja u istraživanju</w:t>
            </w:r>
          </w:p>
          <w:p w:rsidR="00860449" w:rsidRPr="006F38CF" w:rsidRDefault="0040132E" w:rsidP="0040132E">
            <w:pPr>
              <w:pStyle w:val="ListBullet"/>
              <w:numPr>
                <w:ilvl w:val="0"/>
                <w:numId w:val="0"/>
              </w:numPr>
              <w:rPr>
                <w:rFonts w:asciiTheme="minorHAnsi" w:hAnsiTheme="minorHAnsi"/>
                <w:bCs/>
                <w:color w:val="000000"/>
              </w:rPr>
            </w:pPr>
            <w:r w:rsidRPr="0040132E">
              <w:rPr>
                <w:rFonts w:asciiTheme="minorHAnsi" w:hAnsiTheme="minorHAnsi"/>
                <w:sz w:val="22"/>
              </w:rPr>
              <w:lastRenderedPageBreak/>
              <w:t>Obrazovna partnerstva</w:t>
            </w:r>
            <w:r w:rsidR="00860449"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rsid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40132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Broj regrutovanih studenata volontera koji aktivno učestvuju u programu.</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lastRenderedPageBreak/>
              <w:t>Broj zajedničkih istraživačkih projekata pokrenutih između univerziteta i skloništa za životinje.</w:t>
            </w:r>
          </w:p>
          <w:p w:rsidR="00860449" w:rsidRPr="006F38CF" w:rsidRDefault="0040132E" w:rsidP="0040132E">
            <w:pPr>
              <w:pStyle w:val="ListBullet"/>
              <w:numPr>
                <w:ilvl w:val="0"/>
                <w:numId w:val="0"/>
              </w:numPr>
              <w:rPr>
                <w:rFonts w:asciiTheme="minorHAnsi" w:hAnsiTheme="minorHAnsi"/>
              </w:rPr>
            </w:pPr>
            <w:r w:rsidRPr="0040132E">
              <w:rPr>
                <w:rFonts w:asciiTheme="minorHAnsi" w:hAnsiTheme="minorHAnsi"/>
                <w:sz w:val="22"/>
              </w:rPr>
              <w:t>Nivo pohađanja i učešća u obrazovnim programima, je povećan za 25%.</w:t>
            </w:r>
            <w:r w:rsidR="00860449"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 xml:space="preserve">Ovo se može pratiti održavanjem evidencije o broju studenata koji se </w:t>
            </w:r>
            <w:r w:rsidR="0040132E" w:rsidRPr="0040132E">
              <w:rPr>
                <w:rFonts w:asciiTheme="minorHAnsi" w:hAnsiTheme="minorHAnsi"/>
                <w:sz w:val="22"/>
              </w:rPr>
              <w:lastRenderedPageBreak/>
              <w:t>pridruže programu tokom određenog perioda.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Volonteri mogu da evidentiraju svoje sate ili da se prijavljuju i odjavljuju da bi pratili ukupno vreme koje doprinose različitim zadacima.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Ovo se može proceniti putem anketa pre i posle programa da bi se procenila efikasnost sesija obuke i izmerilo uočeno poboljšanje veština volontera.</w:t>
            </w:r>
          </w:p>
          <w:p w:rsidR="00860449" w:rsidRPr="006F38CF" w:rsidRDefault="0040132E" w:rsidP="0040132E">
            <w:pPr>
              <w:pStyle w:val="ListBullet"/>
              <w:numPr>
                <w:ilvl w:val="0"/>
                <w:numId w:val="0"/>
              </w:numPr>
              <w:rPr>
                <w:rFonts w:asciiTheme="minorHAnsi" w:hAnsiTheme="minorHAnsi"/>
                <w:iCs/>
                <w:color w:val="000000"/>
              </w:rPr>
            </w:pPr>
            <w:r w:rsidRPr="0040132E">
              <w:rPr>
                <w:rFonts w:asciiTheme="minorHAnsi" w:hAnsiTheme="minorHAnsi"/>
                <w:sz w:val="22"/>
              </w:rPr>
              <w:t>Redovne ankete ili obrasci za povratne informacije mogu se primeniti da bi se izmerilo zadovoljstvo volontera, identifikovale oblasti za poboljšanje i procenile njihove namere da nastave sa volontiranjem.</w:t>
            </w:r>
            <w:r w:rsidR="00860449"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Pretpostavke:</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Adekvatni resursi, uključujući osoblje, objekte i finansiranje, dostupni su za podršku volonterskom programu, </w:t>
            </w:r>
            <w:r w:rsidRPr="0040132E">
              <w:rPr>
                <w:rFonts w:asciiTheme="minorHAnsi" w:hAnsiTheme="minorHAnsi"/>
                <w:sz w:val="22"/>
              </w:rPr>
              <w:lastRenderedPageBreak/>
              <w:t>istraživačkoj saradnji i obrazovnim partnerstvima.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Uspostavljena je snažna koordinacija i komunikacija između univerziteta i skloništa za životinje kako bi se osigurala nesmetana implementacija aktivnosti.</w:t>
            </w:r>
          </w:p>
          <w:p w:rsidR="0040132E" w:rsidRDefault="0040132E" w:rsidP="0040132E">
            <w:pPr>
              <w:pStyle w:val="ListBullet"/>
              <w:rPr>
                <w:rFonts w:asciiTheme="minorHAnsi" w:hAnsiTheme="minorHAnsi"/>
                <w:sz w:val="22"/>
              </w:rPr>
            </w:pPr>
            <w:r w:rsidRPr="0040132E">
              <w:rPr>
                <w:rFonts w:asciiTheme="minorHAnsi" w:hAnsiTheme="minorHAnsi"/>
                <w:sz w:val="22"/>
              </w:rPr>
              <w:t xml:space="preserve"> Interes javnosti i učešće u obrazovnim programima se generišu kroz efikasnu promociju i napore na terenu.</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Rizici:</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Poteškoće u regrutovanju i zadržavanju studenata volontera, što zahteva kontinuirano unapređenje i podsticaje.</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Ograničena dostupnost finansiranja za istraživačke projekte i obrazovne aktivnosti, što zahteva aktivno traženje grantova i partnerstva.</w:t>
            </w:r>
          </w:p>
          <w:p w:rsidR="00860449" w:rsidRPr="006F38CF" w:rsidRDefault="0040132E" w:rsidP="0040132E">
            <w:pPr>
              <w:pStyle w:val="ListBullet"/>
              <w:numPr>
                <w:ilvl w:val="0"/>
                <w:numId w:val="0"/>
              </w:numPr>
              <w:rPr>
                <w:rFonts w:asciiTheme="minorHAnsi" w:hAnsiTheme="minorHAnsi"/>
                <w:szCs w:val="22"/>
              </w:rPr>
            </w:pPr>
            <w:r w:rsidRPr="0040132E">
              <w:rPr>
                <w:rFonts w:asciiTheme="minorHAnsi" w:hAnsiTheme="minorHAnsi"/>
                <w:sz w:val="22"/>
              </w:rPr>
              <w:t xml:space="preserve">Potencijalni izazovi u koordinaciji rasporeda i usklađivanju prioriteta između univerziteta i skloništa za životinje za zajedničke napore. </w:t>
            </w:r>
            <w:r w:rsidR="00860449" w:rsidRPr="006F38CF">
              <w:rPr>
                <w:rFonts w:asciiTheme="minorHAnsi" w:hAnsiTheme="minorHAnsi"/>
                <w:sz w:val="22"/>
              </w:rPr>
              <w:fldChar w:fldCharType="end"/>
            </w:r>
          </w:p>
        </w:tc>
        <w:tc>
          <w:tcPr>
            <w:tcW w:w="3402" w:type="dxa"/>
          </w:tcPr>
          <w:p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rsidR="0040132E" w:rsidRDefault="00C74BCC"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40132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1.Dobra planiranje: Detaljno planiranje svih aktivnosti i identifikacija potencijalnih rizika omogućava nam da preduzmemo preventivne mere i razvijemo kontinuirani nadzor nad rizicima.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2.Diversifikacija resursa: Raznovrsnost resursa, kao što su </w:t>
            </w:r>
            <w:r w:rsidRPr="0040132E">
              <w:rPr>
                <w:rFonts w:asciiTheme="minorHAnsi" w:hAnsiTheme="minorHAnsi"/>
                <w:sz w:val="22"/>
              </w:rPr>
              <w:lastRenderedPageBreak/>
              <w:t>finansije, ljudski resursi ili partnerstva, smanjuje rizik od zavisnosti od jednog izvora i povećava otpornost na promene ili nedostatke.</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3.Jasan komunikacija: Efikasna komunikacija između svih uključenih strana, uključujući univerzitete, organizacije i volontere, pomaže u razumevanju rizika i pravovremenom delovanju u cilju njihovog ublažavanja.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4.Adekvatna obuka: Pružanje obuke volonterima, zaposlenima i svim učesnicima programa o identifikaciji i upravljanju rizicima pomaže u povećanju svesti i sposobnosti za delovanje u rizičnim situacijama.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5.Redovno praćenje i evaluacija: Kontinuirano praćenje napretka, identifikacija novih rizika i redovna evaluacija omogućavaju nam da pravovremeno reagujemo i prilagodimo naše strategije kako bismo ublažili rizike i postigli uspeh u projektu.</w:t>
            </w:r>
          </w:p>
          <w:p w:rsidR="00C74BCC" w:rsidRPr="006F38CF" w:rsidRDefault="0040132E" w:rsidP="0040132E">
            <w:pPr>
              <w:pStyle w:val="ListBullet"/>
              <w:numPr>
                <w:ilvl w:val="0"/>
                <w:numId w:val="0"/>
              </w:numPr>
              <w:rPr>
                <w:rFonts w:asciiTheme="minorHAnsi" w:hAnsiTheme="minorHAnsi"/>
                <w:b/>
                <w:bCs/>
                <w:iCs/>
                <w:color w:val="000000"/>
              </w:rPr>
            </w:pPr>
            <w:r w:rsidRPr="0040132E">
              <w:rPr>
                <w:rFonts w:asciiTheme="minorHAnsi" w:hAnsiTheme="minorHAnsi"/>
                <w:sz w:val="22"/>
              </w:rPr>
              <w:t xml:space="preserve">6.Osiguranje podrške i saradnje: Uspostavljanje snažnih partnerskih odnosa sa relevantnim institucijama, stručnjacima i organizacijama pruža </w:t>
            </w:r>
            <w:r w:rsidRPr="0040132E">
              <w:rPr>
                <w:rFonts w:asciiTheme="minorHAnsi" w:hAnsiTheme="minorHAnsi"/>
                <w:sz w:val="22"/>
              </w:rPr>
              <w:lastRenderedPageBreak/>
              <w:t>dodatnu podršku u suočavanju sa rizicima i deljenju resursa za njihovo ublažavanje.</w:t>
            </w:r>
            <w:r w:rsidR="00C74BCC" w:rsidRPr="006F38CF">
              <w:rPr>
                <w:rFonts w:asciiTheme="minorHAnsi" w:hAnsiTheme="minorHAnsi"/>
                <w:sz w:val="22"/>
              </w:rPr>
              <w:fldChar w:fldCharType="end"/>
            </w:r>
          </w:p>
        </w:tc>
      </w:tr>
      <w:tr w:rsidR="00860449" w:rsidRPr="006F38CF" w:rsidTr="00822523">
        <w:trPr>
          <w:trHeight w:val="1715"/>
        </w:trPr>
        <w:tc>
          <w:tcPr>
            <w:tcW w:w="2552" w:type="dxa"/>
          </w:tcPr>
          <w:p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rsidR="0040132E" w:rsidRPr="0040132E" w:rsidRDefault="00860449" w:rsidP="0040132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0132E" w:rsidRPr="0040132E">
              <w:rPr>
                <w:rFonts w:asciiTheme="minorHAnsi" w:hAnsiTheme="minorHAnsi"/>
                <w:sz w:val="22"/>
              </w:rPr>
              <w:t>Radni paket 1: Razvoj studentskog programa volontiranja u skloništu za životinje</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Rezultat 1: Izrada plana i programa volontiranja za studente</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2: Rekrutacija studenata za učešće u programu volontiranja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3: Organizacija obuka i edukacija za studente</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Rezultat4: Implementacija volonterskih aktivnosti u skloništu za životinje</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Radni paket 2: Saradnja u istraživanju između </w:t>
            </w:r>
            <w:r w:rsidRPr="0040132E">
              <w:rPr>
                <w:rFonts w:asciiTheme="minorHAnsi" w:hAnsiTheme="minorHAnsi"/>
                <w:sz w:val="22"/>
              </w:rPr>
              <w:lastRenderedPageBreak/>
              <w:t>univerziteta i skloništa za životinje</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 xml:space="preserve"> Rezultat1: Identifikacija oblasti istraživanja u vezi sa dobrobiti životinja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2: Razvoj istraživačkih projekata i planova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3: Izvršavanje istraživačkih aktivnosti u saradnji sa skloništem za životinje</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4: Analiza i prezentacija rezultata istraživanja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Radni paket 3: Edukativna partnerstva između skloništa za životinje i univerziteta</w:t>
            </w:r>
          </w:p>
          <w:p w:rsidR="0040132E" w:rsidRDefault="0040132E" w:rsidP="0040132E">
            <w:pPr>
              <w:pStyle w:val="ListBullet"/>
              <w:rPr>
                <w:rFonts w:asciiTheme="minorHAnsi" w:hAnsiTheme="minorHAnsi"/>
                <w:sz w:val="22"/>
              </w:rPr>
            </w:pPr>
            <w:r w:rsidRPr="0040132E">
              <w:rPr>
                <w:rFonts w:asciiTheme="minorHAnsi" w:hAnsiTheme="minorHAnsi"/>
                <w:sz w:val="22"/>
              </w:rPr>
              <w:t>Rezultat 1: Organizacija edukativnih radionica i predavanja o dobrobiti životinja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Rezultat2:Izrada obrazovnih materijala i resursa za podizanje svesti</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lastRenderedPageBreak/>
              <w:t>Rezultat 3: Sprovođenje kampanja i događaja za promociju odgovornog vlasništva</w:t>
            </w:r>
            <w:r>
              <w:rPr>
                <w:rFonts w:asciiTheme="minorHAnsi" w:hAnsiTheme="minorHAnsi"/>
                <w:sz w:val="22"/>
              </w:rPr>
              <w:t xml:space="preserve"> </w:t>
            </w:r>
            <w:r w:rsidRPr="0040132E">
              <w:rPr>
                <w:rFonts w:asciiTheme="minorHAnsi" w:hAnsiTheme="minorHAnsi"/>
                <w:sz w:val="22"/>
              </w:rPr>
              <w:t>nad ljubimcima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Rezultat 4: Evaluacija efikasnosti edukativnih aktivnosti i prikupljanje povratnih informacija</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Kroz ove radne pakete i njihove specifične rezultate, projekat će postići sledeće ciljeve:</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1.Razviti</w:t>
            </w:r>
            <w:r>
              <w:rPr>
                <w:rFonts w:asciiTheme="minorHAnsi" w:hAnsiTheme="minorHAnsi"/>
                <w:sz w:val="22"/>
              </w:rPr>
              <w:t xml:space="preserve"> </w:t>
            </w:r>
            <w:r w:rsidRPr="0040132E">
              <w:rPr>
                <w:rFonts w:asciiTheme="minorHAnsi" w:hAnsiTheme="minorHAnsi"/>
                <w:sz w:val="22"/>
              </w:rPr>
              <w:t>i implementirati studentski program volontiranja za doprinos radu skloništa za životinje.</w:t>
            </w:r>
          </w:p>
          <w:p w:rsidR="0040132E" w:rsidRPr="0040132E" w:rsidRDefault="0040132E" w:rsidP="0040132E">
            <w:pPr>
              <w:pStyle w:val="ListBullet"/>
              <w:rPr>
                <w:rFonts w:asciiTheme="minorHAnsi" w:hAnsiTheme="minorHAnsi"/>
                <w:sz w:val="22"/>
              </w:rPr>
            </w:pPr>
            <w:r w:rsidRPr="0040132E">
              <w:rPr>
                <w:rFonts w:asciiTheme="minorHAnsi" w:hAnsiTheme="minorHAnsi"/>
                <w:sz w:val="22"/>
              </w:rPr>
              <w:t>2.      Unaprediti saradnju između univerziteta i skloništa za životinje u oblasti istraživanja.</w:t>
            </w:r>
          </w:p>
          <w:p w:rsidR="00860449" w:rsidRPr="006F38CF" w:rsidRDefault="0040132E" w:rsidP="0040132E">
            <w:pPr>
              <w:pStyle w:val="ListBullet"/>
              <w:numPr>
                <w:ilvl w:val="0"/>
                <w:numId w:val="0"/>
              </w:numPr>
              <w:rPr>
                <w:rFonts w:asciiTheme="minorHAnsi" w:hAnsiTheme="minorHAnsi"/>
                <w:bCs/>
                <w:color w:val="000000"/>
                <w:szCs w:val="22"/>
              </w:rPr>
            </w:pPr>
            <w:r w:rsidRPr="0040132E">
              <w:rPr>
                <w:rFonts w:asciiTheme="minorHAnsi" w:hAnsiTheme="minorHAnsi"/>
                <w:sz w:val="22"/>
              </w:rPr>
              <w:t>3.      Povećati svest javnosti o dobrobiti životinja kroz edukativne programe i partnerstva.</w:t>
            </w:r>
            <w:r w:rsidR="00860449"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rsidR="006C7B73" w:rsidRDefault="00860449" w:rsidP="00F93D0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C7B73">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Radni paket 1: Razvoj studentskog programa volontiranja u skloništu za životinje</w:t>
            </w:r>
          </w:p>
          <w:p w:rsidR="006C7B73" w:rsidRPr="006C7B73" w:rsidRDefault="006C7B73" w:rsidP="00F93D0E">
            <w:pPr>
              <w:pStyle w:val="ListBullet"/>
              <w:rPr>
                <w:rFonts w:asciiTheme="minorHAnsi" w:hAnsiTheme="minorHAnsi"/>
                <w:sz w:val="22"/>
              </w:rPr>
            </w:pPr>
            <w:r w:rsidRPr="006C7B73">
              <w:rPr>
                <w:rFonts w:asciiTheme="minorHAnsi" w:hAnsiTheme="minorHAnsi"/>
                <w:sz w:val="22"/>
              </w:rPr>
              <w:t>Indikator</w:t>
            </w:r>
            <w:r>
              <w:rPr>
                <w:rFonts w:asciiTheme="minorHAnsi" w:hAnsiTheme="minorHAnsi"/>
                <w:sz w:val="22"/>
              </w:rPr>
              <w:t xml:space="preserve"> </w:t>
            </w:r>
            <w:r w:rsidRPr="006C7B73">
              <w:rPr>
                <w:rFonts w:asciiTheme="minorHAnsi" w:hAnsiTheme="minorHAnsi"/>
                <w:sz w:val="22"/>
              </w:rPr>
              <w:t>1: Broj regrutovanih studenata koji aktivno učestvuju u programu volontiranja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2: Ukupan broj volontiranih sati koje su studenti pružili u oblastima brige o životinjama, administrativnom radu ili prikupljanju sredstava</w:t>
            </w:r>
          </w:p>
          <w:p w:rsidR="006C7B73" w:rsidRPr="006C7B73" w:rsidRDefault="006C7B73" w:rsidP="006C7B73">
            <w:pPr>
              <w:pStyle w:val="ListBullet"/>
              <w:rPr>
                <w:rFonts w:asciiTheme="minorHAnsi" w:hAnsiTheme="minorHAnsi"/>
                <w:sz w:val="22"/>
              </w:rPr>
            </w:pPr>
            <w:r>
              <w:rPr>
                <w:rFonts w:asciiTheme="minorHAnsi" w:hAnsiTheme="minorHAnsi"/>
                <w:sz w:val="22"/>
              </w:rPr>
              <w:t>I</w:t>
            </w:r>
            <w:r w:rsidRPr="006C7B73">
              <w:rPr>
                <w:rFonts w:asciiTheme="minorHAnsi" w:hAnsiTheme="minorHAnsi"/>
                <w:sz w:val="22"/>
              </w:rPr>
              <w:t>ndikator 3: Pružanje obuka i mogućnosti razvoja veština za studente volontire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Indikator 4: Stopa zadržavanja i nivo </w:t>
            </w:r>
            <w:r w:rsidRPr="006C7B73">
              <w:rPr>
                <w:rFonts w:asciiTheme="minorHAnsi" w:hAnsiTheme="minorHAnsi"/>
                <w:sz w:val="22"/>
              </w:rPr>
              <w:lastRenderedPageBreak/>
              <w:t>zadovoljstva studenata volontera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Radni paket 2: Saradnja u istraživanju između univerziteta i skloništa za životinje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1: Broj identifikovanih oblasti istraživanja u vezi sa dobrobiti životinja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2: Broj razvijenih istraživačkih projekata i planova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3: Rezultati istraživačkih aktivnosti u saradnji sa skloništem za životinje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4: Analiza i prezentacija rezultata istraživanja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Radni paket 3: Edukativna partnerstva između skloništa za životinje i univerziteta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Indikator 1: Broj organizovanih edukativnih radionica i </w:t>
            </w:r>
            <w:r w:rsidRPr="006C7B73">
              <w:rPr>
                <w:rFonts w:asciiTheme="minorHAnsi" w:hAnsiTheme="minorHAnsi"/>
                <w:sz w:val="22"/>
              </w:rPr>
              <w:lastRenderedPageBreak/>
              <w:t>predavanja o dobrobiti životinja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Indikator 2: Razvoj obrazovnih materijala i resursa za podizanje svesti</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Indikator 3: Broj sprovedenih kampanja i događaja za promociju odgovornog vlasništva nad ljubimcima</w:t>
            </w:r>
          </w:p>
          <w:p w:rsidR="00860449" w:rsidRPr="006F38CF" w:rsidRDefault="006C7B73" w:rsidP="006C7B73">
            <w:pPr>
              <w:pStyle w:val="ListBullet"/>
              <w:numPr>
                <w:ilvl w:val="0"/>
                <w:numId w:val="0"/>
              </w:numPr>
              <w:rPr>
                <w:rFonts w:asciiTheme="minorHAnsi" w:hAnsiTheme="minorHAnsi"/>
                <w:b/>
                <w:bCs/>
                <w:iCs/>
                <w:color w:val="000000"/>
              </w:rPr>
            </w:pPr>
            <w:r w:rsidRPr="006C7B73">
              <w:rPr>
                <w:rFonts w:asciiTheme="minorHAnsi" w:hAnsiTheme="minorHAnsi"/>
                <w:sz w:val="22"/>
              </w:rPr>
              <w:t>Indikator 4: Evaluacija efikasnosti edukativnih aktivnosti i prikupljanje povratnih informacija</w:t>
            </w:r>
            <w:r w:rsidR="00860449"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1.Ankete i upitnici za studente volontere kako bi se prikupili podaci o njihovom angažmanu, zadovoljstvu i doživljaju programa.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Evidencija volontiranih sati koju vode koordinatori programa kako bi se pratio ukupan broj volontiranih sati.</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Evaluacijski obrasci i povratne informacije od studenata volontera kako bi se ocenila kvaliteta obuka i pruženih mogućnosti razvoja veština.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4.      Izveštaji i dokumentacija istraživačkih projekata u saradnji sa skloništem za životinje, uključujući rezultate istraživanja, analize i prezentacije.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5.      Evaluacija edukativnih radionica i predavanja putem evaluacijskih anketa, povratnih informacija učesnika i osoblja skloništa.</w:t>
            </w:r>
          </w:p>
          <w:p w:rsidR="00860449" w:rsidRPr="006F38CF" w:rsidRDefault="006C7B73" w:rsidP="006C7B73">
            <w:pPr>
              <w:pStyle w:val="ListBullet"/>
              <w:numPr>
                <w:ilvl w:val="0"/>
                <w:numId w:val="0"/>
              </w:numPr>
              <w:rPr>
                <w:rFonts w:asciiTheme="minorHAnsi" w:hAnsiTheme="minorHAnsi"/>
                <w:color w:val="000000"/>
              </w:rPr>
            </w:pPr>
            <w:r w:rsidRPr="006C7B73">
              <w:rPr>
                <w:rFonts w:asciiTheme="minorHAnsi" w:hAnsiTheme="minorHAnsi"/>
                <w:sz w:val="22"/>
              </w:rPr>
              <w:t>6.            Praćenje kampanja i događaja za promociju odgovornog vlasništva nad ljubimcima putem evaluacijskih izveštaja i merenje odziva publike.</w:t>
            </w:r>
            <w:r w:rsidR="00860449"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Assumptions &amp; risks</w:t>
            </w:r>
            <w:r w:rsidR="00822523" w:rsidRPr="006F38CF">
              <w:rPr>
                <w:b/>
                <w:bCs/>
                <w:iCs/>
                <w:color w:val="000000"/>
              </w:rPr>
              <w:t xml:space="preserve"> </w:t>
            </w:r>
          </w:p>
          <w:p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1.    Saradnja i podrška lokalnih vlasti i relevantnih institucija kako bi se olakšalo sprovođenje programa i pristup resursima.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Dostupnost finansijskih sredstava za pokrivanje troškova programa, uključujući resurse za obuku volontera, nabavku opreme i sredstava za promociju.</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Spremnost i angažovanost skloništa za životinje za pružanje podrške i saradnje u realizaciji aktivnosti programa.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4.      Podrška univerziteta u obliku resursa, mentorstva i administrativne podrške za uspostavljanje i održavanje programa volontiranja.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Spremnost studenata za učešće u programu volontiranja, njihova </w:t>
            </w:r>
            <w:r w:rsidRPr="006C7B73">
              <w:rPr>
                <w:rFonts w:asciiTheme="minorHAnsi" w:hAnsiTheme="minorHAnsi"/>
                <w:sz w:val="22"/>
              </w:rPr>
              <w:lastRenderedPageBreak/>
              <w:t>motivacija i angažman u aktivnostima skloništa.</w:t>
            </w:r>
          </w:p>
          <w:p w:rsidR="00860449" w:rsidRPr="006F38CF" w:rsidRDefault="006C7B73" w:rsidP="006C7B73">
            <w:pPr>
              <w:pStyle w:val="ListBullet"/>
              <w:numPr>
                <w:ilvl w:val="0"/>
                <w:numId w:val="0"/>
              </w:numPr>
              <w:rPr>
                <w:rFonts w:asciiTheme="minorHAnsi" w:hAnsiTheme="minorHAnsi"/>
                <w:szCs w:val="22"/>
              </w:rPr>
            </w:pPr>
            <w:r w:rsidRPr="006C7B73">
              <w:rPr>
                <w:rFonts w:asciiTheme="minorHAnsi" w:hAnsiTheme="minorHAnsi"/>
                <w:sz w:val="22"/>
              </w:rPr>
              <w:t>6.            Sprovođenje evaluacija i monitoringu programa kako bi se identifikovali problemi i preduzele korektivne mere ako je potrebno.</w:t>
            </w:r>
            <w:r w:rsidR="00860449" w:rsidRPr="006F38CF">
              <w:rPr>
                <w:rFonts w:asciiTheme="minorHAnsi" w:hAnsiTheme="minorHAnsi"/>
                <w:sz w:val="22"/>
              </w:rPr>
              <w:fldChar w:fldCharType="end"/>
            </w:r>
          </w:p>
        </w:tc>
        <w:tc>
          <w:tcPr>
            <w:tcW w:w="3402" w:type="dxa"/>
          </w:tcPr>
          <w:p w:rsidR="005109B9" w:rsidRPr="006F38CF" w:rsidRDefault="00C74BCC" w:rsidP="00F64B5D">
            <w:pPr>
              <w:numPr>
                <w:ilvl w:val="12"/>
                <w:numId w:val="0"/>
              </w:numPr>
              <w:tabs>
                <w:tab w:val="left" w:pos="170"/>
              </w:tabs>
            </w:pPr>
            <w:r w:rsidRPr="006F38CF">
              <w:rPr>
                <w:b/>
                <w:bCs/>
                <w:iCs/>
                <w:color w:val="000000"/>
              </w:rPr>
              <w:lastRenderedPageBreak/>
              <w:t>How the risks will be mitigated:</w:t>
            </w:r>
            <w:r w:rsidRPr="006F38CF">
              <w:t xml:space="preserve"> </w:t>
            </w:r>
          </w:p>
          <w:p w:rsidR="006C7B73" w:rsidRPr="006C7B73" w:rsidRDefault="005109B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 xml:space="preserve"> Rizici će se ublažiti primenom sledećih mera: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1.      Razvijanje detaljnog plana upravljanja rizicima: Definisaće se identifikovani rizici, njihov uticaj i verovatnoća, kao i odgovarajuće strategije za upravljanje svakim rizikom.</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Uspostavljanje sistema za praćenje i procenu rizika: Redovno praćenje rizika tokom implementacije projekta i procena njihovog uticaja i verovatnoće će omogućiti blagovremeno prepoznavanje potencijalnih problema i preduzimanje odgovarajućih koraka.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Diversifikacija partnerstava: Uspostavljanje saradnje sa više partnera, uključujući univerzitete, skloništa za životinje i druge organizacije, može smanjiti rizik od zavisnosti o jednom izvoru ili instituciji.</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4.      Osiguranje pravne i regulatorne usaglašenosti: Pažljivo pridržavanje relevantnih zakonskih propisa, pravila i regulativa će smanjiti rizik od pravnih problema i narušavanja reputacije.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Redovna komunikacija i koordinacija sa partnerima: Održavanje otvorene i redovne komunikacije sa svim partnerima će pomoći u identifikovanju rizika, deljenju informacija i zajedničkom pronalaženju rešenja.</w:t>
            </w:r>
          </w:p>
          <w:p w:rsidR="00860449" w:rsidRPr="006F38CF" w:rsidRDefault="006C7B73" w:rsidP="006C7B73">
            <w:pPr>
              <w:pStyle w:val="ListBullet"/>
              <w:numPr>
                <w:ilvl w:val="0"/>
                <w:numId w:val="0"/>
              </w:numPr>
              <w:rPr>
                <w:rFonts w:asciiTheme="minorHAnsi" w:hAnsiTheme="minorHAnsi"/>
                <w:b/>
                <w:bCs/>
                <w:iCs/>
                <w:color w:val="000000"/>
              </w:rPr>
            </w:pPr>
            <w:r w:rsidRPr="006C7B73">
              <w:rPr>
                <w:rFonts w:asciiTheme="minorHAnsi" w:hAnsiTheme="minorHAnsi"/>
                <w:sz w:val="22"/>
              </w:rPr>
              <w:t>6.            Kontinuirano praćenje i evaluacija: Redovna evaluacija projekta, praćenje napretka i identifikacija potencijalnih rizika će omogućiti pravovremeno reagovanje i preduzimanje korektivnih mera kako bi se ublažili rizici.</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fldChar w:fldCharType="end"/>
            </w:r>
          </w:p>
        </w:tc>
      </w:tr>
      <w:tr w:rsidR="00860449" w:rsidRPr="006F38CF" w:rsidTr="00822523">
        <w:trPr>
          <w:trHeight w:val="2815"/>
        </w:trPr>
        <w:tc>
          <w:tcPr>
            <w:tcW w:w="2552" w:type="dxa"/>
          </w:tcPr>
          <w:p w:rsidR="00860449" w:rsidRPr="006F38CF" w:rsidRDefault="00860449" w:rsidP="00F64B5D">
            <w:pPr>
              <w:rPr>
                <w:b/>
                <w:color w:val="000000"/>
              </w:rPr>
            </w:pPr>
            <w:r w:rsidRPr="006F38CF">
              <w:rPr>
                <w:b/>
                <w:color w:val="000000"/>
              </w:rPr>
              <w:lastRenderedPageBreak/>
              <w:t>Activities:</w:t>
            </w:r>
          </w:p>
          <w:p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rsidR="006C7B73" w:rsidRPr="006C7B73" w:rsidRDefault="00860449" w:rsidP="006C7B73">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 xml:space="preserve"> Radni paket 1: Priprema i planiranje projekta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Identifikacija ciljeva, rezultata i indikatora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Definisanje projektnog tima i odgovornosti</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Izrada detaljnog plana projekta, uključujući vremenski raspored i resurse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Radni paket 2: Analiza potreba i resursa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Sprovođenje istraživanja i analiza potreba u vezi sa skloništima za životinje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Identifikacija dostupnih resursa, uključujući finansijske, ljudske i materijalne resurse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Radni paket 3: Razvoj programa volontiranja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Definisanje programa volontiranja za studente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Izrada plana obuke i razvoja veština za volontiranje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Uspostavljanje sistema za selekciju, obuku i vođenje volontera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Radni paket 4: Sprovođenje istraživanja i saradnje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Sprovođenje istraživanja u oblasti dobrobiti životinja, ponašanja ili zdravlja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Uspostavljanje saradnje sa univerzitetima i drugim organizacijama radi sprovođenja istraživačkih projekata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Radni paket 5: Edukativni programi i partnerstva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Organizacija edukativnih programa, kao što su radionice i predavanja, za podizanje svesti o pitanjima dobrobiti životinja i promociju odgovornog vlasništva nad ljubimcima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Uspostavljanje partnerstava sa relevantnim organizacijama i institucijama za zajedničko sprovođenje edukativnih programa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Radni paket 6: Praćenje, evaluacija i diseminacija rezultata</w:t>
            </w:r>
          </w:p>
          <w:p w:rsidR="006C7B73" w:rsidRDefault="006C7B73" w:rsidP="00F93D0E">
            <w:pPr>
              <w:pStyle w:val="ListBullet"/>
              <w:rPr>
                <w:rFonts w:asciiTheme="minorHAnsi" w:hAnsiTheme="minorHAnsi"/>
                <w:sz w:val="22"/>
              </w:rPr>
            </w:pPr>
            <w:r w:rsidRPr="006C7B73">
              <w:rPr>
                <w:rFonts w:asciiTheme="minorHAnsi" w:hAnsiTheme="minorHAnsi"/>
                <w:sz w:val="22"/>
              </w:rPr>
              <w:t xml:space="preserve">    Kontinuirano praćenje napretka projekta i postignutih rezultata</w:t>
            </w:r>
          </w:p>
          <w:p w:rsidR="006C7B73" w:rsidRPr="006C7B73" w:rsidRDefault="006C7B73" w:rsidP="00F93D0E">
            <w:pPr>
              <w:pStyle w:val="ListBullet"/>
              <w:rPr>
                <w:rFonts w:asciiTheme="minorHAnsi" w:hAnsiTheme="minorHAnsi"/>
                <w:sz w:val="22"/>
              </w:rPr>
            </w:pPr>
            <w:r w:rsidRPr="006C7B73">
              <w:rPr>
                <w:rFonts w:asciiTheme="minorHAnsi" w:hAnsiTheme="minorHAnsi"/>
                <w:sz w:val="22"/>
              </w:rPr>
              <w:t xml:space="preserve">    Evaluacija efikasnosti programa i uticaja na ciljnu grupu</w:t>
            </w:r>
          </w:p>
          <w:p w:rsidR="00860449" w:rsidRPr="006F38CF" w:rsidRDefault="006C7B73" w:rsidP="006C7B73">
            <w:pPr>
              <w:pStyle w:val="ListBullet"/>
              <w:numPr>
                <w:ilvl w:val="0"/>
                <w:numId w:val="0"/>
              </w:numPr>
              <w:rPr>
                <w:rFonts w:asciiTheme="minorHAnsi" w:hAnsiTheme="minorHAnsi"/>
                <w:bCs/>
                <w:color w:val="000000"/>
                <w:szCs w:val="22"/>
              </w:rPr>
            </w:pPr>
            <w:r w:rsidRPr="006C7B73">
              <w:rPr>
                <w:rFonts w:asciiTheme="minorHAnsi" w:hAnsiTheme="minorHAnsi"/>
                <w:sz w:val="22"/>
              </w:rPr>
              <w:lastRenderedPageBreak/>
              <w:t>Diseminacija rezultata i dobijenih saznanja putem publikacija, konferencija ili online platformi</w:t>
            </w:r>
            <w:r w:rsidR="00860449" w:rsidRPr="006F38CF">
              <w:rPr>
                <w:rFonts w:asciiTheme="minorHAnsi" w:hAnsiTheme="minorHAnsi"/>
                <w:sz w:val="22"/>
              </w:rPr>
              <w:fldChar w:fldCharType="end"/>
            </w:r>
          </w:p>
        </w:tc>
        <w:tc>
          <w:tcPr>
            <w:tcW w:w="2693" w:type="dxa"/>
          </w:tcPr>
          <w:p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Vreme osoblja: Dostupnost članova projektnog tima za angažovanje u aktivnostima projekta, uključujući vođenje, planiranje, istraživanje, obuku i evaluaciju.</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Finansijski resursi: Sredstva potrebna za podršku implementacije projekta, uključujući plaćanje osoblja, nabavku opreme, troškove putovanja i smeštaja, kao i druge administrativne i operativne troškove.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Tehnička oprema: Neophodna oprema za sprovođenje istraživanja, obuku volontera i podršku administrativnim aktivnostima, kao što su računari, softver, laboratorijska oprema, komunikaciona tehnologija itd.</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Mobilnost: Mogućnost putovanja i razmene sa </w:t>
            </w:r>
            <w:r w:rsidRPr="006C7B73">
              <w:rPr>
                <w:rFonts w:asciiTheme="minorHAnsi" w:hAnsiTheme="minorHAnsi"/>
                <w:sz w:val="22"/>
              </w:rPr>
              <w:lastRenderedPageBreak/>
              <w:t>partnerima, uključujući mobilnost osoblja, volontera i stručnjaka za istraživanje, obuku i saradnju.</w:t>
            </w:r>
          </w:p>
          <w:p w:rsidR="00860449" w:rsidRPr="006F38CF" w:rsidRDefault="006C7B73" w:rsidP="006C7B73">
            <w:pPr>
              <w:pStyle w:val="ListBullet"/>
              <w:numPr>
                <w:ilvl w:val="0"/>
                <w:numId w:val="0"/>
              </w:numPr>
              <w:rPr>
                <w:rFonts w:asciiTheme="minorHAnsi" w:hAnsiTheme="minorHAnsi"/>
              </w:rPr>
            </w:pPr>
            <w:r w:rsidRPr="006C7B73">
              <w:rPr>
                <w:rFonts w:asciiTheme="minorHAnsi" w:hAnsiTheme="minorHAnsi"/>
                <w:sz w:val="22"/>
              </w:rPr>
              <w:t>Publikacije i materijali: Izrada publikacija, edukativnih materijala, priručnika i drugih resursa koji podržavaju program obuke, svesti i diseminaciju rezultata projekta.</w:t>
            </w:r>
            <w:r w:rsidR="00860449"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ind w:left="170"/>
              <w:rPr>
                <w:i/>
                <w:color w:val="000000"/>
              </w:rPr>
            </w:pPr>
          </w:p>
        </w:tc>
        <w:tc>
          <w:tcPr>
            <w:tcW w:w="3118" w:type="dxa"/>
          </w:tcPr>
          <w:p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rsidR="006C7B73" w:rsidRPr="006C7B73" w:rsidRDefault="00860449"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1</w:t>
            </w:r>
            <w:r w:rsidR="006C7B73">
              <w:rPr>
                <w:rFonts w:asciiTheme="minorHAnsi" w:hAnsiTheme="minorHAnsi"/>
                <w:sz w:val="22"/>
              </w:rPr>
              <w:t>.</w:t>
            </w:r>
            <w:r w:rsidR="006C7B73" w:rsidRPr="006C7B73">
              <w:rPr>
                <w:rFonts w:asciiTheme="minorHAnsi" w:hAnsiTheme="minorHAnsi"/>
                <w:sz w:val="22"/>
              </w:rPr>
              <w:t>Odobrenje projekta: Projekat mora biti odobren od strane relevantnih institucija, kao što su partnerske organizacije, univerziteti, fondovi ili druge relevantne institucije koje podržavaju projekte ove prirode.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Finansijska podrška: Projekat zahteva adekvatnu finansijsku podršku kako bi se obezbedili resursi potrebni za sprovođenje planiranih aktivnosti. Ovo može uključivati grantove, donacije, sponzorstva ili druge izvore finansiranja.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Partnerstva i saradnja: Projekat može zahtevati uspostavljanje partnerstava sa drugim organizacijama, univerzitetima ili institucijama koje će doprineti realizaciji ciljeva projekta. Ove saradnje mogu uključivati deljenje resursa, ekspertizu, prostor za sprovođenje aktivnosti i druge oblike podrške.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lastRenderedPageBreak/>
              <w:t xml:space="preserve">    4.      Pristup relevantnim podacima i resursima: Za sprovođenje istraživanja, obuke ili drugih aktivnosti, projekat može zahtevati pristup relevantnim podacima, literaturi, laboratorijskim prostorima, opremi ili drugim resursima koji su neophodni za ostvarenje ciljeva projekta.</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Sprovođenje zakonskih i etičkih standarda: Projekat mora biti u skladu sa zakonskim i etičkim standardima u vezi sa zaštitom životinja, istraživanjem ili drugim relevantnim oblastima. Ovo može uključivati dobijanje dozvola, poštovanje protokola za tretman životinja ili poštovanje pravila o zaštiti privatnosti i bezbednosti podataka.</w:t>
            </w:r>
          </w:p>
          <w:p w:rsidR="00860449" w:rsidRPr="006F38CF" w:rsidRDefault="006C7B73" w:rsidP="006C7B73">
            <w:pPr>
              <w:pStyle w:val="ListBullet"/>
              <w:numPr>
                <w:ilvl w:val="0"/>
                <w:numId w:val="0"/>
              </w:numPr>
              <w:rPr>
                <w:rFonts w:asciiTheme="minorHAnsi" w:hAnsiTheme="minorHAnsi"/>
                <w:color w:val="000000"/>
                <w:szCs w:val="22"/>
              </w:rPr>
            </w:pPr>
            <w:r w:rsidRPr="006C7B73">
              <w:rPr>
                <w:rFonts w:asciiTheme="minorHAnsi" w:hAnsiTheme="minorHAnsi"/>
                <w:sz w:val="22"/>
              </w:rPr>
              <w:t xml:space="preserve">Uslovi van direktne kontrole projekta koji moraju postojati za realizaciju planiranih aktivnosti mogu uključivati političku stabilnost, ekonomske uslove, zakonske i regulatorne okvire, dostupnost resursa, kao i sociokulturne faktore koji mogu uticati na uspešnost projekta. Ovi </w:t>
            </w:r>
            <w:r w:rsidRPr="006C7B73">
              <w:rPr>
                <w:rFonts w:asciiTheme="minorHAnsi" w:hAnsiTheme="minorHAnsi"/>
                <w:sz w:val="22"/>
              </w:rPr>
              <w:lastRenderedPageBreak/>
              <w:t>uslovi su van domena projekta, ali mogu imati značajan uticaj na njegovu realizaciju i rezultate.</w:t>
            </w:r>
            <w:r w:rsidR="00860449" w:rsidRPr="006F38CF">
              <w:rPr>
                <w:rFonts w:asciiTheme="minorHAnsi" w:hAnsiTheme="minorHAnsi"/>
                <w:sz w:val="22"/>
              </w:rPr>
              <w:fldChar w:fldCharType="end"/>
            </w:r>
          </w:p>
        </w:tc>
        <w:tc>
          <w:tcPr>
            <w:tcW w:w="3402" w:type="dxa"/>
          </w:tcPr>
          <w:p w:rsidR="00C74BCC" w:rsidRPr="006F38CF" w:rsidRDefault="00C74BCC" w:rsidP="00F64B5D">
            <w:pPr>
              <w:numPr>
                <w:ilvl w:val="12"/>
                <w:numId w:val="0"/>
              </w:numPr>
              <w:tabs>
                <w:tab w:val="left" w:pos="170"/>
              </w:tabs>
            </w:pPr>
            <w:r w:rsidRPr="006F38CF">
              <w:rPr>
                <w:b/>
                <w:bCs/>
                <w:iCs/>
                <w:color w:val="000000"/>
              </w:rPr>
              <w:lastRenderedPageBreak/>
              <w:t>How the risks will be mitigated:</w:t>
            </w:r>
            <w:r w:rsidRPr="006F38CF">
              <w:t xml:space="preserve"> </w:t>
            </w:r>
          </w:p>
          <w:p w:rsidR="006C7B73" w:rsidRPr="006C7B73" w:rsidRDefault="00C74BCC" w:rsidP="006C7B7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C7B73" w:rsidRPr="006C7B73">
              <w:rPr>
                <w:rFonts w:asciiTheme="minorHAnsi" w:hAnsiTheme="minorHAnsi"/>
                <w:sz w:val="22"/>
              </w:rPr>
              <w:t>Da bi se rizici ublažili u okviru projekta,mogu se preduzeti sledeće mere: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1.      Identifikacija rizika: Prva korak je identifikacija potencijalnih rizika koji mogu uticati na projekat. To može uključivati analizu prethodnih sličnih projekata, konsultacije sa stručnjacima ili timom projekta kako bi se identifikovali potencijalni rizici.</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2.      Procena rizika: Nakon identifikacije rizika, sledeći korak je njihova procena. Procena rizika obuhvata analizu verovatnoće da se rizik pojavi i stepena uticaja koji može imati na projekat.</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3.      Planiranje reagovanja na rizike: Na osnovu identifikovanih i procenjenih rizika, treba razviti planove za reagovanje na svaki rizik. Ovo može uključivati uspostavljanje mera za smanjenje verovatnoće ili uticaja rizika, kao i planove za upravljanje rizicima ukoliko se oni pojave.</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4.      Praćenje i kontrola rizika: Tokom sprovođenja projekta, važno je redovno pratiti i kontrolisati identifikovane rizike. </w:t>
            </w:r>
            <w:r w:rsidRPr="006C7B73">
              <w:rPr>
                <w:rFonts w:asciiTheme="minorHAnsi" w:hAnsiTheme="minorHAnsi"/>
                <w:sz w:val="22"/>
              </w:rPr>
              <w:lastRenderedPageBreak/>
              <w:t>Ovo uključuje praćenje promena u okruženju projekta, identifikaciju novih rizika koji se mogu pojaviti i preduzimanje odgovarajućih mera kako bi se ublažili ili minimizirali rizici.</w:t>
            </w:r>
          </w:p>
          <w:p w:rsidR="006C7B73" w:rsidRPr="006C7B73" w:rsidRDefault="006C7B73" w:rsidP="006C7B73">
            <w:pPr>
              <w:pStyle w:val="ListBullet"/>
              <w:rPr>
                <w:rFonts w:asciiTheme="minorHAnsi" w:hAnsiTheme="minorHAnsi"/>
                <w:sz w:val="22"/>
              </w:rPr>
            </w:pPr>
            <w:r w:rsidRPr="006C7B73">
              <w:rPr>
                <w:rFonts w:asciiTheme="minorHAnsi" w:hAnsiTheme="minorHAnsi"/>
                <w:sz w:val="22"/>
              </w:rPr>
              <w:t xml:space="preserve">   5.      Timski rad i komunikacija: Efikasna komunikacija unutar tima projekta i sa relevantnim akterima može biti ključna za identifikaciju i ublažavanje rizika. Redovni sastanci, izveštavanje o napretku, otvorena komunikacija i saradnja omogućavaju timu da brzo reaguje na potencijalne rizike i preduzme odgovarajuće mere.</w:t>
            </w:r>
          </w:p>
          <w:p w:rsidR="00860449" w:rsidRPr="006F38CF" w:rsidRDefault="006C7B73" w:rsidP="006C7B73">
            <w:pPr>
              <w:pStyle w:val="ListBullet"/>
              <w:numPr>
                <w:ilvl w:val="0"/>
                <w:numId w:val="0"/>
              </w:numPr>
              <w:rPr>
                <w:rFonts w:asciiTheme="minorHAnsi" w:hAnsiTheme="minorHAnsi"/>
                <w:b/>
                <w:bCs/>
                <w:iCs/>
                <w:color w:val="000000"/>
              </w:rPr>
            </w:pPr>
            <w:r w:rsidRPr="006C7B73">
              <w:rPr>
                <w:rFonts w:asciiTheme="minorHAnsi" w:hAnsiTheme="minorHAnsi"/>
                <w:sz w:val="22"/>
              </w:rPr>
              <w:t>6.            Kontinuirano usavršavanje i učenje: Uzimajući u obzir da se rizici mogu menjati tokom trajanja projekta, važno je da tim ima kontinuiranu sposobnost prilagođavanja i učenja. Učenje iz prethodnih iskustava, usavršavanje veština upravljanja rizicima i stalno praćenje promena u okruženju omogućavaju efikasno ublažavanje rizika.</w:t>
            </w:r>
            <w:r w:rsidR="00C74BCC"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F01C9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11534" w:type="dxa"/>
        <w:tblInd w:w="-1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49"/>
        <w:gridCol w:w="3772"/>
        <w:gridCol w:w="745"/>
        <w:gridCol w:w="523"/>
        <w:gridCol w:w="524"/>
        <w:gridCol w:w="523"/>
        <w:gridCol w:w="524"/>
        <w:gridCol w:w="523"/>
        <w:gridCol w:w="524"/>
        <w:gridCol w:w="523"/>
        <w:gridCol w:w="524"/>
        <w:gridCol w:w="523"/>
        <w:gridCol w:w="524"/>
        <w:gridCol w:w="523"/>
        <w:gridCol w:w="610"/>
      </w:tblGrid>
      <w:tr w:rsidR="00F01C95" w:rsidRPr="006F38CF" w:rsidTr="00F01C95">
        <w:trPr>
          <w:cantSplit/>
          <w:trHeight w:val="216"/>
        </w:trPr>
        <w:tc>
          <w:tcPr>
            <w:tcW w:w="4421" w:type="dxa"/>
            <w:gridSpan w:val="2"/>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Activities</w:t>
            </w:r>
          </w:p>
        </w:tc>
        <w:tc>
          <w:tcPr>
            <w:tcW w:w="745"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Total duration</w:t>
            </w:r>
          </w:p>
          <w:p w:rsidR="00F01C95" w:rsidRPr="006F38CF" w:rsidRDefault="00F01C95" w:rsidP="00F93D0E">
            <w:pPr>
              <w:jc w:val="center"/>
              <w:rPr>
                <w:b/>
                <w:color w:val="000000"/>
                <w:sz w:val="18"/>
                <w:szCs w:val="18"/>
              </w:rPr>
            </w:pPr>
            <w:r w:rsidRPr="006F38CF">
              <w:rPr>
                <w:b/>
                <w:color w:val="000000"/>
                <w:sz w:val="18"/>
                <w:szCs w:val="18"/>
              </w:rPr>
              <w:t>(number of weeks)</w:t>
            </w:r>
          </w:p>
        </w:tc>
        <w:tc>
          <w:tcPr>
            <w:tcW w:w="523"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M1</w:t>
            </w:r>
          </w:p>
        </w:tc>
        <w:tc>
          <w:tcPr>
            <w:tcW w:w="524"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M2</w:t>
            </w:r>
          </w:p>
        </w:tc>
        <w:tc>
          <w:tcPr>
            <w:tcW w:w="523"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M3</w:t>
            </w:r>
          </w:p>
        </w:tc>
        <w:tc>
          <w:tcPr>
            <w:tcW w:w="524"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M4</w:t>
            </w:r>
          </w:p>
        </w:tc>
        <w:tc>
          <w:tcPr>
            <w:tcW w:w="523"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M5</w:t>
            </w:r>
          </w:p>
        </w:tc>
        <w:tc>
          <w:tcPr>
            <w:tcW w:w="524"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M6</w:t>
            </w:r>
          </w:p>
        </w:tc>
        <w:tc>
          <w:tcPr>
            <w:tcW w:w="523"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M7</w:t>
            </w:r>
          </w:p>
        </w:tc>
        <w:tc>
          <w:tcPr>
            <w:tcW w:w="524"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M8</w:t>
            </w:r>
          </w:p>
        </w:tc>
        <w:tc>
          <w:tcPr>
            <w:tcW w:w="523"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M9</w:t>
            </w:r>
          </w:p>
        </w:tc>
        <w:tc>
          <w:tcPr>
            <w:tcW w:w="524"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M10</w:t>
            </w:r>
          </w:p>
        </w:tc>
        <w:tc>
          <w:tcPr>
            <w:tcW w:w="523"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M11</w:t>
            </w:r>
          </w:p>
        </w:tc>
        <w:tc>
          <w:tcPr>
            <w:tcW w:w="610" w:type="dxa"/>
            <w:vMerge w:val="restart"/>
            <w:shd w:val="clear" w:color="auto" w:fill="DBE5F1" w:themeFill="accent1" w:themeFillTint="33"/>
            <w:vAlign w:val="center"/>
          </w:tcPr>
          <w:p w:rsidR="00F01C95" w:rsidRPr="006F38CF" w:rsidRDefault="00F01C95" w:rsidP="00F93D0E">
            <w:pPr>
              <w:jc w:val="center"/>
              <w:rPr>
                <w:b/>
                <w:color w:val="000000"/>
                <w:sz w:val="18"/>
                <w:szCs w:val="18"/>
              </w:rPr>
            </w:pPr>
            <w:r w:rsidRPr="006F38CF">
              <w:rPr>
                <w:b/>
                <w:color w:val="000000"/>
                <w:sz w:val="18"/>
                <w:szCs w:val="18"/>
              </w:rPr>
              <w:t>M12</w:t>
            </w:r>
          </w:p>
        </w:tc>
      </w:tr>
      <w:tr w:rsidR="00F01C95" w:rsidRPr="006F38CF" w:rsidTr="00F01C95">
        <w:trPr>
          <w:cantSplit/>
          <w:trHeight w:val="216"/>
        </w:trPr>
        <w:tc>
          <w:tcPr>
            <w:tcW w:w="649" w:type="dxa"/>
            <w:vAlign w:val="center"/>
          </w:tcPr>
          <w:p w:rsidR="00F01C95" w:rsidRPr="006F38CF" w:rsidRDefault="00F01C95" w:rsidP="00F93D0E">
            <w:pPr>
              <w:tabs>
                <w:tab w:val="left" w:pos="397"/>
              </w:tabs>
              <w:ind w:left="397" w:hanging="397"/>
              <w:jc w:val="center"/>
              <w:rPr>
                <w:b/>
                <w:color w:val="000000"/>
                <w:sz w:val="18"/>
                <w:szCs w:val="18"/>
                <w:lang w:val="nn-NO"/>
              </w:rPr>
            </w:pPr>
            <w:r w:rsidRPr="006F38CF">
              <w:rPr>
                <w:b/>
                <w:color w:val="000000"/>
                <w:sz w:val="18"/>
                <w:szCs w:val="18"/>
                <w:lang w:val="nn-NO"/>
              </w:rPr>
              <w:t>Ref.nr/</w:t>
            </w:r>
          </w:p>
          <w:p w:rsidR="00F01C95" w:rsidRDefault="00F01C95" w:rsidP="00F01C95">
            <w:pPr>
              <w:tabs>
                <w:tab w:val="left" w:pos="397"/>
              </w:tabs>
              <w:ind w:left="397" w:hanging="397"/>
              <w:jc w:val="center"/>
              <w:rPr>
                <w:b/>
                <w:color w:val="000000"/>
                <w:sz w:val="18"/>
                <w:szCs w:val="18"/>
                <w:lang w:val="nn-NO"/>
              </w:rPr>
            </w:pPr>
            <w:r w:rsidRPr="006F38CF">
              <w:rPr>
                <w:b/>
                <w:color w:val="000000"/>
                <w:sz w:val="18"/>
                <w:szCs w:val="18"/>
                <w:lang w:val="nn-NO"/>
              </w:rPr>
              <w:t>Sub-rf</w:t>
            </w:r>
          </w:p>
          <w:p w:rsidR="00F01C95" w:rsidRPr="006F38CF" w:rsidRDefault="00F01C95" w:rsidP="00F01C95">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3772" w:type="dxa"/>
            <w:vAlign w:val="center"/>
          </w:tcPr>
          <w:p w:rsidR="00F01C95" w:rsidRPr="006F38CF" w:rsidRDefault="00F01C95" w:rsidP="00F93D0E">
            <w:pPr>
              <w:tabs>
                <w:tab w:val="left" w:pos="397"/>
              </w:tabs>
              <w:ind w:left="397" w:hanging="397"/>
              <w:jc w:val="center"/>
              <w:rPr>
                <w:b/>
                <w:color w:val="000000"/>
                <w:sz w:val="18"/>
                <w:szCs w:val="18"/>
              </w:rPr>
            </w:pPr>
            <w:r w:rsidRPr="006F38CF">
              <w:rPr>
                <w:b/>
                <w:color w:val="000000"/>
                <w:sz w:val="18"/>
                <w:szCs w:val="18"/>
              </w:rPr>
              <w:t>Title</w:t>
            </w:r>
          </w:p>
        </w:tc>
        <w:tc>
          <w:tcPr>
            <w:tcW w:w="745" w:type="dxa"/>
            <w:vMerge/>
            <w:vAlign w:val="center"/>
          </w:tcPr>
          <w:p w:rsidR="00F01C95" w:rsidRPr="006F38CF" w:rsidRDefault="00F01C95" w:rsidP="00F93D0E">
            <w:pPr>
              <w:jc w:val="center"/>
              <w:rPr>
                <w:b/>
                <w:color w:val="000000"/>
                <w:sz w:val="18"/>
                <w:szCs w:val="18"/>
              </w:rPr>
            </w:pPr>
          </w:p>
        </w:tc>
        <w:tc>
          <w:tcPr>
            <w:tcW w:w="523" w:type="dxa"/>
            <w:vMerge/>
            <w:vAlign w:val="center"/>
          </w:tcPr>
          <w:p w:rsidR="00F01C95" w:rsidRPr="006F38CF" w:rsidRDefault="00F01C95" w:rsidP="00F93D0E">
            <w:pPr>
              <w:jc w:val="center"/>
              <w:rPr>
                <w:b/>
                <w:color w:val="000000"/>
                <w:sz w:val="18"/>
                <w:szCs w:val="18"/>
              </w:rPr>
            </w:pPr>
          </w:p>
        </w:tc>
        <w:tc>
          <w:tcPr>
            <w:tcW w:w="524" w:type="dxa"/>
            <w:vMerge/>
            <w:vAlign w:val="center"/>
          </w:tcPr>
          <w:p w:rsidR="00F01C95" w:rsidRPr="006F38CF" w:rsidRDefault="00F01C95" w:rsidP="00F93D0E">
            <w:pPr>
              <w:jc w:val="center"/>
              <w:rPr>
                <w:b/>
                <w:color w:val="000000"/>
                <w:sz w:val="18"/>
                <w:szCs w:val="18"/>
              </w:rPr>
            </w:pPr>
          </w:p>
        </w:tc>
        <w:tc>
          <w:tcPr>
            <w:tcW w:w="523" w:type="dxa"/>
            <w:vMerge/>
            <w:vAlign w:val="center"/>
          </w:tcPr>
          <w:p w:rsidR="00F01C95" w:rsidRPr="006F38CF" w:rsidRDefault="00F01C95" w:rsidP="00F93D0E">
            <w:pPr>
              <w:jc w:val="center"/>
              <w:rPr>
                <w:b/>
                <w:color w:val="000000"/>
                <w:sz w:val="18"/>
                <w:szCs w:val="18"/>
              </w:rPr>
            </w:pPr>
          </w:p>
        </w:tc>
        <w:tc>
          <w:tcPr>
            <w:tcW w:w="524" w:type="dxa"/>
            <w:vMerge/>
            <w:vAlign w:val="center"/>
          </w:tcPr>
          <w:p w:rsidR="00F01C95" w:rsidRPr="006F38CF" w:rsidRDefault="00F01C95" w:rsidP="00F93D0E">
            <w:pPr>
              <w:jc w:val="center"/>
              <w:rPr>
                <w:b/>
                <w:color w:val="000000"/>
                <w:sz w:val="18"/>
                <w:szCs w:val="18"/>
              </w:rPr>
            </w:pPr>
          </w:p>
        </w:tc>
        <w:tc>
          <w:tcPr>
            <w:tcW w:w="523" w:type="dxa"/>
            <w:vMerge/>
            <w:vAlign w:val="center"/>
          </w:tcPr>
          <w:p w:rsidR="00F01C95" w:rsidRPr="006F38CF" w:rsidRDefault="00F01C95" w:rsidP="00F93D0E">
            <w:pPr>
              <w:jc w:val="center"/>
              <w:rPr>
                <w:b/>
                <w:color w:val="000000"/>
                <w:sz w:val="18"/>
                <w:szCs w:val="18"/>
              </w:rPr>
            </w:pPr>
          </w:p>
        </w:tc>
        <w:tc>
          <w:tcPr>
            <w:tcW w:w="524" w:type="dxa"/>
            <w:vMerge/>
            <w:vAlign w:val="center"/>
          </w:tcPr>
          <w:p w:rsidR="00F01C95" w:rsidRPr="006F38CF" w:rsidRDefault="00F01C95" w:rsidP="00F93D0E">
            <w:pPr>
              <w:jc w:val="center"/>
              <w:rPr>
                <w:b/>
                <w:color w:val="000000"/>
                <w:sz w:val="18"/>
                <w:szCs w:val="18"/>
              </w:rPr>
            </w:pPr>
          </w:p>
        </w:tc>
        <w:tc>
          <w:tcPr>
            <w:tcW w:w="523" w:type="dxa"/>
            <w:vMerge/>
            <w:vAlign w:val="center"/>
          </w:tcPr>
          <w:p w:rsidR="00F01C95" w:rsidRPr="006F38CF" w:rsidRDefault="00F01C95" w:rsidP="00F93D0E">
            <w:pPr>
              <w:jc w:val="center"/>
              <w:rPr>
                <w:b/>
                <w:color w:val="000000"/>
                <w:sz w:val="18"/>
                <w:szCs w:val="18"/>
              </w:rPr>
            </w:pPr>
          </w:p>
        </w:tc>
        <w:tc>
          <w:tcPr>
            <w:tcW w:w="524" w:type="dxa"/>
            <w:vMerge/>
            <w:vAlign w:val="center"/>
          </w:tcPr>
          <w:p w:rsidR="00F01C95" w:rsidRPr="006F38CF" w:rsidRDefault="00F01C95" w:rsidP="00F93D0E">
            <w:pPr>
              <w:jc w:val="center"/>
              <w:rPr>
                <w:b/>
                <w:color w:val="000000"/>
                <w:sz w:val="18"/>
                <w:szCs w:val="18"/>
              </w:rPr>
            </w:pPr>
          </w:p>
        </w:tc>
        <w:tc>
          <w:tcPr>
            <w:tcW w:w="523" w:type="dxa"/>
            <w:vMerge/>
            <w:vAlign w:val="center"/>
          </w:tcPr>
          <w:p w:rsidR="00F01C95" w:rsidRPr="006F38CF" w:rsidRDefault="00F01C95" w:rsidP="00F93D0E">
            <w:pPr>
              <w:jc w:val="center"/>
              <w:rPr>
                <w:b/>
                <w:color w:val="000000"/>
                <w:sz w:val="18"/>
                <w:szCs w:val="18"/>
              </w:rPr>
            </w:pPr>
          </w:p>
        </w:tc>
        <w:tc>
          <w:tcPr>
            <w:tcW w:w="524" w:type="dxa"/>
            <w:vMerge/>
            <w:vAlign w:val="center"/>
          </w:tcPr>
          <w:p w:rsidR="00F01C95" w:rsidRPr="006F38CF" w:rsidRDefault="00F01C95" w:rsidP="00F93D0E">
            <w:pPr>
              <w:jc w:val="center"/>
              <w:rPr>
                <w:b/>
                <w:color w:val="000000"/>
                <w:sz w:val="18"/>
                <w:szCs w:val="18"/>
              </w:rPr>
            </w:pPr>
          </w:p>
        </w:tc>
        <w:tc>
          <w:tcPr>
            <w:tcW w:w="523" w:type="dxa"/>
            <w:vMerge/>
            <w:vAlign w:val="center"/>
          </w:tcPr>
          <w:p w:rsidR="00F01C95" w:rsidRPr="006F38CF" w:rsidRDefault="00F01C95" w:rsidP="00F93D0E">
            <w:pPr>
              <w:jc w:val="center"/>
              <w:rPr>
                <w:b/>
                <w:color w:val="000000"/>
                <w:sz w:val="18"/>
                <w:szCs w:val="18"/>
              </w:rPr>
            </w:pPr>
          </w:p>
        </w:tc>
        <w:tc>
          <w:tcPr>
            <w:tcW w:w="610" w:type="dxa"/>
            <w:vMerge/>
            <w:vAlign w:val="center"/>
          </w:tcPr>
          <w:p w:rsidR="00F01C95" w:rsidRPr="006F38CF" w:rsidRDefault="00F01C95" w:rsidP="00F93D0E">
            <w:pPr>
              <w:jc w:val="center"/>
              <w:rPr>
                <w:b/>
                <w:color w:val="000000"/>
                <w:sz w:val="18"/>
                <w:szCs w:val="18"/>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A1</w:t>
            </w:r>
          </w:p>
        </w:tc>
        <w:tc>
          <w:tcPr>
            <w:tcW w:w="3772" w:type="dxa"/>
            <w:vAlign w:val="center"/>
          </w:tcPr>
          <w:p w:rsidR="00F01C95" w:rsidRPr="001E203A" w:rsidRDefault="00F01C95" w:rsidP="00F93D0E">
            <w:pPr>
              <w:tabs>
                <w:tab w:val="left" w:pos="397"/>
              </w:tabs>
              <w:ind w:left="397" w:hanging="397"/>
              <w:rPr>
                <w:color w:val="000000"/>
                <w:szCs w:val="22"/>
                <w:lang w:val="en-US"/>
              </w:rPr>
            </w:pPr>
            <w:r>
              <w:rPr>
                <w:color w:val="000000"/>
                <w:szCs w:val="22"/>
                <w:lang w:val="en-US"/>
              </w:rPr>
              <w:t>Analiza Postojeceg Stanja</w:t>
            </w:r>
          </w:p>
        </w:tc>
        <w:tc>
          <w:tcPr>
            <w:tcW w:w="745" w:type="dxa"/>
            <w:vAlign w:val="center"/>
          </w:tcPr>
          <w:p w:rsidR="00F01C95" w:rsidRPr="006F38CF" w:rsidRDefault="00F01C95" w:rsidP="00F93D0E">
            <w:pPr>
              <w:jc w:val="center"/>
              <w:rPr>
                <w:b/>
                <w:color w:val="000000"/>
                <w:szCs w:val="22"/>
              </w:rPr>
            </w:pPr>
            <w:r>
              <w:rPr>
                <w:b/>
                <w:color w:val="000000"/>
                <w:szCs w:val="22"/>
              </w:rPr>
              <w:t>16</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A1.1</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Analiza iskustava u vezi volonterskih organizacija</w:t>
            </w:r>
          </w:p>
        </w:tc>
        <w:tc>
          <w:tcPr>
            <w:tcW w:w="745" w:type="dxa"/>
            <w:vAlign w:val="center"/>
          </w:tcPr>
          <w:p w:rsidR="00F01C95" w:rsidRPr="006F38CF" w:rsidRDefault="00F01C95" w:rsidP="00F93D0E">
            <w:pPr>
              <w:jc w:val="center"/>
              <w:rPr>
                <w:b/>
                <w:color w:val="000000"/>
                <w:szCs w:val="22"/>
              </w:rPr>
            </w:pPr>
            <w:r>
              <w:rPr>
                <w:b/>
                <w:color w:val="000000"/>
                <w:szCs w:val="22"/>
              </w:rPr>
              <w:t>16</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A1.1.1</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Priprema obima I opsega ankete o trenutnim kapacitetima VO</w:t>
            </w:r>
          </w:p>
        </w:tc>
        <w:tc>
          <w:tcPr>
            <w:tcW w:w="745" w:type="dxa"/>
            <w:vAlign w:val="center"/>
          </w:tcPr>
          <w:p w:rsidR="00F01C95" w:rsidRPr="006F38CF" w:rsidRDefault="00F01C95" w:rsidP="00F93D0E">
            <w:pPr>
              <w:jc w:val="center"/>
              <w:rPr>
                <w:b/>
                <w:color w:val="000000"/>
                <w:szCs w:val="22"/>
              </w:rPr>
            </w:pPr>
            <w:r>
              <w:rPr>
                <w:b/>
                <w:color w:val="000000"/>
                <w:szCs w:val="22"/>
              </w:rPr>
              <w:t>16</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A1.1.2</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Priprema upitnika</w:t>
            </w:r>
          </w:p>
        </w:tc>
        <w:tc>
          <w:tcPr>
            <w:tcW w:w="745" w:type="dxa"/>
            <w:vAlign w:val="center"/>
          </w:tcPr>
          <w:p w:rsidR="00F01C95" w:rsidRPr="006F38CF" w:rsidRDefault="00F01C95" w:rsidP="00F93D0E">
            <w:pPr>
              <w:jc w:val="center"/>
              <w:rPr>
                <w:b/>
                <w:color w:val="000000"/>
                <w:szCs w:val="22"/>
              </w:rPr>
            </w:pPr>
            <w:r>
              <w:rPr>
                <w:b/>
                <w:color w:val="000000"/>
                <w:szCs w:val="22"/>
              </w:rPr>
              <w:t>36</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A1.1.3</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Sprovodjenje ankete</w:t>
            </w:r>
          </w:p>
        </w:tc>
        <w:tc>
          <w:tcPr>
            <w:tcW w:w="745" w:type="dxa"/>
            <w:vAlign w:val="center"/>
          </w:tcPr>
          <w:p w:rsidR="00F01C95" w:rsidRPr="006F38CF" w:rsidRDefault="00F01C95" w:rsidP="00F93D0E">
            <w:pPr>
              <w:jc w:val="center"/>
              <w:rPr>
                <w:b/>
                <w:color w:val="000000"/>
                <w:szCs w:val="22"/>
              </w:rPr>
            </w:pPr>
            <w:r>
              <w:rPr>
                <w:b/>
                <w:color w:val="000000"/>
                <w:szCs w:val="22"/>
              </w:rPr>
              <w:t>30</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610" w:type="dxa"/>
            <w:vAlign w:val="center"/>
          </w:tcPr>
          <w:p w:rsidR="00F01C95" w:rsidRPr="006F38CF" w:rsidRDefault="00F01C95" w:rsidP="00F93D0E">
            <w:pPr>
              <w:jc w:val="center"/>
              <w:rPr>
                <w:b/>
                <w:color w:val="000000"/>
                <w:szCs w:val="22"/>
              </w:rPr>
            </w:pPr>
            <w:r>
              <w:rPr>
                <w:b/>
                <w:color w:val="000000"/>
                <w:szCs w:val="22"/>
              </w:rPr>
              <w:t>X</w:t>
            </w: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A1.1.4</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Analiza prikupljenih rezultata</w:t>
            </w:r>
          </w:p>
        </w:tc>
        <w:tc>
          <w:tcPr>
            <w:tcW w:w="745" w:type="dxa"/>
            <w:vAlign w:val="center"/>
          </w:tcPr>
          <w:p w:rsidR="00F01C95" w:rsidRPr="006F38CF" w:rsidRDefault="00F01C95" w:rsidP="00F93D0E">
            <w:pPr>
              <w:jc w:val="center"/>
              <w:rPr>
                <w:b/>
                <w:color w:val="000000"/>
                <w:szCs w:val="22"/>
              </w:rPr>
            </w:pPr>
            <w:r>
              <w:rPr>
                <w:b/>
                <w:color w:val="000000"/>
                <w:szCs w:val="22"/>
              </w:rPr>
              <w:t>36</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A1.1.5</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Priprema analiza rada volonterskih centara</w:t>
            </w:r>
          </w:p>
        </w:tc>
        <w:tc>
          <w:tcPr>
            <w:tcW w:w="745" w:type="dxa"/>
            <w:vAlign w:val="center"/>
          </w:tcPr>
          <w:p w:rsidR="00F01C95" w:rsidRPr="006F38CF" w:rsidRDefault="00F01C95" w:rsidP="00F93D0E">
            <w:pPr>
              <w:jc w:val="center"/>
              <w:rPr>
                <w:b/>
                <w:color w:val="000000"/>
                <w:szCs w:val="22"/>
              </w:rPr>
            </w:pPr>
            <w:r>
              <w:rPr>
                <w:b/>
                <w:color w:val="000000"/>
                <w:szCs w:val="22"/>
              </w:rPr>
              <w:t>48</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A1.2</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Postojecih zajednickih istrazivackih projekata</w:t>
            </w:r>
          </w:p>
        </w:tc>
        <w:tc>
          <w:tcPr>
            <w:tcW w:w="745" w:type="dxa"/>
            <w:vAlign w:val="center"/>
          </w:tcPr>
          <w:p w:rsidR="00F01C95" w:rsidRPr="006F38CF" w:rsidRDefault="00F01C95" w:rsidP="00F93D0E">
            <w:pPr>
              <w:jc w:val="center"/>
              <w:rPr>
                <w:b/>
                <w:color w:val="000000"/>
                <w:szCs w:val="22"/>
              </w:rPr>
            </w:pPr>
            <w:r>
              <w:rPr>
                <w:b/>
                <w:color w:val="000000"/>
                <w:szCs w:val="22"/>
              </w:rPr>
              <w:t>8</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A2.1.1</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Priprema upitnika</w:t>
            </w:r>
          </w:p>
        </w:tc>
        <w:tc>
          <w:tcPr>
            <w:tcW w:w="745" w:type="dxa"/>
            <w:vAlign w:val="center"/>
          </w:tcPr>
          <w:p w:rsidR="00F01C95" w:rsidRPr="006F38CF" w:rsidRDefault="00F01C95" w:rsidP="00F93D0E">
            <w:pPr>
              <w:jc w:val="center"/>
              <w:rPr>
                <w:b/>
                <w:color w:val="000000"/>
                <w:szCs w:val="22"/>
              </w:rPr>
            </w:pPr>
            <w:r>
              <w:rPr>
                <w:b/>
                <w:color w:val="000000"/>
                <w:szCs w:val="22"/>
              </w:rPr>
              <w:t>42</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r>
              <w:rPr>
                <w:b/>
                <w:color w:val="000000"/>
                <w:szCs w:val="22"/>
              </w:rPr>
              <w:t>X</w:t>
            </w: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A2.1.2</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Sprovodjenje ankete</w:t>
            </w:r>
          </w:p>
        </w:tc>
        <w:tc>
          <w:tcPr>
            <w:tcW w:w="745" w:type="dxa"/>
            <w:vAlign w:val="center"/>
          </w:tcPr>
          <w:p w:rsidR="00F01C95" w:rsidRPr="006F38CF" w:rsidRDefault="00F01C95" w:rsidP="00F93D0E">
            <w:pPr>
              <w:jc w:val="center"/>
              <w:rPr>
                <w:b/>
                <w:color w:val="000000"/>
                <w:szCs w:val="22"/>
              </w:rPr>
            </w:pPr>
            <w:r>
              <w:rPr>
                <w:b/>
                <w:color w:val="000000"/>
                <w:szCs w:val="22"/>
              </w:rPr>
              <w:t>12</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A2.1.3</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Analiza prikupljenih rezultata</w:t>
            </w:r>
          </w:p>
        </w:tc>
        <w:tc>
          <w:tcPr>
            <w:tcW w:w="745" w:type="dxa"/>
            <w:vAlign w:val="center"/>
          </w:tcPr>
          <w:p w:rsidR="00F01C95" w:rsidRPr="006F38CF" w:rsidRDefault="00F01C95" w:rsidP="00F93D0E">
            <w:pPr>
              <w:jc w:val="center"/>
              <w:rPr>
                <w:b/>
                <w:color w:val="000000"/>
                <w:szCs w:val="22"/>
              </w:rPr>
            </w:pPr>
            <w:r>
              <w:rPr>
                <w:b/>
                <w:color w:val="000000"/>
                <w:szCs w:val="22"/>
              </w:rPr>
              <w:t>30</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A2.1.4</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Priprema analize rada voolonterskih centara</w:t>
            </w:r>
          </w:p>
        </w:tc>
        <w:tc>
          <w:tcPr>
            <w:tcW w:w="745" w:type="dxa"/>
            <w:vAlign w:val="center"/>
          </w:tcPr>
          <w:p w:rsidR="00F01C95" w:rsidRPr="006F38CF" w:rsidRDefault="00F01C95" w:rsidP="00F93D0E">
            <w:pPr>
              <w:jc w:val="center"/>
              <w:rPr>
                <w:b/>
                <w:color w:val="000000"/>
                <w:szCs w:val="22"/>
              </w:rPr>
            </w:pPr>
            <w:r>
              <w:rPr>
                <w:b/>
                <w:color w:val="000000"/>
                <w:szCs w:val="22"/>
              </w:rPr>
              <w:t>12</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A3</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Agenda studijske posete svih univerziteta za obuku</w:t>
            </w:r>
          </w:p>
        </w:tc>
        <w:tc>
          <w:tcPr>
            <w:tcW w:w="745" w:type="dxa"/>
            <w:vAlign w:val="center"/>
          </w:tcPr>
          <w:p w:rsidR="00F01C95" w:rsidRPr="006F38CF" w:rsidRDefault="00F01C95" w:rsidP="00F93D0E">
            <w:pPr>
              <w:jc w:val="center"/>
              <w:rPr>
                <w:b/>
                <w:color w:val="000000"/>
                <w:szCs w:val="22"/>
              </w:rPr>
            </w:pPr>
            <w:r>
              <w:rPr>
                <w:b/>
                <w:color w:val="000000"/>
                <w:szCs w:val="22"/>
              </w:rPr>
              <w:t>16</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A3.1</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Odabir datuma polaska za odredjene zemlje</w:t>
            </w:r>
          </w:p>
        </w:tc>
        <w:tc>
          <w:tcPr>
            <w:tcW w:w="745" w:type="dxa"/>
            <w:vAlign w:val="center"/>
          </w:tcPr>
          <w:p w:rsidR="00F01C95" w:rsidRPr="006F38CF" w:rsidRDefault="00F01C95" w:rsidP="00F93D0E">
            <w:pPr>
              <w:jc w:val="center"/>
              <w:rPr>
                <w:b/>
                <w:color w:val="000000"/>
                <w:szCs w:val="22"/>
              </w:rPr>
            </w:pPr>
            <w:r>
              <w:rPr>
                <w:b/>
                <w:color w:val="000000"/>
                <w:szCs w:val="22"/>
              </w:rPr>
              <w:t>36</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610" w:type="dxa"/>
            <w:vAlign w:val="center"/>
          </w:tcPr>
          <w:p w:rsidR="00F01C95" w:rsidRPr="006F38CF" w:rsidRDefault="00F01C95" w:rsidP="00F93D0E">
            <w:pPr>
              <w:jc w:val="center"/>
              <w:rPr>
                <w:b/>
                <w:color w:val="000000"/>
                <w:szCs w:val="22"/>
              </w:rPr>
            </w:pPr>
            <w:r>
              <w:rPr>
                <w:b/>
                <w:color w:val="000000"/>
                <w:szCs w:val="22"/>
              </w:rPr>
              <w:t>X</w:t>
            </w: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A3.2</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Obezbedjivanje smestaja</w:t>
            </w:r>
          </w:p>
        </w:tc>
        <w:tc>
          <w:tcPr>
            <w:tcW w:w="745" w:type="dxa"/>
            <w:vAlign w:val="center"/>
          </w:tcPr>
          <w:p w:rsidR="00F01C95" w:rsidRPr="006F38CF" w:rsidRDefault="00F01C95" w:rsidP="00F93D0E">
            <w:pPr>
              <w:jc w:val="center"/>
              <w:rPr>
                <w:b/>
                <w:color w:val="000000"/>
                <w:szCs w:val="22"/>
              </w:rPr>
            </w:pPr>
            <w:r>
              <w:rPr>
                <w:b/>
                <w:color w:val="000000"/>
                <w:szCs w:val="22"/>
              </w:rPr>
              <w:t>30</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610" w:type="dxa"/>
            <w:vAlign w:val="center"/>
          </w:tcPr>
          <w:p w:rsidR="00F01C95" w:rsidRPr="006F38CF" w:rsidRDefault="00F01C95" w:rsidP="00F93D0E">
            <w:pPr>
              <w:jc w:val="center"/>
              <w:rPr>
                <w:b/>
                <w:color w:val="000000"/>
                <w:szCs w:val="22"/>
              </w:rPr>
            </w:pPr>
            <w:r>
              <w:rPr>
                <w:b/>
                <w:color w:val="000000"/>
                <w:szCs w:val="22"/>
              </w:rPr>
              <w:t>X</w:t>
            </w: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lastRenderedPageBreak/>
              <w:t>A3.3</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Poseta na Americkom Univerzitetu u Kaliforniji</w:t>
            </w:r>
          </w:p>
        </w:tc>
        <w:tc>
          <w:tcPr>
            <w:tcW w:w="745" w:type="dxa"/>
            <w:vAlign w:val="center"/>
          </w:tcPr>
          <w:p w:rsidR="00F01C95" w:rsidRPr="006F38CF" w:rsidRDefault="00F01C95" w:rsidP="00F93D0E">
            <w:pPr>
              <w:jc w:val="center"/>
              <w:rPr>
                <w:b/>
                <w:color w:val="000000"/>
                <w:szCs w:val="22"/>
              </w:rPr>
            </w:pPr>
            <w:r>
              <w:rPr>
                <w:b/>
                <w:color w:val="000000"/>
                <w:szCs w:val="22"/>
              </w:rPr>
              <w:t>24</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A3.4</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 xml:space="preserve">Poseta na Univerzitetu u Kairu </w:t>
            </w:r>
          </w:p>
        </w:tc>
        <w:tc>
          <w:tcPr>
            <w:tcW w:w="745" w:type="dxa"/>
            <w:vAlign w:val="center"/>
          </w:tcPr>
          <w:p w:rsidR="00F01C95" w:rsidRPr="006F38CF" w:rsidRDefault="00F01C95" w:rsidP="00F93D0E">
            <w:pPr>
              <w:jc w:val="center"/>
              <w:rPr>
                <w:b/>
                <w:color w:val="000000"/>
                <w:szCs w:val="22"/>
              </w:rPr>
            </w:pPr>
            <w:r>
              <w:rPr>
                <w:b/>
                <w:color w:val="000000"/>
                <w:szCs w:val="22"/>
              </w:rPr>
              <w:t>30</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A3.5</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 xml:space="preserve">Poseta na Beogradskom Univerzitetu </w:t>
            </w:r>
          </w:p>
        </w:tc>
        <w:tc>
          <w:tcPr>
            <w:tcW w:w="745" w:type="dxa"/>
            <w:vAlign w:val="center"/>
          </w:tcPr>
          <w:p w:rsidR="00F01C95" w:rsidRPr="006F38CF" w:rsidRDefault="00F01C95" w:rsidP="00F93D0E">
            <w:pPr>
              <w:jc w:val="center"/>
              <w:rPr>
                <w:b/>
                <w:color w:val="000000"/>
                <w:szCs w:val="22"/>
              </w:rPr>
            </w:pPr>
            <w:r>
              <w:rPr>
                <w:b/>
                <w:color w:val="000000"/>
                <w:szCs w:val="22"/>
              </w:rPr>
              <w:t>36</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610" w:type="dxa"/>
            <w:vAlign w:val="center"/>
          </w:tcPr>
          <w:p w:rsidR="00F01C95" w:rsidRPr="006F38CF" w:rsidRDefault="00F01C95" w:rsidP="00F93D0E">
            <w:pPr>
              <w:jc w:val="center"/>
              <w:rPr>
                <w:b/>
                <w:color w:val="000000"/>
                <w:szCs w:val="22"/>
              </w:rPr>
            </w:pPr>
            <w:r>
              <w:rPr>
                <w:b/>
                <w:color w:val="000000"/>
                <w:szCs w:val="22"/>
              </w:rPr>
              <w:t>X</w:t>
            </w:r>
          </w:p>
        </w:tc>
      </w:tr>
      <w:tr w:rsidR="00F01C95" w:rsidRPr="006F38CF" w:rsidTr="00F01C95">
        <w:trPr>
          <w:cantSplit/>
          <w:trHeight w:val="258"/>
        </w:trPr>
        <w:tc>
          <w:tcPr>
            <w:tcW w:w="649" w:type="dxa"/>
            <w:vAlign w:val="center"/>
          </w:tcPr>
          <w:p w:rsidR="00F01C95" w:rsidRPr="006F38CF" w:rsidRDefault="00F01C95" w:rsidP="00F93D0E">
            <w:pPr>
              <w:tabs>
                <w:tab w:val="left" w:pos="397"/>
              </w:tabs>
              <w:ind w:left="397" w:hanging="397"/>
              <w:jc w:val="center"/>
              <w:rPr>
                <w:color w:val="000000"/>
                <w:szCs w:val="22"/>
              </w:rPr>
            </w:pPr>
            <w:r>
              <w:rPr>
                <w:color w:val="000000"/>
                <w:szCs w:val="22"/>
              </w:rPr>
              <w:t>A3.6</w:t>
            </w:r>
          </w:p>
        </w:tc>
        <w:tc>
          <w:tcPr>
            <w:tcW w:w="3772" w:type="dxa"/>
            <w:vAlign w:val="center"/>
          </w:tcPr>
          <w:p w:rsidR="00F01C95" w:rsidRPr="006F38CF" w:rsidRDefault="00F01C95" w:rsidP="00F93D0E">
            <w:pPr>
              <w:tabs>
                <w:tab w:val="left" w:pos="397"/>
              </w:tabs>
              <w:ind w:left="397" w:hanging="397"/>
              <w:rPr>
                <w:color w:val="000000"/>
                <w:szCs w:val="22"/>
              </w:rPr>
            </w:pPr>
            <w:r>
              <w:rPr>
                <w:color w:val="000000"/>
                <w:szCs w:val="22"/>
              </w:rPr>
              <w:t>Izvestaj poseta</w:t>
            </w:r>
          </w:p>
        </w:tc>
        <w:tc>
          <w:tcPr>
            <w:tcW w:w="745" w:type="dxa"/>
            <w:vAlign w:val="center"/>
          </w:tcPr>
          <w:p w:rsidR="00F01C95" w:rsidRPr="006F38CF" w:rsidRDefault="00F01C95" w:rsidP="00F93D0E">
            <w:pPr>
              <w:jc w:val="center"/>
              <w:rPr>
                <w:b/>
                <w:color w:val="000000"/>
                <w:szCs w:val="22"/>
              </w:rPr>
            </w:pPr>
            <w:r>
              <w:rPr>
                <w:b/>
                <w:color w:val="000000"/>
                <w:szCs w:val="22"/>
              </w:rPr>
              <w:t>42</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r>
              <w:rPr>
                <w:b/>
                <w:color w:val="000000"/>
                <w:szCs w:val="22"/>
              </w:rPr>
              <w:t>X</w:t>
            </w: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524" w:type="dxa"/>
            <w:vAlign w:val="center"/>
          </w:tcPr>
          <w:p w:rsidR="00F01C95" w:rsidRPr="006F38CF" w:rsidRDefault="00F01C95" w:rsidP="00F93D0E">
            <w:pPr>
              <w:jc w:val="center"/>
              <w:rPr>
                <w:b/>
                <w:color w:val="000000"/>
                <w:szCs w:val="22"/>
              </w:rPr>
            </w:pPr>
            <w:r>
              <w:rPr>
                <w:b/>
                <w:color w:val="000000"/>
                <w:szCs w:val="22"/>
              </w:rPr>
              <w:t>X</w:t>
            </w:r>
          </w:p>
        </w:tc>
        <w:tc>
          <w:tcPr>
            <w:tcW w:w="523" w:type="dxa"/>
            <w:vAlign w:val="center"/>
          </w:tcPr>
          <w:p w:rsidR="00F01C95" w:rsidRPr="006F38CF" w:rsidRDefault="00F01C95" w:rsidP="00F93D0E">
            <w:pPr>
              <w:jc w:val="center"/>
              <w:rPr>
                <w:b/>
                <w:color w:val="000000"/>
                <w:szCs w:val="22"/>
              </w:rPr>
            </w:pPr>
          </w:p>
        </w:tc>
        <w:tc>
          <w:tcPr>
            <w:tcW w:w="610" w:type="dxa"/>
            <w:vAlign w:val="center"/>
          </w:tcPr>
          <w:p w:rsidR="00F01C95" w:rsidRPr="006F38CF" w:rsidRDefault="00F01C95" w:rsidP="00F93D0E">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A.4</w:t>
            </w:r>
          </w:p>
        </w:tc>
        <w:tc>
          <w:tcPr>
            <w:tcW w:w="4819" w:type="dxa"/>
            <w:vAlign w:val="center"/>
          </w:tcPr>
          <w:p w:rsidR="00333571" w:rsidRPr="0077789F" w:rsidRDefault="00333571" w:rsidP="00333571">
            <w:pPr>
              <w:pStyle w:val="NoSpacing"/>
              <w:rPr>
                <w:rFonts w:ascii="Arial" w:hAnsi="Arial" w:cs="Arial"/>
                <w:lang w:val="sr-Latn-RS"/>
              </w:rPr>
            </w:pPr>
            <w:r w:rsidRPr="0077789F">
              <w:rPr>
                <w:rFonts w:ascii="Arial" w:hAnsi="Arial" w:cs="Arial"/>
                <w:lang w:val="sr-Latn-RS"/>
              </w:rPr>
              <w:t xml:space="preserve">Agenda studijske posete svih organizacija vezanih za samu praksu izgranje </w:t>
            </w:r>
            <w:r w:rsidRPr="00AD388D">
              <w:rPr>
                <w:rFonts w:ascii="Arial" w:hAnsi="Arial" w:cs="Arial"/>
                <w:iCs/>
                <w:color w:val="000000"/>
              </w:rPr>
              <w:t>sistema za azil životinja</w:t>
            </w:r>
          </w:p>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F33C2" w:rsidP="00F64B5D">
            <w:pPr>
              <w:jc w:val="center"/>
              <w:rPr>
                <w:b/>
                <w:color w:val="000000"/>
                <w:szCs w:val="22"/>
              </w:rPr>
            </w:pPr>
            <w:r>
              <w:rPr>
                <w:b/>
                <w:color w:val="000000"/>
                <w:szCs w:val="22"/>
              </w:rPr>
              <w:t>20</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A.4.1</w:t>
            </w:r>
          </w:p>
        </w:tc>
        <w:tc>
          <w:tcPr>
            <w:tcW w:w="4819" w:type="dxa"/>
            <w:vAlign w:val="center"/>
          </w:tcPr>
          <w:p w:rsidR="00333571" w:rsidRPr="0077789F" w:rsidRDefault="00333571" w:rsidP="00333571">
            <w:pPr>
              <w:pStyle w:val="NoSpacing"/>
              <w:rPr>
                <w:rFonts w:ascii="Arial" w:hAnsi="Arial" w:cs="Arial"/>
                <w:lang w:val="sr-Latn-RS"/>
              </w:rPr>
            </w:pPr>
            <w:r w:rsidRPr="0077789F">
              <w:rPr>
                <w:rFonts w:ascii="Arial" w:hAnsi="Arial" w:cs="Arial"/>
                <w:lang w:val="sr-Latn-RS"/>
              </w:rPr>
              <w:t>Odabir datuma polaska za odredjene zemlje:</w:t>
            </w:r>
          </w:p>
          <w:p w:rsidR="00333571" w:rsidRPr="0077789F" w:rsidRDefault="00333571" w:rsidP="00333571">
            <w:pPr>
              <w:pStyle w:val="NoSpacing"/>
              <w:rPr>
                <w:rFonts w:ascii="Arial" w:hAnsi="Arial" w:cs="Arial"/>
                <w:lang w:val="sr-Latn-RS"/>
              </w:rPr>
            </w:pPr>
            <w:r w:rsidRPr="0077789F">
              <w:rPr>
                <w:rFonts w:ascii="Arial" w:hAnsi="Arial" w:cs="Arial"/>
                <w:lang w:val="sr-Latn-RS"/>
              </w:rPr>
              <w:t>(</w:t>
            </w:r>
            <w:r>
              <w:rPr>
                <w:rFonts w:ascii="Arial" w:hAnsi="Arial" w:cs="Arial"/>
                <w:lang w:val="sr-Latn-RS"/>
              </w:rPr>
              <w:t>Tunis</w:t>
            </w:r>
            <w:r w:rsidRPr="0077789F">
              <w:rPr>
                <w:rFonts w:ascii="Arial" w:hAnsi="Arial" w:cs="Arial"/>
                <w:lang w:val="sr-Latn-RS"/>
              </w:rPr>
              <w:t xml:space="preserve"> </w:t>
            </w:r>
            <w:r>
              <w:rPr>
                <w:rFonts w:ascii="Arial" w:hAnsi="Arial" w:cs="Arial"/>
                <w:lang w:val="sr-Latn-RS"/>
              </w:rPr>
              <w:t>Rescue animals of North Africa</w:t>
            </w:r>
            <w:r w:rsidRPr="0077789F">
              <w:rPr>
                <w:rFonts w:ascii="Arial" w:hAnsi="Arial" w:cs="Arial"/>
                <w:lang w:val="sr-Latn-RS"/>
              </w:rPr>
              <w:t xml:space="preserve"> 03.02.202</w:t>
            </w:r>
            <w:r>
              <w:rPr>
                <w:rFonts w:ascii="Arial" w:hAnsi="Arial" w:cs="Arial"/>
                <w:lang w:val="sr-Latn-RS"/>
              </w:rPr>
              <w:t>4</w:t>
            </w:r>
            <w:r w:rsidRPr="0077789F">
              <w:rPr>
                <w:rFonts w:ascii="Arial" w:hAnsi="Arial" w:cs="Arial"/>
                <w:lang w:val="sr-Latn-RS"/>
              </w:rPr>
              <w:t>),</w:t>
            </w:r>
          </w:p>
          <w:p w:rsidR="005147E7" w:rsidRPr="006F38CF" w:rsidRDefault="00333571" w:rsidP="00333571">
            <w:pPr>
              <w:tabs>
                <w:tab w:val="left" w:pos="397"/>
              </w:tabs>
              <w:ind w:left="397" w:hanging="397"/>
              <w:rPr>
                <w:color w:val="000000"/>
                <w:szCs w:val="22"/>
              </w:rPr>
            </w:pPr>
            <w:r w:rsidRPr="0077789F">
              <w:rPr>
                <w:rFonts w:ascii="Arial" w:hAnsi="Arial"/>
                <w:lang w:val="sr-Latn-RS"/>
              </w:rPr>
              <w:t>(</w:t>
            </w:r>
            <w:r>
              <w:rPr>
                <w:rFonts w:ascii="Arial" w:hAnsi="Arial"/>
                <w:lang w:val="sr-Latn-RS"/>
              </w:rPr>
              <w:t>Poljska</w:t>
            </w:r>
            <w:r w:rsidRPr="0077789F">
              <w:rPr>
                <w:rFonts w:ascii="Arial" w:hAnsi="Arial"/>
                <w:lang w:val="sr-Latn-RS"/>
              </w:rPr>
              <w:t xml:space="preserve"> </w:t>
            </w:r>
            <w:r w:rsidRPr="003A1362">
              <w:rPr>
                <w:rFonts w:ascii="Arial" w:hAnsi="Arial"/>
                <w:i/>
                <w:iCs/>
                <w:sz w:val="20"/>
              </w:rPr>
              <w:t>SPCA Straż Zwierzat Polska</w:t>
            </w:r>
            <w:r w:rsidRPr="0077789F">
              <w:rPr>
                <w:rFonts w:ascii="Arial" w:hAnsi="Arial"/>
                <w:lang w:val="sr-Latn-RS"/>
              </w:rPr>
              <w:t xml:space="preserve"> 22.02.202</w:t>
            </w:r>
            <w:r>
              <w:rPr>
                <w:rFonts w:ascii="Arial" w:hAnsi="Arial"/>
                <w:lang w:val="sr-Latn-RS"/>
              </w:rPr>
              <w:t>4</w:t>
            </w:r>
            <w:r w:rsidRPr="0077789F">
              <w:rPr>
                <w:rFonts w:ascii="Arial" w:hAnsi="Arial"/>
                <w:lang w:val="sr-Latn-RS"/>
              </w:rPr>
              <w:t xml:space="preserve"> )</w:t>
            </w:r>
          </w:p>
        </w:tc>
        <w:tc>
          <w:tcPr>
            <w:tcW w:w="953" w:type="dxa"/>
            <w:vAlign w:val="center"/>
          </w:tcPr>
          <w:p w:rsidR="005147E7" w:rsidRPr="006F38CF" w:rsidRDefault="005F33C2" w:rsidP="00F64B5D">
            <w:pPr>
              <w:jc w:val="center"/>
              <w:rPr>
                <w:b/>
                <w:color w:val="000000"/>
                <w:szCs w:val="22"/>
              </w:rPr>
            </w:pPr>
            <w:r>
              <w:rPr>
                <w:b/>
                <w:color w:val="000000"/>
                <w:szCs w:val="22"/>
              </w:rPr>
              <w:t>24</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A.4.2</w:t>
            </w:r>
          </w:p>
        </w:tc>
        <w:tc>
          <w:tcPr>
            <w:tcW w:w="4819" w:type="dxa"/>
            <w:vAlign w:val="center"/>
          </w:tcPr>
          <w:p w:rsidR="00333571" w:rsidRPr="0077789F" w:rsidRDefault="00333571" w:rsidP="00333571">
            <w:pPr>
              <w:pStyle w:val="NoSpacing"/>
              <w:rPr>
                <w:rFonts w:ascii="Arial" w:hAnsi="Arial" w:cs="Arial"/>
                <w:lang w:val="sr-Latn-RS"/>
              </w:rPr>
            </w:pPr>
            <w:r w:rsidRPr="0077789F">
              <w:rPr>
                <w:rFonts w:ascii="Arial" w:hAnsi="Arial" w:cs="Arial"/>
                <w:lang w:val="sr-Latn-RS"/>
              </w:rPr>
              <w:t>Obezbedjuje se smestaj kao i transport za gore navedene lokacije</w:t>
            </w:r>
          </w:p>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F33C2" w:rsidP="00F64B5D">
            <w:pPr>
              <w:jc w:val="center"/>
              <w:rPr>
                <w:b/>
                <w:color w:val="000000"/>
                <w:szCs w:val="22"/>
              </w:rPr>
            </w:pPr>
            <w:r>
              <w:rPr>
                <w:b/>
                <w:color w:val="000000"/>
                <w:szCs w:val="22"/>
              </w:rPr>
              <w:t>36</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A.4.3</w:t>
            </w:r>
          </w:p>
        </w:tc>
        <w:tc>
          <w:tcPr>
            <w:tcW w:w="4819" w:type="dxa"/>
            <w:vAlign w:val="center"/>
          </w:tcPr>
          <w:p w:rsidR="00333571" w:rsidRDefault="00333571" w:rsidP="00333571">
            <w:pPr>
              <w:pStyle w:val="NoSpacing"/>
              <w:rPr>
                <w:rFonts w:ascii="Arial" w:hAnsi="Arial" w:cs="Arial"/>
                <w:iCs/>
                <w:color w:val="000000"/>
              </w:rPr>
            </w:pPr>
            <w:r w:rsidRPr="0077789F">
              <w:rPr>
                <w:rFonts w:ascii="Arial" w:hAnsi="Arial" w:cs="Arial"/>
                <w:lang w:val="sr-Latn-RS"/>
              </w:rPr>
              <w:t xml:space="preserve">Isplanirana je poseta u organizaciji </w:t>
            </w:r>
            <w:r>
              <w:rPr>
                <w:rFonts w:ascii="Arial" w:hAnsi="Arial" w:cs="Arial"/>
                <w:lang w:val="sr-Latn-RS"/>
              </w:rPr>
              <w:t>Rescue animals of North Africa</w:t>
            </w:r>
            <w:r w:rsidRPr="0077789F">
              <w:rPr>
                <w:rFonts w:ascii="Arial" w:hAnsi="Arial" w:cs="Arial"/>
                <w:lang w:val="sr-Latn-RS"/>
              </w:rPr>
              <w:t xml:space="preserve"> gde ce studenti,volonteri i osoblje dobiti praksu vezanu za samu izradu </w:t>
            </w:r>
            <w:r w:rsidRPr="00AD388D">
              <w:rPr>
                <w:rFonts w:ascii="Arial" w:hAnsi="Arial" w:cs="Arial"/>
                <w:iCs/>
                <w:color w:val="000000"/>
              </w:rPr>
              <w:t>sistema za azil životinja</w:t>
            </w:r>
            <w:r w:rsidRPr="0077789F">
              <w:rPr>
                <w:rFonts w:ascii="Arial" w:hAnsi="Arial" w:cs="Arial"/>
                <w:lang w:val="sr-Latn-RS"/>
              </w:rPr>
              <w:t xml:space="preserve"> kao i detaljno objasnjenje i dalje informacije na terenu gde se vrsi izrada </w:t>
            </w:r>
            <w:r w:rsidRPr="00AD388D">
              <w:rPr>
                <w:rFonts w:ascii="Arial" w:hAnsi="Arial" w:cs="Arial"/>
                <w:iCs/>
                <w:color w:val="000000"/>
              </w:rPr>
              <w:t>sistema za azil životinja</w:t>
            </w:r>
          </w:p>
          <w:p w:rsidR="005147E7" w:rsidRPr="006F38CF" w:rsidRDefault="005147E7" w:rsidP="00F64B5D">
            <w:pPr>
              <w:tabs>
                <w:tab w:val="left" w:pos="397"/>
              </w:tabs>
              <w:ind w:left="397" w:hanging="397"/>
              <w:rPr>
                <w:color w:val="000000"/>
                <w:szCs w:val="22"/>
              </w:rPr>
            </w:pPr>
          </w:p>
        </w:tc>
        <w:tc>
          <w:tcPr>
            <w:tcW w:w="953" w:type="dxa"/>
            <w:vAlign w:val="center"/>
          </w:tcPr>
          <w:p w:rsidR="005147E7" w:rsidRPr="006F38CF" w:rsidRDefault="005F33C2" w:rsidP="00F64B5D">
            <w:pPr>
              <w:jc w:val="center"/>
              <w:rPr>
                <w:b/>
                <w:color w:val="000000"/>
                <w:szCs w:val="22"/>
              </w:rPr>
            </w:pPr>
            <w:r>
              <w:rPr>
                <w:b/>
                <w:color w:val="000000"/>
                <w:szCs w:val="22"/>
              </w:rPr>
              <w:t>20</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A.4.4</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lang w:val="sr-Latn-RS"/>
              </w:rPr>
              <w:t xml:space="preserve">Isplanirana je poseta u Organizaciji </w:t>
            </w:r>
            <w:r w:rsidRPr="003A1362">
              <w:rPr>
                <w:rFonts w:ascii="Arial" w:hAnsi="Arial"/>
                <w:i/>
                <w:iCs/>
                <w:sz w:val="20"/>
              </w:rPr>
              <w:t>SPCA Straż Zwierzat Polska</w:t>
            </w:r>
            <w:r w:rsidRPr="0077789F">
              <w:rPr>
                <w:rFonts w:ascii="Arial" w:hAnsi="Arial"/>
                <w:lang w:val="sr-Latn-RS"/>
              </w:rPr>
              <w:t xml:space="preserve"> gde ce studenti,volonteri i osoblje dobiti dodatnu obuku vezanu za tehnicke aspekte same izgradnje </w:t>
            </w:r>
            <w:r w:rsidRPr="00AD388D">
              <w:rPr>
                <w:rFonts w:ascii="Arial" w:hAnsi="Arial"/>
                <w:iCs/>
                <w:color w:val="000000"/>
              </w:rPr>
              <w:t>sistema za azil životinja</w:t>
            </w:r>
            <w:r w:rsidRPr="0077789F">
              <w:rPr>
                <w:rFonts w:ascii="Arial" w:hAnsi="Arial"/>
                <w:lang w:val="sr-Latn-RS"/>
              </w:rPr>
              <w:t>, koji se odnose na postavljanje sina, izgradnje objekata i ostalog.</w:t>
            </w:r>
          </w:p>
        </w:tc>
        <w:tc>
          <w:tcPr>
            <w:tcW w:w="953" w:type="dxa"/>
            <w:vAlign w:val="center"/>
          </w:tcPr>
          <w:p w:rsidR="005147E7" w:rsidRPr="006F38CF" w:rsidRDefault="005F33C2" w:rsidP="00F64B5D">
            <w:pPr>
              <w:jc w:val="center"/>
              <w:rPr>
                <w:b/>
                <w:color w:val="000000"/>
                <w:szCs w:val="22"/>
              </w:rPr>
            </w:pPr>
            <w:r>
              <w:rPr>
                <w:b/>
                <w:color w:val="000000"/>
                <w:szCs w:val="22"/>
              </w:rPr>
              <w:t>28</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A.4.5</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lang w:val="sr-Latn-RS"/>
              </w:rPr>
              <w:t>Izvestaj poseta</w:t>
            </w:r>
          </w:p>
        </w:tc>
        <w:tc>
          <w:tcPr>
            <w:tcW w:w="953" w:type="dxa"/>
            <w:vAlign w:val="center"/>
          </w:tcPr>
          <w:p w:rsidR="005147E7" w:rsidRPr="006F38CF" w:rsidRDefault="005F33C2" w:rsidP="00F64B5D">
            <w:pPr>
              <w:jc w:val="center"/>
              <w:rPr>
                <w:b/>
                <w:color w:val="000000"/>
                <w:szCs w:val="22"/>
              </w:rPr>
            </w:pPr>
            <w:r>
              <w:rPr>
                <w:b/>
                <w:color w:val="000000"/>
                <w:szCs w:val="22"/>
              </w:rPr>
              <w:t>28</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A.5</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Elaborat uspostavljanja volonterske organizacije</w:t>
            </w:r>
          </w:p>
        </w:tc>
        <w:tc>
          <w:tcPr>
            <w:tcW w:w="953" w:type="dxa"/>
            <w:vAlign w:val="center"/>
          </w:tcPr>
          <w:p w:rsidR="005147E7" w:rsidRPr="006F38CF" w:rsidRDefault="005F33C2" w:rsidP="00F64B5D">
            <w:pPr>
              <w:jc w:val="center"/>
              <w:rPr>
                <w:b/>
                <w:color w:val="000000"/>
                <w:szCs w:val="22"/>
              </w:rPr>
            </w:pPr>
            <w:r>
              <w:rPr>
                <w:b/>
                <w:color w:val="000000"/>
                <w:szCs w:val="22"/>
              </w:rPr>
              <w:t>28</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A.5.1</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Proces kreiranja  osnivackih dokumenata</w:t>
            </w:r>
          </w:p>
        </w:tc>
        <w:tc>
          <w:tcPr>
            <w:tcW w:w="953" w:type="dxa"/>
            <w:vAlign w:val="center"/>
          </w:tcPr>
          <w:p w:rsidR="005147E7" w:rsidRPr="006F38CF" w:rsidRDefault="00E16E44" w:rsidP="00F64B5D">
            <w:pPr>
              <w:jc w:val="center"/>
              <w:rPr>
                <w:b/>
                <w:color w:val="000000"/>
                <w:szCs w:val="22"/>
              </w:rPr>
            </w:pPr>
            <w:r>
              <w:rPr>
                <w:b/>
                <w:color w:val="000000"/>
                <w:szCs w:val="22"/>
              </w:rPr>
              <w:t>24</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A.5.2</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Zavrseni dokumenti o saradnji</w:t>
            </w:r>
          </w:p>
        </w:tc>
        <w:tc>
          <w:tcPr>
            <w:tcW w:w="953" w:type="dxa"/>
            <w:vAlign w:val="center"/>
          </w:tcPr>
          <w:p w:rsidR="005147E7" w:rsidRPr="006F38CF" w:rsidRDefault="00E16E44" w:rsidP="00F64B5D">
            <w:pPr>
              <w:jc w:val="center"/>
              <w:rPr>
                <w:b/>
                <w:color w:val="000000"/>
                <w:szCs w:val="22"/>
              </w:rPr>
            </w:pPr>
            <w:r>
              <w:rPr>
                <w:b/>
                <w:color w:val="000000"/>
                <w:szCs w:val="22"/>
              </w:rPr>
              <w:t>28</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A.5.3</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Angarzovanje manadzmenta tima volonterske organizacije</w:t>
            </w:r>
          </w:p>
        </w:tc>
        <w:tc>
          <w:tcPr>
            <w:tcW w:w="953" w:type="dxa"/>
            <w:vAlign w:val="center"/>
          </w:tcPr>
          <w:p w:rsidR="005147E7" w:rsidRPr="006F38CF" w:rsidRDefault="00E16E44" w:rsidP="00F64B5D">
            <w:pPr>
              <w:jc w:val="center"/>
              <w:rPr>
                <w:b/>
                <w:color w:val="000000"/>
                <w:szCs w:val="22"/>
              </w:rPr>
            </w:pPr>
            <w:r>
              <w:rPr>
                <w:b/>
                <w:color w:val="000000"/>
                <w:szCs w:val="22"/>
              </w:rPr>
              <w:t>12</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lastRenderedPageBreak/>
              <w:t>A.5.4</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Angarzovanje manadzmenta tima volonterske organizacije</w:t>
            </w:r>
          </w:p>
        </w:tc>
        <w:tc>
          <w:tcPr>
            <w:tcW w:w="953" w:type="dxa"/>
            <w:vAlign w:val="center"/>
          </w:tcPr>
          <w:p w:rsidR="005147E7" w:rsidRPr="006F38CF" w:rsidRDefault="00E16E44" w:rsidP="00F64B5D">
            <w:pPr>
              <w:jc w:val="center"/>
              <w:rPr>
                <w:b/>
                <w:color w:val="000000"/>
                <w:szCs w:val="22"/>
              </w:rPr>
            </w:pPr>
            <w:r>
              <w:rPr>
                <w:b/>
                <w:color w:val="000000"/>
                <w:szCs w:val="22"/>
              </w:rPr>
              <w:t>12</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A.6</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Vrsi se regrutovanje volontera kroz razne ankete i stvaranje uticaja na drustvenim mrezama</w:t>
            </w:r>
          </w:p>
        </w:tc>
        <w:tc>
          <w:tcPr>
            <w:tcW w:w="953" w:type="dxa"/>
            <w:vAlign w:val="center"/>
          </w:tcPr>
          <w:p w:rsidR="005147E7" w:rsidRPr="006F38CF" w:rsidRDefault="00E16E44" w:rsidP="00F64B5D">
            <w:pPr>
              <w:jc w:val="center"/>
              <w:rPr>
                <w:b/>
                <w:color w:val="000000"/>
                <w:szCs w:val="22"/>
              </w:rPr>
            </w:pPr>
            <w:r>
              <w:rPr>
                <w:b/>
                <w:color w:val="000000"/>
                <w:szCs w:val="22"/>
              </w:rPr>
              <w:t>24</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A.6.1</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Bira se ime volonterkse organizacije</w:t>
            </w:r>
          </w:p>
        </w:tc>
        <w:tc>
          <w:tcPr>
            <w:tcW w:w="953" w:type="dxa"/>
            <w:vAlign w:val="center"/>
          </w:tcPr>
          <w:p w:rsidR="005147E7" w:rsidRPr="006F38CF" w:rsidRDefault="00E16E44" w:rsidP="00F64B5D">
            <w:pPr>
              <w:jc w:val="center"/>
              <w:rPr>
                <w:b/>
                <w:color w:val="000000"/>
                <w:szCs w:val="22"/>
              </w:rPr>
            </w:pPr>
            <w:r>
              <w:rPr>
                <w:b/>
                <w:color w:val="000000"/>
                <w:szCs w:val="22"/>
              </w:rPr>
              <w:t>16</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A.6.2</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Vrs</w:t>
            </w:r>
            <w:r>
              <w:rPr>
                <w:rFonts w:ascii="Arial" w:hAnsi="Arial"/>
                <w:bCs/>
                <w:szCs w:val="28"/>
                <w:lang w:val="sr-Latn-RS"/>
              </w:rPr>
              <w:t>i</w:t>
            </w:r>
            <w:r w:rsidRPr="0077789F">
              <w:rPr>
                <w:rFonts w:ascii="Arial" w:hAnsi="Arial"/>
                <w:bCs/>
                <w:szCs w:val="28"/>
                <w:lang w:val="sr-Latn-RS"/>
              </w:rPr>
              <w:t xml:space="preserve"> se alokacija pocetnih glavnih aktivnosti novim volonterima</w:t>
            </w:r>
          </w:p>
        </w:tc>
        <w:tc>
          <w:tcPr>
            <w:tcW w:w="953" w:type="dxa"/>
            <w:vAlign w:val="center"/>
          </w:tcPr>
          <w:p w:rsidR="005147E7" w:rsidRPr="006F38CF" w:rsidRDefault="00E16E44" w:rsidP="00F64B5D">
            <w:pPr>
              <w:jc w:val="center"/>
              <w:rPr>
                <w:b/>
                <w:color w:val="000000"/>
                <w:szCs w:val="22"/>
              </w:rPr>
            </w:pPr>
            <w:r>
              <w:rPr>
                <w:b/>
                <w:color w:val="000000"/>
                <w:szCs w:val="22"/>
              </w:rPr>
              <w:t>20</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A.6.3</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 xml:space="preserve">U saradnji sa univerzitetskim partnerima u procesu kreiranja je volonterska organizacija za zaštitu prirode i okoline za poboljšanje svesti stanovnika i industrije o važnosti okoline i zaštite </w:t>
            </w:r>
            <w:r>
              <w:rPr>
                <w:rFonts w:ascii="Arial" w:hAnsi="Arial"/>
                <w:bCs/>
                <w:szCs w:val="28"/>
                <w:lang w:val="sr-Latn-RS"/>
              </w:rPr>
              <w:t>zivotinja</w:t>
            </w:r>
          </w:p>
        </w:tc>
        <w:tc>
          <w:tcPr>
            <w:tcW w:w="953" w:type="dxa"/>
            <w:vAlign w:val="center"/>
          </w:tcPr>
          <w:p w:rsidR="005147E7" w:rsidRPr="006F38CF" w:rsidRDefault="00E16E44" w:rsidP="00F64B5D">
            <w:pPr>
              <w:jc w:val="center"/>
              <w:rPr>
                <w:b/>
                <w:color w:val="000000"/>
                <w:szCs w:val="22"/>
              </w:rPr>
            </w:pPr>
            <w:r>
              <w:rPr>
                <w:b/>
                <w:color w:val="000000"/>
                <w:szCs w:val="22"/>
              </w:rPr>
              <w:t>28</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A.7</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Obuka za volontere</w:t>
            </w:r>
          </w:p>
        </w:tc>
        <w:tc>
          <w:tcPr>
            <w:tcW w:w="953" w:type="dxa"/>
            <w:vAlign w:val="center"/>
          </w:tcPr>
          <w:p w:rsidR="005147E7" w:rsidRPr="006F38CF" w:rsidRDefault="00E16E44" w:rsidP="00F64B5D">
            <w:pPr>
              <w:jc w:val="center"/>
              <w:rPr>
                <w:b/>
                <w:color w:val="000000"/>
                <w:szCs w:val="22"/>
              </w:rPr>
            </w:pPr>
            <w:r>
              <w:rPr>
                <w:b/>
                <w:color w:val="000000"/>
                <w:szCs w:val="22"/>
              </w:rPr>
              <w:t>20</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A.7.1</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szCs w:val="28"/>
                <w:lang w:val="sr-Latn-RS"/>
              </w:rPr>
              <w:t xml:space="preserve">Obuka u </w:t>
            </w:r>
            <w:r>
              <w:rPr>
                <w:rFonts w:ascii="Arial" w:hAnsi="Arial"/>
                <w:szCs w:val="28"/>
                <w:lang w:val="sr-Latn-RS"/>
              </w:rPr>
              <w:t>Poljska</w:t>
            </w:r>
            <w:r w:rsidRPr="0077789F">
              <w:rPr>
                <w:rFonts w:ascii="Arial" w:hAnsi="Arial"/>
                <w:szCs w:val="28"/>
                <w:lang w:val="sr-Latn-RS"/>
              </w:rPr>
              <w:t>,</w:t>
            </w:r>
            <w:r w:rsidRPr="003A1362">
              <w:rPr>
                <w:rFonts w:ascii="Arial" w:hAnsi="Arial"/>
                <w:i/>
                <w:iCs/>
                <w:sz w:val="20"/>
              </w:rPr>
              <w:t xml:space="preserve"> SPCA Straż Zwierzat Polska</w:t>
            </w:r>
            <w:r w:rsidRPr="0077789F">
              <w:rPr>
                <w:rFonts w:ascii="Arial" w:hAnsi="Arial"/>
                <w:lang w:val="de-DE"/>
              </w:rPr>
              <w:t xml:space="preserve"> odrzala se od 22.01.202</w:t>
            </w:r>
            <w:r>
              <w:rPr>
                <w:rFonts w:ascii="Arial" w:hAnsi="Arial"/>
                <w:lang w:val="de-DE"/>
              </w:rPr>
              <w:t>4</w:t>
            </w:r>
            <w:r w:rsidRPr="0077789F">
              <w:rPr>
                <w:rFonts w:ascii="Arial" w:hAnsi="Arial"/>
                <w:lang w:val="de-DE"/>
              </w:rPr>
              <w:t xml:space="preserve"> do 29.01.202</w:t>
            </w:r>
            <w:r>
              <w:rPr>
                <w:rFonts w:ascii="Arial" w:hAnsi="Arial"/>
                <w:lang w:val="de-DE"/>
              </w:rPr>
              <w:t>4</w:t>
            </w:r>
            <w:r w:rsidRPr="0077789F">
              <w:rPr>
                <w:rFonts w:ascii="Arial" w:hAnsi="Arial"/>
                <w:lang w:val="de-DE"/>
              </w:rPr>
              <w:t xml:space="preserve"> i vezana za samo upravljanje ljudi i projketa gde i spada menadzment ljudskih resursa.</w:t>
            </w:r>
          </w:p>
        </w:tc>
        <w:tc>
          <w:tcPr>
            <w:tcW w:w="953" w:type="dxa"/>
            <w:vAlign w:val="center"/>
          </w:tcPr>
          <w:p w:rsidR="005147E7" w:rsidRPr="006F38CF" w:rsidRDefault="00E16E44" w:rsidP="00F64B5D">
            <w:pPr>
              <w:jc w:val="center"/>
              <w:rPr>
                <w:b/>
                <w:color w:val="000000"/>
                <w:szCs w:val="22"/>
              </w:rPr>
            </w:pPr>
            <w:r>
              <w:rPr>
                <w:b/>
                <w:color w:val="000000"/>
                <w:szCs w:val="22"/>
              </w:rPr>
              <w:t>20</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A.7.2</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bCs/>
                <w:szCs w:val="28"/>
                <w:lang w:val="sr-Latn-RS"/>
              </w:rPr>
              <w:t xml:space="preserve">Obuka u </w:t>
            </w:r>
            <w:r>
              <w:rPr>
                <w:rFonts w:ascii="Arial" w:hAnsi="Arial"/>
                <w:szCs w:val="28"/>
                <w:lang w:val="sr-Latn-RS"/>
              </w:rPr>
              <w:t>SAD</w:t>
            </w:r>
            <w:r w:rsidRPr="0077789F">
              <w:rPr>
                <w:rFonts w:ascii="Arial" w:hAnsi="Arial"/>
                <w:szCs w:val="28"/>
                <w:lang w:val="sr-Latn-RS"/>
              </w:rPr>
              <w:t>,</w:t>
            </w:r>
            <w:r>
              <w:rPr>
                <w:rFonts w:ascii="Arial" w:hAnsi="Arial"/>
                <w:szCs w:val="28"/>
                <w:lang w:val="sr-Latn-RS"/>
              </w:rPr>
              <w:t>Kalifornijski</w:t>
            </w:r>
            <w:r w:rsidRPr="0077789F">
              <w:rPr>
                <w:rFonts w:ascii="Arial" w:hAnsi="Arial"/>
                <w:b/>
                <w:bCs/>
                <w:szCs w:val="28"/>
                <w:lang w:val="sr-Latn-RS"/>
              </w:rPr>
              <w:t xml:space="preserve"> </w:t>
            </w:r>
            <w:r w:rsidRPr="0077789F">
              <w:rPr>
                <w:rFonts w:ascii="Arial" w:hAnsi="Arial"/>
                <w:szCs w:val="28"/>
                <w:lang w:val="sr-Latn-RS"/>
              </w:rPr>
              <w:t>Univerzitet odrzala se od 25.10.202</w:t>
            </w:r>
            <w:r>
              <w:rPr>
                <w:rFonts w:ascii="Arial" w:hAnsi="Arial"/>
                <w:szCs w:val="28"/>
                <w:lang w:val="sr-Latn-RS"/>
              </w:rPr>
              <w:t>3</w:t>
            </w:r>
            <w:r w:rsidRPr="0077789F">
              <w:rPr>
                <w:rFonts w:ascii="Arial" w:hAnsi="Arial"/>
                <w:szCs w:val="28"/>
                <w:lang w:val="sr-Latn-RS"/>
              </w:rPr>
              <w:t xml:space="preserve"> do 3.11.202</w:t>
            </w:r>
            <w:r>
              <w:rPr>
                <w:rFonts w:ascii="Arial" w:hAnsi="Arial"/>
                <w:szCs w:val="28"/>
                <w:lang w:val="sr-Latn-RS"/>
              </w:rPr>
              <w:t>3</w:t>
            </w:r>
            <w:r w:rsidRPr="0077789F">
              <w:rPr>
                <w:rFonts w:ascii="Arial" w:hAnsi="Arial"/>
                <w:szCs w:val="28"/>
                <w:lang w:val="sr-Latn-RS"/>
              </w:rPr>
              <w:t xml:space="preserve">, vezanih za projektovanje </w:t>
            </w:r>
            <w:r w:rsidRPr="00AD388D">
              <w:rPr>
                <w:rFonts w:ascii="Arial" w:hAnsi="Arial"/>
                <w:iCs/>
                <w:color w:val="000000"/>
              </w:rPr>
              <w:t>sistema za azil životinja</w:t>
            </w:r>
          </w:p>
        </w:tc>
        <w:tc>
          <w:tcPr>
            <w:tcW w:w="953" w:type="dxa"/>
            <w:vAlign w:val="center"/>
          </w:tcPr>
          <w:p w:rsidR="005147E7" w:rsidRPr="006F38CF" w:rsidRDefault="00E16E44" w:rsidP="00F64B5D">
            <w:pPr>
              <w:jc w:val="center"/>
              <w:rPr>
                <w:b/>
                <w:color w:val="000000"/>
                <w:szCs w:val="22"/>
              </w:rPr>
            </w:pPr>
            <w:r>
              <w:rPr>
                <w:b/>
                <w:color w:val="000000"/>
                <w:szCs w:val="22"/>
              </w:rPr>
              <w:t>16</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r w:rsidR="005147E7" w:rsidRPr="006F38CF" w:rsidTr="005147E7">
        <w:trPr>
          <w:cantSplit/>
          <w:trHeight w:val="289"/>
          <w:jc w:val="center"/>
        </w:trPr>
        <w:tc>
          <w:tcPr>
            <w:tcW w:w="830" w:type="dxa"/>
            <w:vAlign w:val="center"/>
          </w:tcPr>
          <w:p w:rsidR="005147E7" w:rsidRPr="006F38CF" w:rsidRDefault="00333571" w:rsidP="00F64B5D">
            <w:pPr>
              <w:tabs>
                <w:tab w:val="left" w:pos="397"/>
              </w:tabs>
              <w:ind w:left="397" w:hanging="397"/>
              <w:jc w:val="center"/>
              <w:rPr>
                <w:color w:val="000000"/>
                <w:szCs w:val="22"/>
              </w:rPr>
            </w:pPr>
            <w:r>
              <w:rPr>
                <w:color w:val="000000"/>
                <w:szCs w:val="22"/>
              </w:rPr>
              <w:t>A.7.3</w:t>
            </w:r>
          </w:p>
        </w:tc>
        <w:tc>
          <w:tcPr>
            <w:tcW w:w="4819" w:type="dxa"/>
            <w:vAlign w:val="center"/>
          </w:tcPr>
          <w:p w:rsidR="005147E7" w:rsidRPr="006F38CF" w:rsidRDefault="00333571" w:rsidP="00F64B5D">
            <w:pPr>
              <w:tabs>
                <w:tab w:val="left" w:pos="397"/>
              </w:tabs>
              <w:ind w:left="397" w:hanging="397"/>
              <w:rPr>
                <w:color w:val="000000"/>
                <w:szCs w:val="22"/>
              </w:rPr>
            </w:pPr>
            <w:r w:rsidRPr="0077789F">
              <w:rPr>
                <w:rFonts w:ascii="Arial" w:hAnsi="Arial"/>
                <w:szCs w:val="28"/>
                <w:lang w:val="sr-Latn-RS"/>
              </w:rPr>
              <w:t xml:space="preserve">Obuka u </w:t>
            </w:r>
            <w:r>
              <w:rPr>
                <w:rFonts w:ascii="Arial" w:hAnsi="Arial"/>
                <w:szCs w:val="28"/>
                <w:lang w:val="sr-Latn-RS"/>
              </w:rPr>
              <w:t>Egipat</w:t>
            </w:r>
            <w:r w:rsidRPr="0077789F">
              <w:rPr>
                <w:rFonts w:ascii="Arial" w:hAnsi="Arial"/>
                <w:szCs w:val="28"/>
                <w:lang w:val="sr-Latn-RS"/>
              </w:rPr>
              <w:t xml:space="preserve"> Univerzitet </w:t>
            </w:r>
            <w:r>
              <w:rPr>
                <w:rFonts w:ascii="Arial" w:hAnsi="Arial"/>
                <w:szCs w:val="28"/>
                <w:lang w:val="sr-Latn-RS"/>
              </w:rPr>
              <w:t>Kairo</w:t>
            </w:r>
            <w:r w:rsidRPr="0077789F">
              <w:rPr>
                <w:rFonts w:ascii="Arial" w:hAnsi="Arial"/>
                <w:szCs w:val="28"/>
                <w:lang w:val="sr-Latn-RS"/>
              </w:rPr>
              <w:t xml:space="preserve"> odrzala se od</w:t>
            </w:r>
            <w:r>
              <w:rPr>
                <w:rFonts w:ascii="Arial" w:hAnsi="Arial"/>
                <w:szCs w:val="28"/>
                <w:lang w:val="sr-Latn-RS"/>
              </w:rPr>
              <w:t xml:space="preserve"> </w:t>
            </w:r>
            <w:r w:rsidRPr="0077789F">
              <w:rPr>
                <w:rFonts w:ascii="Arial" w:hAnsi="Arial"/>
                <w:szCs w:val="28"/>
                <w:lang w:val="sr-Latn-RS"/>
              </w:rPr>
              <w:t>14.11.202</w:t>
            </w:r>
            <w:r>
              <w:rPr>
                <w:rFonts w:ascii="Arial" w:hAnsi="Arial"/>
                <w:szCs w:val="28"/>
                <w:lang w:val="sr-Latn-RS"/>
              </w:rPr>
              <w:t>3</w:t>
            </w:r>
            <w:r w:rsidRPr="0077789F">
              <w:rPr>
                <w:rFonts w:ascii="Arial" w:hAnsi="Arial"/>
                <w:szCs w:val="28"/>
                <w:lang w:val="sr-Latn-RS"/>
              </w:rPr>
              <w:t xml:space="preserve"> do 21.11.202</w:t>
            </w:r>
            <w:r>
              <w:rPr>
                <w:rFonts w:ascii="Arial" w:hAnsi="Arial"/>
                <w:szCs w:val="28"/>
                <w:lang w:val="sr-Latn-RS"/>
              </w:rPr>
              <w:t>3</w:t>
            </w:r>
            <w:r w:rsidRPr="0077789F">
              <w:rPr>
                <w:rFonts w:ascii="Arial" w:hAnsi="Arial"/>
                <w:szCs w:val="28"/>
                <w:lang w:val="sr-Latn-RS"/>
              </w:rPr>
              <w:t xml:space="preserve"> vezane za crtanje i skiciranje planova vezana za sami arthitektonski deo projekta.</w:t>
            </w:r>
          </w:p>
        </w:tc>
        <w:tc>
          <w:tcPr>
            <w:tcW w:w="953" w:type="dxa"/>
            <w:vAlign w:val="center"/>
          </w:tcPr>
          <w:p w:rsidR="005147E7" w:rsidRPr="006F38CF" w:rsidRDefault="00E16E44" w:rsidP="00F64B5D">
            <w:pPr>
              <w:jc w:val="center"/>
              <w:rPr>
                <w:b/>
                <w:color w:val="000000"/>
                <w:szCs w:val="22"/>
              </w:rPr>
            </w:pPr>
            <w:r>
              <w:rPr>
                <w:b/>
                <w:color w:val="000000"/>
                <w:szCs w:val="22"/>
              </w:rPr>
              <w:t>24</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F33C2" w:rsidP="00F64B5D">
            <w:pPr>
              <w:jc w:val="center"/>
              <w:rPr>
                <w:b/>
                <w:color w:val="000000"/>
                <w:szCs w:val="22"/>
              </w:rPr>
            </w:pPr>
            <w:r>
              <w:rPr>
                <w:b/>
                <w:color w:val="000000"/>
                <w:szCs w:val="22"/>
              </w:rPr>
              <w:t>X</w:t>
            </w:r>
          </w:p>
        </w:tc>
        <w:tc>
          <w:tcPr>
            <w:tcW w:w="670" w:type="dxa"/>
            <w:vAlign w:val="center"/>
          </w:tcPr>
          <w:p w:rsidR="005147E7" w:rsidRPr="006F38CF" w:rsidRDefault="005F33C2" w:rsidP="00F64B5D">
            <w:pPr>
              <w:jc w:val="center"/>
              <w:rPr>
                <w:b/>
                <w:color w:val="000000"/>
                <w:szCs w:val="22"/>
              </w:rPr>
            </w:pPr>
            <w:r>
              <w:rPr>
                <w:b/>
                <w:color w:val="000000"/>
                <w:szCs w:val="22"/>
              </w:rPr>
              <w:t>X</w:t>
            </w: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c>
          <w:tcPr>
            <w:tcW w:w="669" w:type="dxa"/>
            <w:vAlign w:val="center"/>
          </w:tcPr>
          <w:p w:rsidR="005147E7" w:rsidRPr="006F38CF" w:rsidRDefault="005147E7" w:rsidP="00F64B5D">
            <w:pPr>
              <w:jc w:val="center"/>
              <w:rPr>
                <w:b/>
                <w:color w:val="000000"/>
                <w:szCs w:val="22"/>
              </w:rPr>
            </w:pPr>
          </w:p>
        </w:tc>
        <w:tc>
          <w:tcPr>
            <w:tcW w:w="670" w:type="dxa"/>
            <w:vAlign w:val="center"/>
          </w:tcPr>
          <w:p w:rsidR="005147E7" w:rsidRPr="006F38CF" w:rsidRDefault="005147E7" w:rsidP="00F64B5D">
            <w:pPr>
              <w:jc w:val="center"/>
              <w:rPr>
                <w:b/>
                <w:color w:val="000000"/>
                <w:szCs w:val="22"/>
              </w:rPr>
            </w:pP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1"/>
            <w14:checkedState w14:val="2612" w14:font="MS Gothic"/>
            <w14:uncheckedState w14:val="2610" w14:font="MS Gothic"/>
          </w14:checkbox>
        </w:sdtPr>
        <w:sdtContent>
          <w:r w:rsidR="00F01C9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3" w:name="_Toc179804429"/>
      <w:bookmarkStart w:id="4"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0"/>
                  <w14:checkedState w14:val="2612" w14:font="MS Gothic"/>
                  <w14:uncheckedState w14:val="2610" w14:font="MS Gothic"/>
                </w14:checkbox>
              </w:sdtPr>
              <w:sdtContent>
                <w:r w:rsidR="00F01C95">
                  <w:rPr>
                    <w:rFonts w:ascii="MS Gothic" w:eastAsia="MS Gothic" w:hAnsi="MS Gothic" w:hint="eastAsia"/>
                    <w:color w:val="FFFFFF" w:themeColor="background1"/>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11734C" w:rsidP="00F64B5D">
            <w:pPr>
              <w:rPr>
                <w:rFonts w:asciiTheme="minorHAnsi" w:hAnsiTheme="minorHAnsi"/>
                <w:szCs w:val="22"/>
                <w:lang w:val="en-GB"/>
              </w:rPr>
            </w:pPr>
            <w:r>
              <w:rPr>
                <w:rFonts w:asciiTheme="minorHAnsi" w:hAnsiTheme="minorHAnsi"/>
                <w:szCs w:val="22"/>
                <w:lang w:val="en-GB"/>
              </w:rPr>
              <w:t>Azil za zivotinje</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E16E44" w:rsidP="00F64B5D">
            <w:pPr>
              <w:rPr>
                <w:rFonts w:asciiTheme="minorHAnsi" w:hAnsiTheme="minorHAnsi"/>
                <w:szCs w:val="22"/>
                <w:lang w:val="en-GB"/>
              </w:rPr>
            </w:pPr>
            <w:r w:rsidRPr="00B51B84">
              <w:rPr>
                <w:rFonts w:ascii="Arial" w:hAnsi="Arial"/>
              </w:rPr>
              <w:t>Poteškoće u regrutovanju i zadržavanju studenata volontera, što zahteva kontinuirano unapređenje i podsticaje</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E16E44" w:rsidRPr="00E16E44" w:rsidRDefault="00E16E44" w:rsidP="00E16E44">
            <w:pPr>
              <w:spacing w:after="200" w:line="276" w:lineRule="auto"/>
              <w:rPr>
                <w:rFonts w:ascii="Arial" w:hAnsi="Arial"/>
              </w:rPr>
            </w:pPr>
            <w:r w:rsidRPr="00E16E44">
              <w:rPr>
                <w:rFonts w:ascii="Arial" w:hAnsi="Arial"/>
              </w:rPr>
              <w:t xml:space="preserve">Adekvatni resursi, uključujući osoblje, objekte i finansiranje, dostupni su za podršku volonterskom programu, istraživačkoj saradnji i obrazovnim partnerstvima. </w:t>
            </w:r>
          </w:p>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E16E44" w:rsidP="00F64B5D">
            <w:pPr>
              <w:rPr>
                <w:rFonts w:asciiTheme="minorHAnsi" w:hAnsiTheme="minorHAnsi"/>
                <w:szCs w:val="22"/>
                <w:lang w:val="en-GB"/>
              </w:rPr>
            </w:pPr>
            <w:r>
              <w:rPr>
                <w:rFonts w:asciiTheme="minorHAnsi" w:hAnsiTheme="minorHAnsi"/>
                <w:szCs w:val="22"/>
                <w:lang w:val="en-GB"/>
              </w:rPr>
              <w:t>Volontiranje studenata</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5147E7" w:rsidRPr="006F38CF" w:rsidRDefault="00E16E44" w:rsidP="00F64B5D">
            <w:pPr>
              <w:rPr>
                <w:rFonts w:asciiTheme="minorHAnsi" w:hAnsiTheme="minorHAnsi"/>
                <w:szCs w:val="22"/>
                <w:lang w:val="en-GB"/>
              </w:rPr>
            </w:pPr>
            <w:r>
              <w:rPr>
                <w:rFonts w:asciiTheme="minorHAnsi" w:hAnsiTheme="minorHAnsi"/>
                <w:szCs w:val="22"/>
                <w:lang w:val="en-GB"/>
              </w:rPr>
              <w:t>20.10.2023</w:t>
            </w:r>
          </w:p>
        </w:tc>
        <w:tc>
          <w:tcPr>
            <w:tcW w:w="2394"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5147E7" w:rsidRPr="006F38CF" w:rsidRDefault="00E16E44" w:rsidP="00F64B5D">
            <w:pPr>
              <w:rPr>
                <w:rFonts w:asciiTheme="minorHAnsi" w:hAnsiTheme="minorHAnsi"/>
                <w:szCs w:val="22"/>
                <w:lang w:val="en-GB"/>
              </w:rPr>
            </w:pPr>
            <w:r>
              <w:rPr>
                <w:rFonts w:asciiTheme="minorHAnsi" w:hAnsiTheme="minorHAnsi"/>
                <w:szCs w:val="22"/>
                <w:lang w:val="en-GB"/>
              </w:rPr>
              <w:t>20.10.2025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E16E44" w:rsidP="00F64B5D">
            <w:pPr>
              <w:rPr>
                <w:rFonts w:asciiTheme="minorHAnsi" w:hAnsiTheme="minorHAnsi"/>
                <w:szCs w:val="22"/>
                <w:lang w:val="en-GB"/>
              </w:rPr>
            </w:pPr>
            <w:r>
              <w:rPr>
                <w:rFonts w:asciiTheme="minorHAnsi" w:hAnsiTheme="minorHAnsi"/>
                <w:szCs w:val="22"/>
                <w:lang w:val="en-GB"/>
              </w:rPr>
              <w:t>Rescue animals of north africa</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E16E44" w:rsidP="00F64B5D">
            <w:pPr>
              <w:rPr>
                <w:rFonts w:asciiTheme="minorHAnsi" w:hAnsiTheme="minorHAnsi"/>
                <w:szCs w:val="22"/>
                <w:lang w:val="en-GB"/>
              </w:rPr>
            </w:pPr>
            <w:r>
              <w:rPr>
                <w:rFonts w:asciiTheme="minorHAnsi" w:hAnsiTheme="minorHAnsi"/>
                <w:szCs w:val="22"/>
                <w:lang w:val="en-GB"/>
              </w:rPr>
              <w:t>University of Cairo</w:t>
            </w:r>
          </w:p>
        </w:tc>
      </w:tr>
      <w:tr w:rsidR="00A53424" w:rsidRPr="006F38CF" w:rsidTr="006B48E1">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E16E44" w:rsidP="006B48E1">
            <w:pPr>
              <w:rPr>
                <w:rFonts w:asciiTheme="minorHAnsi" w:hAnsiTheme="minorHAnsi"/>
                <w:szCs w:val="22"/>
                <w:lang w:val="en-GB"/>
              </w:rPr>
            </w:pPr>
            <w:r>
              <w:rPr>
                <w:rFonts w:asciiTheme="minorHAnsi" w:hAnsiTheme="minorHAnsi"/>
                <w:szCs w:val="22"/>
                <w:lang w:val="en-GB"/>
              </w:rPr>
              <w:t>Imamo totalni iznos od 375 000 E</w:t>
            </w: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bookmarkEnd w:id="3"/>
      <w:bookmarkEnd w:id="4"/>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11734C" w:rsidP="00F64B5D">
            <w:pPr>
              <w:rPr>
                <w:rFonts w:asciiTheme="minorHAnsi" w:hAnsiTheme="minorHAnsi"/>
                <w:szCs w:val="22"/>
                <w:lang w:val="en-GB"/>
              </w:rPr>
            </w:pPr>
            <w:r>
              <w:rPr>
                <w:rFonts w:asciiTheme="minorHAnsi" w:hAnsiTheme="minorHAnsi"/>
                <w:szCs w:val="22"/>
                <w:lang w:val="en-GB"/>
              </w:rPr>
              <w:t>Azil za zivotinje</w:t>
            </w: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2C274A"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2C274A"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2C274A" w:rsidP="00F64B5D">
            <w:pPr>
              <w:rPr>
                <w:rFonts w:asciiTheme="minorHAnsi" w:hAnsiTheme="minorHAnsi"/>
                <w:color w:val="000000"/>
                <w:lang w:val="en-GB"/>
              </w:rPr>
            </w:pPr>
            <w:sdt>
              <w:sdtPr>
                <w:rPr>
                  <w:color w:val="000000"/>
                </w:rPr>
                <w:id w:val="329268210"/>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2C274A" w:rsidP="00F64B5D">
            <w:pPr>
              <w:rPr>
                <w:rFonts w:asciiTheme="minorHAnsi" w:hAnsiTheme="minorHAnsi"/>
                <w:color w:val="000000"/>
                <w:lang w:val="en-GB"/>
              </w:rPr>
            </w:pPr>
            <w:sdt>
              <w:sdtPr>
                <w:rPr>
                  <w:color w:val="000000"/>
                </w:rPr>
                <w:id w:val="142315565"/>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rsidR="005147E7" w:rsidRPr="006F38CF" w:rsidRDefault="002C274A"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2C274A"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11734C" w:rsidP="00F64B5D">
            <w:pPr>
              <w:rPr>
                <w:rFonts w:asciiTheme="minorHAnsi" w:hAnsiTheme="minorHAnsi"/>
                <w:szCs w:val="22"/>
                <w:lang w:val="en-GB"/>
              </w:rPr>
            </w:pPr>
            <w:r>
              <w:rPr>
                <w:rFonts w:asciiTheme="minorHAnsi" w:hAnsiTheme="minorHAnsi"/>
                <w:szCs w:val="22"/>
                <w:lang w:val="en-GB"/>
              </w:rPr>
              <w:t>Volontiranje za udomljavanje zivotinja</w:t>
            </w: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11734C" w:rsidP="00F64B5D">
            <w:pPr>
              <w:rPr>
                <w:rFonts w:asciiTheme="minorHAnsi" w:hAnsiTheme="minorHAnsi"/>
                <w:szCs w:val="22"/>
                <w:lang w:val="en-GB"/>
              </w:rPr>
            </w:pPr>
            <w:r>
              <w:rPr>
                <w:rFonts w:asciiTheme="minorHAnsi" w:hAnsiTheme="minorHAnsi"/>
                <w:szCs w:val="22"/>
                <w:lang w:val="en-GB"/>
              </w:rPr>
              <w:t>25.10.2023</w:t>
            </w: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11734C" w:rsidP="00F64B5D">
            <w:pPr>
              <w:rPr>
                <w:rFonts w:asciiTheme="minorHAnsi" w:hAnsiTheme="minorHAnsi"/>
                <w:szCs w:val="22"/>
                <w:lang w:val="en-GB"/>
              </w:rPr>
            </w:pPr>
            <w:r>
              <w:rPr>
                <w:rFonts w:asciiTheme="minorHAnsi" w:hAnsiTheme="minorHAnsi"/>
                <w:szCs w:val="22"/>
                <w:lang w:val="en-GB"/>
              </w:rPr>
              <w:t>Srpski</w:t>
            </w: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783797" w:rsidRDefault="002C274A" w:rsidP="00F64B5D">
            <w:pPr>
              <w:rPr>
                <w:rFonts w:asciiTheme="minorHAnsi" w:hAnsiTheme="minorHAnsi"/>
                <w:lang w:val="en-GB"/>
              </w:rPr>
            </w:pPr>
            <w:sdt>
              <w:sdtPr>
                <w:rPr>
                  <w:color w:val="000000"/>
                </w:rPr>
                <w:id w:val="-906692906"/>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rsidR="005147E7" w:rsidRPr="00783797" w:rsidRDefault="002C274A" w:rsidP="00F64B5D">
            <w:pPr>
              <w:rPr>
                <w:rFonts w:asciiTheme="minorHAnsi" w:hAnsiTheme="minorHAnsi"/>
                <w:lang w:val="en-GB"/>
              </w:rPr>
            </w:pPr>
            <w:sdt>
              <w:sdtPr>
                <w:rPr>
                  <w:color w:val="000000"/>
                </w:rPr>
                <w:id w:val="1400239467"/>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rsidR="005147E7" w:rsidRPr="00783797" w:rsidRDefault="002C274A"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rsidR="005147E7" w:rsidRPr="00783797" w:rsidRDefault="002C274A" w:rsidP="00F64B5D">
            <w:pPr>
              <w:rPr>
                <w:rFonts w:asciiTheme="minorHAnsi" w:hAnsiTheme="minorHAnsi"/>
                <w:lang w:val="en-GB"/>
              </w:rPr>
            </w:pPr>
            <w:sdt>
              <w:sdtPr>
                <w:rPr>
                  <w:color w:val="000000"/>
                </w:rPr>
                <w:id w:val="-936592912"/>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B376BC">
              <w:rPr>
                <w:color w:val="000000"/>
                <w:lang w:val="en-GB"/>
              </w:rPr>
              <w:t xml:space="preserve"> </w:t>
            </w:r>
            <w:r w:rsidR="005147E7" w:rsidRPr="00B376BC">
              <w:rPr>
                <w:lang w:val="en-GB"/>
              </w:rPr>
              <w:t>Administrative staff</w:t>
            </w:r>
          </w:p>
          <w:p w:rsidR="005147E7" w:rsidRPr="006F38CF" w:rsidRDefault="002C274A" w:rsidP="00F64B5D">
            <w:pPr>
              <w:rPr>
                <w:rFonts w:asciiTheme="minorHAnsi" w:hAnsiTheme="minorHAnsi"/>
                <w:lang w:val="en-GB"/>
              </w:rPr>
            </w:pPr>
            <w:sdt>
              <w:sdtPr>
                <w:rPr>
                  <w:color w:val="000000"/>
                </w:rPr>
                <w:id w:val="-445228291"/>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2C274A"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2C274A"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2C274A"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2C274A"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2C274A"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E16E44">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2C274A"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902D14" w:rsidRDefault="00902D14"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902D14" w:rsidRDefault="00902D14"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5147E7" w:rsidRPr="006F38CF" w:rsidTr="00750CFD">
        <w:trPr>
          <w:trHeight w:val="636"/>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rsidTr="00750CFD">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5147E7" w:rsidRPr="006F38CF" w:rsidRDefault="00750CFD" w:rsidP="00F64B5D">
            <w:pPr>
              <w:rPr>
                <w:rFonts w:asciiTheme="minorHAnsi" w:hAnsiTheme="minorHAnsi"/>
                <w:szCs w:val="22"/>
                <w:lang w:val="en-GB"/>
              </w:rPr>
            </w:pPr>
            <w:r>
              <w:rPr>
                <w:rFonts w:asciiTheme="minorHAnsi" w:hAnsiTheme="minorHAnsi"/>
                <w:szCs w:val="22"/>
                <w:lang w:val="en-GB"/>
              </w:rPr>
              <w:t>Azil za zivotinje</w:t>
            </w:r>
          </w:p>
        </w:tc>
      </w:tr>
      <w:tr w:rsidR="00750CFD" w:rsidRPr="006F38CF" w:rsidTr="00750CFD">
        <w:trPr>
          <w:trHeight w:val="493"/>
        </w:trPr>
        <w:tc>
          <w:tcPr>
            <w:tcW w:w="2114"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750CFD" w:rsidRPr="006F38CF" w:rsidRDefault="00750CFD" w:rsidP="00750CFD">
            <w:pPr>
              <w:rPr>
                <w:rFonts w:asciiTheme="minorHAnsi" w:hAnsiTheme="minorHAnsi"/>
                <w:szCs w:val="22"/>
                <w:lang w:val="en-GB"/>
              </w:rPr>
            </w:pPr>
            <w:r w:rsidRPr="00B51B84">
              <w:rPr>
                <w:rFonts w:ascii="Arial" w:hAnsi="Arial"/>
              </w:rPr>
              <w:t>Poteškoće u regrutovanju i zadržavanju studenata volontera, što zahteva kontinuirano unapređenje i podsticaje</w:t>
            </w:r>
          </w:p>
        </w:tc>
      </w:tr>
      <w:tr w:rsidR="00750CFD" w:rsidRPr="006F38CF" w:rsidTr="00750CFD">
        <w:trPr>
          <w:trHeight w:val="493"/>
        </w:trPr>
        <w:tc>
          <w:tcPr>
            <w:tcW w:w="2114"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750CFD" w:rsidRPr="00E16E44" w:rsidRDefault="00750CFD" w:rsidP="00750CFD">
            <w:pPr>
              <w:spacing w:after="200" w:line="276" w:lineRule="auto"/>
              <w:rPr>
                <w:rFonts w:ascii="Arial" w:hAnsi="Arial"/>
              </w:rPr>
            </w:pPr>
            <w:r w:rsidRPr="00E16E44">
              <w:rPr>
                <w:rFonts w:ascii="Arial" w:hAnsi="Arial"/>
              </w:rPr>
              <w:t xml:space="preserve">Adekvatni resursi, uključujući osoblje, objekte i finansiranje, dostupni su za podršku volonterskom programu, istraživačkoj saradnji i obrazovnim partnerstvima. </w:t>
            </w:r>
          </w:p>
          <w:p w:rsidR="00750CFD" w:rsidRPr="006F38CF" w:rsidRDefault="00750CFD" w:rsidP="00750CFD">
            <w:pPr>
              <w:rPr>
                <w:rFonts w:asciiTheme="minorHAnsi" w:hAnsiTheme="minorHAnsi"/>
                <w:szCs w:val="22"/>
                <w:lang w:val="en-GB"/>
              </w:rPr>
            </w:pPr>
          </w:p>
        </w:tc>
      </w:tr>
      <w:tr w:rsidR="00750CFD" w:rsidRPr="006F38CF" w:rsidTr="00750CFD">
        <w:trPr>
          <w:trHeight w:val="493"/>
        </w:trPr>
        <w:tc>
          <w:tcPr>
            <w:tcW w:w="2114"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750CFD" w:rsidRPr="006F38CF" w:rsidRDefault="00750CFD" w:rsidP="00750CFD">
            <w:pPr>
              <w:rPr>
                <w:rFonts w:asciiTheme="minorHAnsi" w:hAnsiTheme="minorHAnsi"/>
                <w:szCs w:val="22"/>
                <w:lang w:val="en-GB"/>
              </w:rPr>
            </w:pPr>
            <w:r>
              <w:rPr>
                <w:rFonts w:asciiTheme="minorHAnsi" w:hAnsiTheme="minorHAnsi"/>
                <w:szCs w:val="22"/>
                <w:lang w:val="en-GB"/>
              </w:rPr>
              <w:t>Volontiranje studenata</w:t>
            </w:r>
          </w:p>
        </w:tc>
      </w:tr>
      <w:tr w:rsidR="00750CFD" w:rsidRPr="006F38CF" w:rsidTr="00750CFD">
        <w:trPr>
          <w:trHeight w:val="493"/>
        </w:trPr>
        <w:tc>
          <w:tcPr>
            <w:tcW w:w="2114"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750CFD" w:rsidRPr="006F38CF" w:rsidRDefault="00750CFD" w:rsidP="00750CFD">
            <w:pPr>
              <w:rPr>
                <w:rFonts w:asciiTheme="minorHAnsi" w:hAnsiTheme="minorHAnsi"/>
                <w:szCs w:val="22"/>
                <w:lang w:val="en-GB"/>
              </w:rPr>
            </w:pPr>
            <w:r>
              <w:rPr>
                <w:rFonts w:asciiTheme="minorHAnsi" w:hAnsiTheme="minorHAnsi"/>
                <w:szCs w:val="22"/>
                <w:lang w:val="en-GB"/>
              </w:rPr>
              <w:t>13.11.2023</w:t>
            </w:r>
          </w:p>
        </w:tc>
        <w:tc>
          <w:tcPr>
            <w:tcW w:w="2556"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 xml:space="preserve">Estimated End Date </w:t>
            </w:r>
          </w:p>
          <w:p w:rsidR="00750CFD" w:rsidRPr="006F38CF" w:rsidRDefault="00750CFD" w:rsidP="00750CF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750CFD" w:rsidRPr="006F38CF" w:rsidRDefault="00750CFD" w:rsidP="00750CFD">
            <w:pPr>
              <w:rPr>
                <w:rFonts w:asciiTheme="minorHAnsi" w:hAnsiTheme="minorHAnsi"/>
                <w:szCs w:val="22"/>
                <w:lang w:val="en-GB"/>
              </w:rPr>
            </w:pPr>
            <w:r>
              <w:rPr>
                <w:rFonts w:asciiTheme="minorHAnsi" w:hAnsiTheme="minorHAnsi"/>
                <w:szCs w:val="22"/>
                <w:lang w:val="en-GB"/>
              </w:rPr>
              <w:t>13.11.2024</w:t>
            </w:r>
          </w:p>
        </w:tc>
      </w:tr>
      <w:tr w:rsidR="00750CFD" w:rsidRPr="006F38CF" w:rsidTr="00750CFD">
        <w:trPr>
          <w:trHeight w:val="493"/>
        </w:trPr>
        <w:tc>
          <w:tcPr>
            <w:tcW w:w="2114"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750CFD" w:rsidRPr="006F38CF" w:rsidRDefault="00750CFD" w:rsidP="00750CFD">
            <w:pPr>
              <w:rPr>
                <w:rFonts w:asciiTheme="minorHAnsi" w:hAnsiTheme="minorHAnsi"/>
                <w:szCs w:val="22"/>
                <w:lang w:val="en-GB"/>
              </w:rPr>
            </w:pPr>
            <w:r>
              <w:rPr>
                <w:rFonts w:asciiTheme="minorHAnsi" w:hAnsiTheme="minorHAnsi"/>
                <w:szCs w:val="22"/>
                <w:lang w:val="en-GB"/>
              </w:rPr>
              <w:t>University of Belgrade</w:t>
            </w:r>
          </w:p>
        </w:tc>
      </w:tr>
      <w:tr w:rsidR="00750CFD" w:rsidRPr="006F38CF" w:rsidTr="00750CFD">
        <w:trPr>
          <w:trHeight w:val="493"/>
        </w:trPr>
        <w:tc>
          <w:tcPr>
            <w:tcW w:w="2114"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750CFD" w:rsidRPr="006F38CF" w:rsidRDefault="00750CFD" w:rsidP="00750CFD">
            <w:pPr>
              <w:rPr>
                <w:rFonts w:asciiTheme="minorHAnsi" w:hAnsiTheme="minorHAnsi"/>
                <w:szCs w:val="22"/>
                <w:lang w:val="en-GB"/>
              </w:rPr>
            </w:pPr>
            <w:r>
              <w:rPr>
                <w:rFonts w:asciiTheme="minorHAnsi" w:hAnsiTheme="minorHAnsi"/>
                <w:szCs w:val="22"/>
                <w:lang w:val="en-GB"/>
              </w:rPr>
              <w:t>University of California</w:t>
            </w:r>
          </w:p>
        </w:tc>
      </w:tr>
      <w:tr w:rsidR="00750CFD" w:rsidRPr="006F38CF" w:rsidTr="00750CFD">
        <w:trPr>
          <w:trHeight w:val="493"/>
        </w:trPr>
        <w:tc>
          <w:tcPr>
            <w:tcW w:w="2114"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Costs</w:t>
            </w:r>
          </w:p>
          <w:p w:rsidR="00750CFD" w:rsidRPr="006F38CF" w:rsidRDefault="00750CFD" w:rsidP="00750CF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750CFD" w:rsidRPr="006F38CF" w:rsidRDefault="00750CFD" w:rsidP="00750CFD">
            <w:pPr>
              <w:rPr>
                <w:rFonts w:asciiTheme="minorHAnsi" w:hAnsiTheme="minorHAnsi"/>
                <w:szCs w:val="22"/>
                <w:lang w:val="en-GB"/>
              </w:rPr>
            </w:pPr>
            <w:r>
              <w:rPr>
                <w:rFonts w:asciiTheme="minorHAnsi" w:hAnsiTheme="minorHAnsi"/>
                <w:szCs w:val="22"/>
                <w:lang w:val="en-GB"/>
              </w:rPr>
              <w:t>Imamo totalni iznos iz 123000 E</w:t>
            </w: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2C274A"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2C274A"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2C274A" w:rsidP="00F64B5D">
            <w:pPr>
              <w:rPr>
                <w:rFonts w:asciiTheme="minorHAnsi" w:hAnsiTheme="minorHAnsi"/>
                <w:color w:val="000000"/>
                <w:lang w:val="en-GB"/>
              </w:rPr>
            </w:pPr>
            <w:sdt>
              <w:sdtPr>
                <w:rPr>
                  <w:color w:val="000000"/>
                </w:rPr>
                <w:id w:val="1349143228"/>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2C274A" w:rsidP="00F64B5D">
            <w:pPr>
              <w:rPr>
                <w:rFonts w:asciiTheme="minorHAnsi" w:hAnsiTheme="minorHAnsi"/>
                <w:color w:val="000000"/>
                <w:lang w:val="en-GB"/>
              </w:rPr>
            </w:pPr>
            <w:sdt>
              <w:sdtPr>
                <w:rPr>
                  <w:color w:val="000000"/>
                </w:rPr>
                <w:id w:val="1597131132"/>
                <w14:checkbox>
                  <w14:checked w14:val="1"/>
                  <w14:checkedState w14:val="2612" w14:font="MS Gothic"/>
                  <w14:uncheckedState w14:val="2610" w14:font="MS Gothic"/>
                </w14:checkbox>
              </w:sdtPr>
              <w:sdtContent>
                <w:r w:rsidR="0011734C">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rsidR="005147E7" w:rsidRPr="006F38CF" w:rsidRDefault="002C274A"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2C274A"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11734C" w:rsidP="00F64B5D">
            <w:pPr>
              <w:rPr>
                <w:rFonts w:asciiTheme="minorHAnsi" w:hAnsiTheme="minorHAnsi"/>
                <w:lang w:val="en-GB"/>
              </w:rPr>
            </w:pPr>
            <w:r>
              <w:rPr>
                <w:rFonts w:asciiTheme="minorHAnsi" w:hAnsiTheme="minorHAnsi"/>
                <w:lang w:val="en-GB"/>
              </w:rPr>
              <w:t>Srps</w:t>
            </w:r>
            <w:r w:rsidR="00750CFD">
              <w:rPr>
                <w:rFonts w:asciiTheme="minorHAnsi" w:hAnsiTheme="minorHAnsi"/>
                <w:lang w:val="en-GB"/>
              </w:rPr>
              <w:t>ki</w:t>
            </w: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rsidR="005147E7" w:rsidRPr="006F38CF" w:rsidRDefault="002C274A"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2C274A"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840"/>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2C274A"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2C274A"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2C274A"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2C274A"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2C274A"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147E7" w:rsidRPr="006F38CF" w:rsidTr="00750CFD">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rsidTr="00750CFD">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750CFD" w:rsidP="00F64B5D">
            <w:pPr>
              <w:rPr>
                <w:rFonts w:asciiTheme="minorHAnsi" w:hAnsiTheme="minorHAnsi"/>
                <w:szCs w:val="22"/>
                <w:lang w:val="en-GB"/>
              </w:rPr>
            </w:pPr>
            <w:r>
              <w:rPr>
                <w:rFonts w:asciiTheme="minorHAnsi" w:hAnsiTheme="minorHAnsi"/>
                <w:szCs w:val="22"/>
                <w:lang w:val="en-GB"/>
              </w:rPr>
              <w:t>Azil za zivotinje</w:t>
            </w:r>
          </w:p>
        </w:tc>
      </w:tr>
      <w:tr w:rsidR="00750CFD" w:rsidRPr="006F38CF" w:rsidTr="00750CFD">
        <w:trPr>
          <w:trHeight w:val="493"/>
        </w:trPr>
        <w:tc>
          <w:tcPr>
            <w:tcW w:w="2127"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750CFD" w:rsidRPr="006F38CF" w:rsidRDefault="00750CFD" w:rsidP="00750CFD">
            <w:pPr>
              <w:rPr>
                <w:rFonts w:asciiTheme="minorHAnsi" w:hAnsiTheme="minorHAnsi"/>
                <w:szCs w:val="22"/>
                <w:lang w:val="en-GB"/>
              </w:rPr>
            </w:pPr>
            <w:r w:rsidRPr="00B51B84">
              <w:rPr>
                <w:rFonts w:ascii="Arial" w:hAnsi="Arial"/>
              </w:rPr>
              <w:t>Poteškoće u regrutovanju i zadržavanju studenata volontera, što zahteva kontinuirano unapređenje i podsticaje</w:t>
            </w:r>
          </w:p>
        </w:tc>
      </w:tr>
      <w:tr w:rsidR="00750CFD" w:rsidRPr="006F38CF" w:rsidTr="00750CFD">
        <w:trPr>
          <w:trHeight w:val="493"/>
        </w:trPr>
        <w:tc>
          <w:tcPr>
            <w:tcW w:w="2127"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750CFD" w:rsidRPr="00E16E44" w:rsidRDefault="00750CFD" w:rsidP="00750CFD">
            <w:pPr>
              <w:spacing w:after="200" w:line="276" w:lineRule="auto"/>
              <w:rPr>
                <w:rFonts w:ascii="Arial" w:hAnsi="Arial"/>
              </w:rPr>
            </w:pPr>
            <w:r w:rsidRPr="00E16E44">
              <w:rPr>
                <w:rFonts w:ascii="Arial" w:hAnsi="Arial"/>
              </w:rPr>
              <w:t xml:space="preserve">Adekvatni resursi, uključujući osoblje, objekte i finansiranje, dostupni su za podršku volonterskom programu, istraživačkoj saradnji i obrazovnim partnerstvima. </w:t>
            </w:r>
          </w:p>
          <w:p w:rsidR="00750CFD" w:rsidRPr="006F38CF" w:rsidRDefault="00750CFD" w:rsidP="00750CFD">
            <w:pPr>
              <w:rPr>
                <w:rFonts w:asciiTheme="minorHAnsi" w:hAnsiTheme="minorHAnsi"/>
                <w:szCs w:val="22"/>
                <w:lang w:val="en-GB"/>
              </w:rPr>
            </w:pPr>
          </w:p>
        </w:tc>
      </w:tr>
      <w:tr w:rsidR="00750CFD" w:rsidRPr="006F38CF" w:rsidTr="00750CFD">
        <w:trPr>
          <w:trHeight w:val="493"/>
        </w:trPr>
        <w:tc>
          <w:tcPr>
            <w:tcW w:w="2127"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750CFD" w:rsidRPr="006F38CF" w:rsidRDefault="00750CFD" w:rsidP="00750CFD">
            <w:pPr>
              <w:rPr>
                <w:rFonts w:asciiTheme="minorHAnsi" w:hAnsiTheme="minorHAnsi"/>
                <w:szCs w:val="22"/>
                <w:lang w:val="en-GB"/>
              </w:rPr>
            </w:pPr>
            <w:r>
              <w:rPr>
                <w:rFonts w:asciiTheme="minorHAnsi" w:hAnsiTheme="minorHAnsi"/>
                <w:szCs w:val="22"/>
                <w:lang w:val="en-GB"/>
              </w:rPr>
              <w:t>Kontrola kvaliteta za volontere</w:t>
            </w:r>
          </w:p>
        </w:tc>
      </w:tr>
      <w:tr w:rsidR="00750CFD" w:rsidRPr="006F38CF" w:rsidTr="00750CFD">
        <w:trPr>
          <w:trHeight w:val="493"/>
        </w:trPr>
        <w:tc>
          <w:tcPr>
            <w:tcW w:w="2127"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750CFD" w:rsidRPr="006F38CF" w:rsidRDefault="00750CFD" w:rsidP="00750CFD">
            <w:pPr>
              <w:rPr>
                <w:rFonts w:asciiTheme="minorHAnsi" w:hAnsiTheme="minorHAnsi"/>
                <w:szCs w:val="22"/>
                <w:lang w:val="en-GB"/>
              </w:rPr>
            </w:pPr>
            <w:r>
              <w:rPr>
                <w:rFonts w:asciiTheme="minorHAnsi" w:hAnsiTheme="minorHAnsi"/>
                <w:szCs w:val="22"/>
                <w:lang w:val="en-GB"/>
              </w:rPr>
              <w:t>12.12.2023</w:t>
            </w:r>
          </w:p>
        </w:tc>
        <w:tc>
          <w:tcPr>
            <w:tcW w:w="2599"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 xml:space="preserve">Estimated End Date </w:t>
            </w:r>
          </w:p>
          <w:p w:rsidR="00750CFD" w:rsidRPr="006F38CF" w:rsidRDefault="00750CFD" w:rsidP="00750CF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750CFD" w:rsidRPr="006F38CF" w:rsidRDefault="00750CFD" w:rsidP="00750CFD">
            <w:pPr>
              <w:rPr>
                <w:rFonts w:asciiTheme="minorHAnsi" w:hAnsiTheme="minorHAnsi"/>
                <w:szCs w:val="22"/>
                <w:lang w:val="en-GB"/>
              </w:rPr>
            </w:pPr>
            <w:r>
              <w:rPr>
                <w:rFonts w:asciiTheme="minorHAnsi" w:hAnsiTheme="minorHAnsi"/>
                <w:szCs w:val="22"/>
                <w:lang w:val="en-GB"/>
              </w:rPr>
              <w:t>12.12.2024</w:t>
            </w:r>
          </w:p>
        </w:tc>
      </w:tr>
      <w:tr w:rsidR="00750CFD" w:rsidRPr="006F38CF" w:rsidTr="00750CFD">
        <w:trPr>
          <w:trHeight w:val="493"/>
        </w:trPr>
        <w:tc>
          <w:tcPr>
            <w:tcW w:w="2127"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750CFD" w:rsidRPr="006F38CF" w:rsidRDefault="00750CFD" w:rsidP="00750CFD">
            <w:pPr>
              <w:rPr>
                <w:rFonts w:asciiTheme="minorHAnsi" w:hAnsiTheme="minorHAnsi"/>
                <w:szCs w:val="22"/>
                <w:lang w:val="en-GB"/>
              </w:rPr>
            </w:pPr>
            <w:r>
              <w:rPr>
                <w:rFonts w:asciiTheme="minorHAnsi" w:hAnsiTheme="minorHAnsi"/>
                <w:szCs w:val="22"/>
                <w:lang w:val="en-GB"/>
              </w:rPr>
              <w:t>SPCA Polska</w:t>
            </w:r>
          </w:p>
        </w:tc>
      </w:tr>
      <w:tr w:rsidR="00750CFD" w:rsidRPr="006F38CF" w:rsidTr="00750CFD">
        <w:trPr>
          <w:trHeight w:val="493"/>
        </w:trPr>
        <w:tc>
          <w:tcPr>
            <w:tcW w:w="2127"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750CFD" w:rsidRPr="006F38CF" w:rsidRDefault="00750CFD" w:rsidP="00750CFD">
            <w:pPr>
              <w:rPr>
                <w:rFonts w:asciiTheme="minorHAnsi" w:hAnsiTheme="minorHAnsi"/>
                <w:szCs w:val="22"/>
                <w:lang w:val="en-GB"/>
              </w:rPr>
            </w:pPr>
            <w:r>
              <w:rPr>
                <w:rFonts w:asciiTheme="minorHAnsi" w:hAnsiTheme="minorHAnsi"/>
                <w:szCs w:val="22"/>
                <w:lang w:val="en-GB"/>
              </w:rPr>
              <w:t>Rescue Animals of North Africa</w:t>
            </w:r>
          </w:p>
        </w:tc>
      </w:tr>
      <w:tr w:rsidR="00750CFD" w:rsidRPr="006F38CF" w:rsidTr="00750CFD">
        <w:trPr>
          <w:trHeight w:val="493"/>
        </w:trPr>
        <w:tc>
          <w:tcPr>
            <w:tcW w:w="2127" w:type="dxa"/>
            <w:vAlign w:val="center"/>
          </w:tcPr>
          <w:p w:rsidR="00750CFD" w:rsidRPr="006F38CF" w:rsidRDefault="00750CFD" w:rsidP="00750CFD">
            <w:pPr>
              <w:rPr>
                <w:rFonts w:asciiTheme="minorHAnsi" w:hAnsiTheme="minorHAnsi"/>
                <w:b/>
                <w:lang w:val="en-GB"/>
              </w:rPr>
            </w:pPr>
            <w:r w:rsidRPr="006F38CF">
              <w:rPr>
                <w:rFonts w:asciiTheme="minorHAnsi" w:hAnsiTheme="minorHAnsi"/>
                <w:b/>
                <w:lang w:val="en-GB"/>
              </w:rPr>
              <w:t>Costs</w:t>
            </w:r>
          </w:p>
          <w:p w:rsidR="00750CFD" w:rsidRPr="006F38CF" w:rsidRDefault="00750CFD" w:rsidP="00750CFD">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750CFD" w:rsidRPr="006F38CF" w:rsidRDefault="00750CFD" w:rsidP="00750CFD">
            <w:pPr>
              <w:rPr>
                <w:rFonts w:asciiTheme="minorHAnsi" w:hAnsiTheme="minorHAnsi"/>
                <w:szCs w:val="22"/>
                <w:lang w:val="en-GB"/>
              </w:rPr>
            </w:pPr>
            <w:r>
              <w:rPr>
                <w:rFonts w:asciiTheme="minorHAnsi" w:hAnsiTheme="minorHAnsi"/>
                <w:szCs w:val="22"/>
                <w:lang w:val="en-GB"/>
              </w:rPr>
              <w:t>Imamo totalni iznos od 100000E</w:t>
            </w: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2C274A"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2C274A"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2C274A" w:rsidP="00F64B5D">
            <w:pPr>
              <w:rPr>
                <w:rFonts w:asciiTheme="minorHAnsi" w:hAnsiTheme="minorHAnsi"/>
                <w:color w:val="000000"/>
                <w:lang w:val="en-GB"/>
              </w:rPr>
            </w:pPr>
            <w:sdt>
              <w:sdtPr>
                <w:rPr>
                  <w:color w:val="000000"/>
                </w:rPr>
                <w:id w:val="1188106976"/>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2C274A" w:rsidP="00F64B5D">
            <w:pPr>
              <w:rPr>
                <w:rFonts w:asciiTheme="minorHAnsi" w:hAnsiTheme="minorHAnsi"/>
                <w:color w:val="000000"/>
                <w:lang w:val="en-GB"/>
              </w:rPr>
            </w:pPr>
            <w:sdt>
              <w:sdtPr>
                <w:rPr>
                  <w:color w:val="000000"/>
                </w:rPr>
                <w:id w:val="1981795692"/>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rsidR="005147E7" w:rsidRPr="006F38CF" w:rsidRDefault="002C274A"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2C274A"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750CFD" w:rsidP="00F64B5D">
            <w:pPr>
              <w:rPr>
                <w:rFonts w:asciiTheme="minorHAnsi" w:hAnsiTheme="minorHAnsi"/>
                <w:szCs w:val="22"/>
                <w:lang w:val="en-GB"/>
              </w:rPr>
            </w:pPr>
            <w:r>
              <w:rPr>
                <w:rFonts w:asciiTheme="minorHAnsi" w:hAnsiTheme="minorHAnsi"/>
                <w:szCs w:val="22"/>
                <w:lang w:val="en-GB"/>
              </w:rPr>
              <w:t>Volontiranje</w:t>
            </w: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750CFD" w:rsidP="00F64B5D">
            <w:pPr>
              <w:rPr>
                <w:rFonts w:asciiTheme="minorHAnsi" w:hAnsiTheme="minorHAnsi"/>
                <w:szCs w:val="22"/>
                <w:lang w:val="en-GB"/>
              </w:rPr>
            </w:pPr>
            <w:r>
              <w:rPr>
                <w:rFonts w:asciiTheme="minorHAnsi" w:hAnsiTheme="minorHAnsi"/>
                <w:szCs w:val="22"/>
                <w:lang w:val="en-GB"/>
              </w:rPr>
              <w:t>12.12.2024</w:t>
            </w: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750CFD" w:rsidP="00F64B5D">
            <w:pPr>
              <w:rPr>
                <w:rFonts w:asciiTheme="minorHAnsi" w:hAnsiTheme="minorHAnsi"/>
                <w:szCs w:val="22"/>
                <w:lang w:val="en-GB"/>
              </w:rPr>
            </w:pPr>
            <w:r>
              <w:rPr>
                <w:rFonts w:asciiTheme="minorHAnsi" w:hAnsiTheme="minorHAnsi"/>
                <w:szCs w:val="22"/>
                <w:lang w:val="en-GB"/>
              </w:rPr>
              <w:t>Srpski</w:t>
            </w: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2C274A" w:rsidP="00F64B5D">
            <w:pPr>
              <w:rPr>
                <w:rFonts w:asciiTheme="minorHAnsi" w:hAnsiTheme="minorHAnsi"/>
                <w:lang w:val="en-GB"/>
              </w:rPr>
            </w:pPr>
            <w:sdt>
              <w:sdtPr>
                <w:rPr>
                  <w:color w:val="000000"/>
                </w:rPr>
                <w:id w:val="723342836"/>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272624287"/>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1609264944"/>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2C274A" w:rsidP="00F64B5D">
            <w:pPr>
              <w:rPr>
                <w:rFonts w:asciiTheme="minorHAnsi" w:hAnsiTheme="minorHAnsi"/>
                <w:lang w:val="en-GB"/>
              </w:rPr>
            </w:pPr>
            <w:sdt>
              <w:sdtPr>
                <w:rPr>
                  <w:color w:val="000000"/>
                </w:rPr>
                <w:id w:val="-980998005"/>
                <w14:checkbox>
                  <w14:checked w14:val="1"/>
                  <w14:checkedState w14:val="2612" w14:font="MS Gothic"/>
                  <w14:uncheckedState w14:val="2610" w14:font="MS Gothic"/>
                </w14:checkbox>
              </w:sdtPr>
              <w:sdtContent>
                <w:r w:rsidR="00750CF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2C274A"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2C274A"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2C274A"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2C274A"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2C274A"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2C274A"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F01C95" w:rsidRPr="00F01C95" w:rsidRDefault="00F01C95" w:rsidP="00F01C95">
            <w:r w:rsidRPr="00F01C95">
              <w:t>Maksimiziranje uticaja: strategije širenja i eksploatacije za uspeh projekta</w:t>
            </w:r>
          </w:p>
          <w:p w:rsidR="005147E7" w:rsidRPr="00F01C95" w:rsidRDefault="005147E7" w:rsidP="00F01C95"/>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F01C95" w:rsidRPr="00F01C95" w:rsidRDefault="00F01C95" w:rsidP="00F01C95">
            <w:r w:rsidRPr="00F01C95">
              <w:t>Ciljna publika je prijemčiva za diseminirane informacije i voljna da se angažuje. Ograničena svest ili interesovanje ciljnih grupa, što dovodi do niskog angažovanja i uticaja.</w:t>
            </w:r>
          </w:p>
          <w:p w:rsidR="005147E7" w:rsidRPr="00F01C95" w:rsidRDefault="005147E7" w:rsidP="00F01C95"/>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F01C95" w:rsidRPr="00F01C95" w:rsidRDefault="00F01C95" w:rsidP="00F01C95">
            <w:r w:rsidRPr="00F01C95">
              <w:t>Aktivnosti širenja i eksploatacije igraju ključnu ulogu u maksimiziranju uticaja i dosega projekta. Ove aktivnosti uključuju razmenu ishoda projekta, nalaza i rezultata sa relevantnim zainteresovanim stranama i ciljnim grupama kako bi se osigurala široka svest i korišćenje. Cilj je da se efektivno prenesu dostignuća i koristi projekta, podstičući njihovo usvajanje i integraciju u relevantne prakse, politike ili inicijative.</w:t>
            </w:r>
          </w:p>
          <w:p w:rsidR="005147E7" w:rsidRPr="00F01C95" w:rsidRDefault="00F01C95" w:rsidP="00F01C95">
            <w:r w:rsidRPr="00F01C95">
              <w:br/>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F01C95" w:rsidRPr="00F01C95" w:rsidRDefault="00F01C95" w:rsidP="00F01C95">
            <w:r w:rsidRPr="00F01C95">
              <w:t>Identifikovanje ključnih poruka i ciljeva koje treba preneti ciljnim grupama.</w:t>
            </w:r>
          </w:p>
          <w:p w:rsidR="005147E7" w:rsidRPr="00F01C95" w:rsidRDefault="005147E7" w:rsidP="00F01C95"/>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16.12.2023</w:t>
            </w:r>
          </w:p>
        </w:tc>
        <w:tc>
          <w:tcPr>
            <w:tcW w:w="2551"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16.12.2023</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SPCA Polska</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University of Belgrade</w:t>
            </w: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F01C95" w:rsidP="007A50D9">
            <w:pPr>
              <w:rPr>
                <w:rFonts w:asciiTheme="minorHAnsi" w:hAnsiTheme="minorHAnsi"/>
                <w:szCs w:val="22"/>
                <w:lang w:val="en-GB"/>
              </w:rPr>
            </w:pPr>
            <w:r>
              <w:rPr>
                <w:rFonts w:asciiTheme="minorHAnsi" w:hAnsiTheme="minorHAnsi"/>
                <w:szCs w:val="22"/>
                <w:lang w:val="en-GB"/>
              </w:rPr>
              <w:t>Ukupan trosak iznosi 21 000 E</w:t>
            </w: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lastRenderedPageBreak/>
        <w:t>Deliverables/results/outcomes</w:t>
      </w:r>
    </w:p>
    <w:p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F01C95" w:rsidRPr="00F01C95" w:rsidRDefault="00F01C95" w:rsidP="00F01C95">
            <w:r w:rsidRPr="00F01C95">
              <w:t>Maksimiziranje uticaja: strategije širenja i eksploatacije za uspeh projekta</w:t>
            </w:r>
          </w:p>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2C274A"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32243E">
                  <w:rPr>
                    <w:rFonts w:ascii="MS Gothic" w:eastAsia="MS Gothic" w:hAnsi="MS Gothic" w:hint="eastAsia"/>
                    <w:color w:val="000000"/>
                  </w:rPr>
                  <w:t>☐</w:t>
                </w:r>
              </w:sdtContent>
            </w:sdt>
            <w:r w:rsidR="005147E7" w:rsidRPr="006F38CF">
              <w:rPr>
                <w:rFonts w:asciiTheme="minorHAnsi" w:hAnsiTheme="minorHAnsi"/>
                <w:color w:val="000000"/>
                <w:lang w:val="en-GB"/>
              </w:rPr>
              <w:t xml:space="preserve"> Teaching material</w:t>
            </w:r>
          </w:p>
          <w:p w:rsidR="005147E7" w:rsidRPr="006F38CF" w:rsidRDefault="002C274A"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2C274A" w:rsidP="00F64B5D">
            <w:pPr>
              <w:rPr>
                <w:rFonts w:asciiTheme="minorHAnsi" w:hAnsiTheme="minorHAnsi"/>
                <w:color w:val="000000"/>
                <w:lang w:val="en-GB"/>
              </w:rPr>
            </w:pPr>
            <w:sdt>
              <w:sdtPr>
                <w:rPr>
                  <w:color w:val="000000"/>
                </w:rPr>
                <w:id w:val="-282348970"/>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2C274A" w:rsidP="00F64B5D">
            <w:pPr>
              <w:rPr>
                <w:rFonts w:asciiTheme="minorHAnsi" w:hAnsiTheme="minorHAnsi"/>
                <w:color w:val="000000"/>
                <w:lang w:val="en-GB"/>
              </w:rPr>
            </w:pPr>
            <w:sdt>
              <w:sdtPr>
                <w:rPr>
                  <w:color w:val="000000"/>
                </w:rPr>
                <w:id w:val="1882508934"/>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rsidR="005147E7" w:rsidRPr="006F38CF" w:rsidRDefault="002C274A"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2C274A"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F01C95" w:rsidP="00F64B5D">
            <w:pPr>
              <w:rPr>
                <w:rFonts w:asciiTheme="minorHAnsi" w:hAnsiTheme="minorHAnsi"/>
                <w:szCs w:val="22"/>
                <w:lang w:val="en-GB"/>
              </w:rPr>
            </w:pPr>
            <w:r w:rsidRPr="00F01C95">
              <w:t>Aktivnosti širenja i eksploatacije igraju ključnu ulogu u maksimiziranju uticaja i dosega projekta</w:t>
            </w: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16.12.2023</w:t>
            </w: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Srpski</w:t>
            </w: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2C274A" w:rsidP="00F64B5D">
            <w:pPr>
              <w:rPr>
                <w:rFonts w:asciiTheme="minorHAnsi" w:hAnsiTheme="minorHAnsi"/>
                <w:lang w:val="en-GB"/>
              </w:rPr>
            </w:pPr>
            <w:sdt>
              <w:sdtPr>
                <w:rPr>
                  <w:color w:val="000000"/>
                  <w:lang w:val="en-US"/>
                </w:rPr>
                <w:id w:val="-556705808"/>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lang w:val="en-US"/>
                </w:rPr>
                <w:id w:val="-781804718"/>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rsidR="005147E7" w:rsidRPr="006F38CF" w:rsidRDefault="002C274A" w:rsidP="00F64B5D">
            <w:pPr>
              <w:rPr>
                <w:rFonts w:asciiTheme="minorHAnsi" w:hAnsiTheme="minorHAnsi"/>
                <w:lang w:val="en-GB"/>
              </w:rPr>
            </w:pPr>
            <w:sdt>
              <w:sdtPr>
                <w:rPr>
                  <w:color w:val="000000"/>
                  <w:lang w:val="en-US"/>
                </w:rPr>
                <w:id w:val="1012106078"/>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2C274A" w:rsidP="00F64B5D">
            <w:pPr>
              <w:rPr>
                <w:rFonts w:asciiTheme="minorHAnsi" w:hAnsiTheme="minorHAnsi"/>
                <w:lang w:val="en-GB"/>
              </w:rPr>
            </w:pPr>
            <w:sdt>
              <w:sdtPr>
                <w:rPr>
                  <w:color w:val="000000"/>
                </w:rPr>
                <w:id w:val="639701670"/>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2C274A"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2C274A"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2C274A"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2C274A"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2C274A"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2C274A"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F01C95" w:rsidRDefault="00F01C95" w:rsidP="00F01C95">
            <w:r w:rsidRPr="00F01C95">
              <w:t>Koordinacija projekta</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F01C95" w:rsidRPr="00F01C95" w:rsidRDefault="00F01C95" w:rsidP="00F01C95">
            <w:r w:rsidRPr="00F01C95">
              <w:t>Rizik nedovoljnog interesa ili angažmana ciljnih grupa, što može smanjiti efikasnost i uticaj komunikacijskih aktivnosti.</w:t>
            </w:r>
          </w:p>
          <w:p w:rsidR="00F01C95" w:rsidRPr="00F01C95" w:rsidRDefault="00F01C95" w:rsidP="00F01C95">
            <w:r w:rsidRPr="00F01C95">
              <w:t>Prilika za širenje svesti o projektu, njegovim rezultatima i koristima među ciljnim grupama, čime se povećava mogućnost usvajanja i primene projektnih rezultata.</w:t>
            </w:r>
          </w:p>
          <w:p w:rsidR="005147E7" w:rsidRPr="00F01C95" w:rsidRDefault="005147E7" w:rsidP="00F01C95"/>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F01C95" w:rsidRDefault="00F01C95" w:rsidP="00F01C95">
            <w:r w:rsidRPr="00F01C95">
              <w:t>Rizik nedovoljnog interesa ili angažmana ciljnih grupa predstavlja izazov u efikasnom širenju informacija o projektu i postizanju željenog uticaja. Ovo može rezultirati manjim brojem korisnika, smanjenom podrškom ili nedovoljnom primenom projektnih rezultata. Da bismo prevazišli ovaj rizik, neophodno je pažljivo planiranje i implementacija komunikacijskih aktivnosti.</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F01C95" w:rsidRDefault="00F01C95" w:rsidP="00F01C95">
            <w:r w:rsidRPr="00F01C95">
              <w:t>Tim za komunikaciju će biti odgovoran za izradu sveobuhvatnog komunikacijskog plana za projekat. Ovaj plan će obuhvatiti strategiju komunikacije, ciljne grupe, ključne poruke, kanale komunikacije i vremenski raspored aktivnosti. Tim će takođe biti zadužen za implementaciju plana i praćenje efikasnosti komunikacijskih aktivnosti.</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21.1.2024</w:t>
            </w:r>
          </w:p>
        </w:tc>
        <w:tc>
          <w:tcPr>
            <w:tcW w:w="2551"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21.1.2025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University of california</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University of Cairo</w:t>
            </w: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t>
            </w:r>
            <w:r w:rsidRPr="00F76789">
              <w:rPr>
                <w:rFonts w:asciiTheme="minorHAnsi" w:hAnsiTheme="minorHAnsi"/>
                <w:i/>
                <w:lang w:val="en-GB"/>
              </w:rPr>
              <w:lastRenderedPageBreak/>
              <w:t>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F01C95" w:rsidP="007A50D9">
            <w:pPr>
              <w:rPr>
                <w:rFonts w:asciiTheme="minorHAnsi" w:hAnsiTheme="minorHAnsi"/>
                <w:szCs w:val="22"/>
                <w:lang w:val="en-GB"/>
              </w:rPr>
            </w:pPr>
            <w:r>
              <w:rPr>
                <w:rFonts w:asciiTheme="minorHAnsi" w:hAnsiTheme="minorHAnsi"/>
                <w:szCs w:val="22"/>
                <w:lang w:val="en-GB"/>
              </w:rPr>
              <w:lastRenderedPageBreak/>
              <w:t>Totalni iznos od 12000 E</w:t>
            </w:r>
          </w:p>
        </w:tc>
      </w:tr>
    </w:tbl>
    <w:p w:rsidR="005147E7" w:rsidRPr="006F38CF" w:rsidRDefault="005147E7" w:rsidP="00F64B5D">
      <w:pPr>
        <w:rPr>
          <w:b/>
        </w:rPr>
      </w:pPr>
    </w:p>
    <w:p w:rsidR="005147E7" w:rsidRPr="006F38CF" w:rsidRDefault="005147E7" w:rsidP="00F64B5D">
      <w:pPr>
        <w:rPr>
          <w:b/>
          <w:sz w:val="24"/>
          <w:szCs w:val="24"/>
        </w:rPr>
      </w:pPr>
      <w:r w:rsidRPr="006F38CF">
        <w:rPr>
          <w:b/>
          <w:sz w:val="24"/>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Koordinacija projekta</w:t>
            </w: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2C274A" w:rsidP="00F64B5D">
            <w:pPr>
              <w:rPr>
                <w:rFonts w:asciiTheme="minorHAnsi" w:hAnsiTheme="minorHAnsi"/>
                <w:color w:val="000000"/>
                <w:lang w:val="en-GB"/>
              </w:rPr>
            </w:pPr>
            <w:sdt>
              <w:sdtPr>
                <w:rPr>
                  <w:color w:val="000000"/>
                </w:rPr>
                <w:id w:val="1954051174"/>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Teaching material</w:t>
            </w:r>
          </w:p>
          <w:p w:rsidR="005147E7" w:rsidRPr="006F38CF" w:rsidRDefault="002C274A"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2C274A"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2C274A" w:rsidP="00F64B5D">
            <w:pPr>
              <w:rPr>
                <w:rFonts w:asciiTheme="minorHAnsi" w:hAnsiTheme="minorHAnsi"/>
                <w:color w:val="000000"/>
                <w:lang w:val="en-GB"/>
              </w:rPr>
            </w:pPr>
            <w:sdt>
              <w:sdtPr>
                <w:rPr>
                  <w:color w:val="000000"/>
                </w:rPr>
                <w:id w:val="-1117512610"/>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Event</w:t>
            </w:r>
          </w:p>
          <w:p w:rsidR="005147E7" w:rsidRPr="006F38CF" w:rsidRDefault="002C274A"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2C274A"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F01C95" w:rsidRDefault="00F01C95" w:rsidP="00F01C95">
            <w:r w:rsidRPr="00F01C95">
              <w:t>Rizik nedovoljnog interesa ili angažmana ciljnih grupa predstavlja izazov u efikasnom širenju informacija o projektu i postizanju željenog uticaja.</w:t>
            </w: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21.1.2025</w:t>
            </w: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F01C95" w:rsidP="00F64B5D">
            <w:pPr>
              <w:rPr>
                <w:rFonts w:asciiTheme="minorHAnsi" w:hAnsiTheme="minorHAnsi"/>
                <w:szCs w:val="22"/>
                <w:lang w:val="en-GB"/>
              </w:rPr>
            </w:pPr>
            <w:r>
              <w:rPr>
                <w:rFonts w:asciiTheme="minorHAnsi" w:hAnsiTheme="minorHAnsi"/>
                <w:szCs w:val="22"/>
                <w:lang w:val="en-GB"/>
              </w:rPr>
              <w:t>Srpski</w:t>
            </w: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2C274A" w:rsidP="00F64B5D">
            <w:pPr>
              <w:rPr>
                <w:rFonts w:asciiTheme="minorHAnsi" w:hAnsiTheme="minorHAnsi"/>
                <w:lang w:val="en-GB"/>
              </w:rPr>
            </w:pPr>
            <w:sdt>
              <w:sdtPr>
                <w:rPr>
                  <w:color w:val="000000"/>
                  <w:lang w:val="en-US"/>
                </w:rPr>
                <w:id w:val="2066988420"/>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lang w:val="en-US"/>
                </w:rPr>
                <w:id w:val="-1665082981"/>
                <w14:checkbox>
                  <w14:checked w14:val="1"/>
                  <w14:checkedState w14:val="2612" w14:font="MS Gothic"/>
                  <w14:uncheckedState w14:val="2610" w14:font="MS Gothic"/>
                </w14:checkbox>
              </w:sdtPr>
              <w:sdtContent>
                <w:r w:rsidR="00F01C95">
                  <w:rPr>
                    <w:rFonts w:ascii="MS Gothic" w:eastAsia="MS Gothic" w:hAnsi="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280728139"/>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2C274A" w:rsidP="00F64B5D">
            <w:pPr>
              <w:rPr>
                <w:rFonts w:asciiTheme="minorHAnsi" w:hAnsiTheme="minorHAnsi"/>
                <w:lang w:val="en-GB"/>
              </w:rPr>
            </w:pPr>
            <w:sdt>
              <w:sdtPr>
                <w:rPr>
                  <w:color w:val="000000"/>
                </w:rPr>
                <w:id w:val="-505521278"/>
                <w14:checkbox>
                  <w14:checked w14:val="1"/>
                  <w14:checkedState w14:val="2612" w14:font="MS Gothic"/>
                  <w14:uncheckedState w14:val="2610" w14:font="MS Gothic"/>
                </w14:checkbox>
              </w:sdtPr>
              <w:sdtContent>
                <w:r w:rsidR="00F01C95">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2C274A"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557"/>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2C274A"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2C274A"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2C274A"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2C274A"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2C274A"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2C274A"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F64B5D"/>
    <w:p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rsidR="005147E7" w:rsidRPr="006F38CF" w:rsidRDefault="005147E7" w:rsidP="00F64B5D"/>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P</w:t>
            </w:r>
            <w:r w:rsidR="005272FB">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272FB" w:rsidP="00F64B5D">
            <w:pPr>
              <w:jc w:val="center"/>
              <w:rPr>
                <w:szCs w:val="22"/>
              </w:rPr>
            </w:pPr>
            <w:r>
              <w:rPr>
                <w:szCs w:val="22"/>
              </w:rPr>
              <w:t>RAONA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272FB" w:rsidP="00F64B5D">
            <w:pPr>
              <w:jc w:val="center"/>
              <w:rPr>
                <w:szCs w:val="22"/>
              </w:rPr>
            </w:pPr>
            <w:r>
              <w:rPr>
                <w:szCs w:val="22"/>
              </w:rPr>
              <w:t>Tunis</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right"/>
              <w:rPr>
                <w:bCs/>
                <w:color w:val="000000"/>
                <w:szCs w:val="22"/>
              </w:rPr>
            </w:pPr>
            <w:r>
              <w:rPr>
                <w:bCs/>
                <w:color w:val="000000"/>
                <w:szCs w:val="22"/>
              </w:rPr>
              <w:t>30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12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63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23</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F93D0E" w:rsidP="00F64B5D">
            <w:pPr>
              <w:jc w:val="right"/>
              <w:rPr>
                <w:szCs w:val="22"/>
              </w:rPr>
            </w:pPr>
            <w:r>
              <w:rPr>
                <w:szCs w:val="22"/>
              </w:rPr>
              <w:t>128</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116478" w:rsidRDefault="00116478" w:rsidP="00116478">
            <w:r w:rsidRPr="00116478">
              <w:t>Tim za finansije će biti odgovoran za pripremu detaljnog finansijskog plana za projekat.</w:t>
            </w: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P</w:t>
            </w:r>
            <w:r w:rsidR="005272FB">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F93D0E" w:rsidP="00F64B5D">
            <w:pPr>
              <w:jc w:val="center"/>
              <w:rPr>
                <w:szCs w:val="22"/>
              </w:rPr>
            </w:pPr>
            <w:r>
              <w:rPr>
                <w:szCs w:val="22"/>
              </w:rPr>
              <w:t>UO</w:t>
            </w:r>
            <w:r w:rsidR="005272FB">
              <w:rPr>
                <w:szCs w:val="22"/>
              </w:rPr>
              <w:t>C</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272FB" w:rsidP="00F64B5D">
            <w:pPr>
              <w:jc w:val="center"/>
              <w:rPr>
                <w:szCs w:val="22"/>
              </w:rPr>
            </w:pPr>
            <w:r>
              <w:rPr>
                <w:szCs w:val="22"/>
              </w:rPr>
              <w:t>SAD</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20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15</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43</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15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F93D0E" w:rsidP="00F64B5D">
            <w:pPr>
              <w:jc w:val="right"/>
              <w:rPr>
                <w:szCs w:val="22"/>
              </w:rPr>
            </w:pPr>
            <w:r>
              <w:rPr>
                <w:szCs w:val="22"/>
              </w:rPr>
              <w:t>137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116478" w:rsidRDefault="00116478" w:rsidP="00116478">
            <w:r w:rsidRPr="00116478">
              <w:t>Tim za implementaciju će biti odgovoran za pripremu detaljnog plana implementacije projekta.</w:t>
            </w: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50</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49</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63</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52</w:t>
            </w: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216</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116478" w:rsidRDefault="00574B25" w:rsidP="00116478"/>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272FB" w:rsidP="00F64B5D">
            <w:pPr>
              <w:jc w:val="center"/>
              <w:rPr>
                <w:b/>
                <w:bCs/>
                <w:color w:val="000000"/>
                <w:sz w:val="16"/>
                <w:szCs w:val="16"/>
              </w:rPr>
            </w:pPr>
            <w:r>
              <w:rPr>
                <w:b/>
                <w:bCs/>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93D0E" w:rsidP="00F93D0E">
            <w:pPr>
              <w:rPr>
                <w:szCs w:val="22"/>
              </w:rPr>
            </w:pPr>
            <w:r>
              <w:rPr>
                <w:szCs w:val="22"/>
              </w:rPr>
              <w:t xml:space="preserve">    </w:t>
            </w:r>
            <w:r w:rsidR="005272FB">
              <w:rPr>
                <w:szCs w:val="22"/>
              </w:rPr>
              <w:t>P1</w:t>
            </w:r>
          </w:p>
        </w:tc>
        <w:tc>
          <w:tcPr>
            <w:tcW w:w="991" w:type="dxa"/>
            <w:tcBorders>
              <w:top w:val="nil"/>
              <w:left w:val="nil"/>
              <w:bottom w:val="single" w:sz="4" w:space="0" w:color="auto"/>
              <w:right w:val="single" w:sz="4" w:space="0" w:color="auto"/>
            </w:tcBorders>
            <w:vAlign w:val="center"/>
          </w:tcPr>
          <w:p w:rsidR="00574B25" w:rsidRPr="006F38CF" w:rsidRDefault="00F93D0E" w:rsidP="00F64B5D">
            <w:pPr>
              <w:jc w:val="center"/>
              <w:rPr>
                <w:szCs w:val="22"/>
              </w:rPr>
            </w:pPr>
            <w:r>
              <w:rPr>
                <w:szCs w:val="22"/>
              </w:rPr>
              <w:t>SPCAP</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272FB" w:rsidP="00F64B5D">
            <w:pPr>
              <w:jc w:val="center"/>
              <w:rPr>
                <w:szCs w:val="22"/>
              </w:rPr>
            </w:pPr>
            <w:r>
              <w:rPr>
                <w:szCs w:val="22"/>
              </w:rPr>
              <w:t>Poljska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272FB" w:rsidP="00F64B5D">
            <w:pPr>
              <w:jc w:val="right"/>
              <w:rPr>
                <w:szCs w:val="22"/>
              </w:rPr>
            </w:pPr>
            <w:r>
              <w:rPr>
                <w:szCs w:val="22"/>
              </w:rPr>
              <w:t>12</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272FB" w:rsidP="00F64B5D">
            <w:pPr>
              <w:jc w:val="right"/>
              <w:rPr>
                <w:szCs w:val="22"/>
              </w:rPr>
            </w:pPr>
            <w:r>
              <w:rPr>
                <w:szCs w:val="22"/>
              </w:rPr>
              <w:t>35</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272FB" w:rsidP="00F64B5D">
            <w:pPr>
              <w:jc w:val="right"/>
              <w:rPr>
                <w:szCs w:val="22"/>
              </w:rPr>
            </w:pPr>
            <w:r>
              <w:rPr>
                <w:szCs w:val="22"/>
              </w:rPr>
              <w:t>62</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272FB" w:rsidP="00F64B5D">
            <w:pPr>
              <w:jc w:val="right"/>
              <w:rPr>
                <w:szCs w:val="22"/>
              </w:rPr>
            </w:pPr>
            <w:r>
              <w:rPr>
                <w:szCs w:val="22"/>
              </w:rPr>
              <w:t>12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272FB" w:rsidP="00F64B5D">
            <w:pPr>
              <w:jc w:val="right"/>
              <w:rPr>
                <w:szCs w:val="22"/>
              </w:rPr>
            </w:pPr>
            <w:r>
              <w:rPr>
                <w:szCs w:val="22"/>
              </w:rPr>
              <w:t>121</w:t>
            </w:r>
          </w:p>
        </w:tc>
        <w:tc>
          <w:tcPr>
            <w:tcW w:w="4720" w:type="dxa"/>
            <w:tcBorders>
              <w:top w:val="nil"/>
              <w:left w:val="nil"/>
              <w:bottom w:val="single" w:sz="4" w:space="0" w:color="auto"/>
              <w:right w:val="single" w:sz="8" w:space="0" w:color="auto"/>
            </w:tcBorders>
            <w:shd w:val="clear" w:color="auto" w:fill="auto"/>
            <w:vAlign w:val="center"/>
          </w:tcPr>
          <w:p w:rsidR="00574B25" w:rsidRPr="00116478" w:rsidRDefault="00116478" w:rsidP="00116478">
            <w:r w:rsidRPr="00116478">
              <w:t>Tim za plan kvaliteta će biti odgovoran za definisanje standarda kvaliteta koji će biti primenjeni u svim fazama projekta.</w:t>
            </w: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272FB" w:rsidP="00F64B5D">
            <w:pPr>
              <w:jc w:val="center"/>
              <w:rPr>
                <w:szCs w:val="22"/>
              </w:rPr>
            </w:pPr>
            <w:r>
              <w:rPr>
                <w:szCs w:val="22"/>
              </w:rPr>
              <w:t>P3</w:t>
            </w:r>
          </w:p>
        </w:tc>
        <w:tc>
          <w:tcPr>
            <w:tcW w:w="991" w:type="dxa"/>
            <w:tcBorders>
              <w:top w:val="nil"/>
              <w:left w:val="nil"/>
              <w:bottom w:val="single" w:sz="4" w:space="0" w:color="auto"/>
              <w:right w:val="single" w:sz="4" w:space="0" w:color="auto"/>
            </w:tcBorders>
            <w:vAlign w:val="center"/>
          </w:tcPr>
          <w:p w:rsidR="00574B25" w:rsidRPr="006F38CF" w:rsidRDefault="00F93D0E" w:rsidP="00F64B5D">
            <w:pPr>
              <w:jc w:val="center"/>
              <w:rPr>
                <w:szCs w:val="22"/>
              </w:rPr>
            </w:pPr>
            <w:r>
              <w:rPr>
                <w:szCs w:val="22"/>
              </w:rPr>
              <w:t>RAONA</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272FB" w:rsidP="00F64B5D">
            <w:pPr>
              <w:jc w:val="center"/>
              <w:rPr>
                <w:szCs w:val="22"/>
              </w:rPr>
            </w:pPr>
            <w:r>
              <w:rPr>
                <w:szCs w:val="22"/>
              </w:rPr>
              <w:t>Tunis</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272FB" w:rsidP="00F64B5D">
            <w:pPr>
              <w:jc w:val="right"/>
              <w:rPr>
                <w:szCs w:val="22"/>
              </w:rPr>
            </w:pPr>
            <w:r>
              <w:rPr>
                <w:szCs w:val="22"/>
              </w:rPr>
              <w:t>51</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272FB" w:rsidP="00F64B5D">
            <w:pPr>
              <w:jc w:val="right"/>
              <w:rPr>
                <w:szCs w:val="22"/>
              </w:rPr>
            </w:pPr>
            <w:r>
              <w:rPr>
                <w:szCs w:val="22"/>
              </w:rPr>
              <w:t>12</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272FB"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272FB" w:rsidP="00F64B5D">
            <w:pPr>
              <w:jc w:val="right"/>
              <w:rPr>
                <w:szCs w:val="22"/>
              </w:rPr>
            </w:pPr>
            <w:r>
              <w:rPr>
                <w:szCs w:val="22"/>
              </w:rPr>
              <w:t>12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272FB" w:rsidP="00F64B5D">
            <w:pPr>
              <w:jc w:val="right"/>
              <w:rPr>
                <w:szCs w:val="22"/>
              </w:rPr>
            </w:pPr>
            <w:r>
              <w:rPr>
                <w:szCs w:val="22"/>
              </w:rPr>
              <w:t>81</w:t>
            </w:r>
          </w:p>
        </w:tc>
        <w:tc>
          <w:tcPr>
            <w:tcW w:w="4720" w:type="dxa"/>
            <w:tcBorders>
              <w:top w:val="nil"/>
              <w:left w:val="nil"/>
              <w:bottom w:val="single" w:sz="8" w:space="0" w:color="000000"/>
              <w:right w:val="single" w:sz="8" w:space="0" w:color="auto"/>
            </w:tcBorders>
            <w:shd w:val="clear" w:color="auto" w:fill="auto"/>
            <w:vAlign w:val="center"/>
          </w:tcPr>
          <w:p w:rsidR="00574B25" w:rsidRPr="00116478" w:rsidRDefault="00116478" w:rsidP="00116478">
            <w:r w:rsidRPr="00116478">
              <w:t>Tim za plan kvaliteta će biti odgovoran za praćenje i evaluaciju kvaliteta tokom celog trajanja projekta.</w:t>
            </w: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272FB" w:rsidP="00F64B5D">
            <w:pPr>
              <w:jc w:val="right"/>
            </w:pPr>
            <w:r>
              <w:t>63</w:t>
            </w: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272FB" w:rsidP="00F64B5D">
            <w:pPr>
              <w:jc w:val="right"/>
            </w:pPr>
            <w:r>
              <w:t>47</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272FB" w:rsidP="00F64B5D">
            <w:pPr>
              <w:jc w:val="right"/>
            </w:pPr>
            <w:r>
              <w:t>68</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272FB" w:rsidP="00F64B5D">
            <w:pPr>
              <w:jc w:val="right"/>
            </w:pPr>
            <w:r>
              <w:t>24</w:t>
            </w: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272FB" w:rsidP="00F64B5D">
            <w:pPr>
              <w:jc w:val="right"/>
            </w:pPr>
            <w:r>
              <w:t>202</w:t>
            </w: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116478" w:rsidRDefault="00574B25" w:rsidP="00116478">
            <w:r w:rsidRPr="00116478">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272FB" w:rsidP="00F64B5D">
            <w:pPr>
              <w:jc w:val="center"/>
              <w:rPr>
                <w:b/>
                <w:color w:val="000000"/>
                <w:sz w:val="16"/>
                <w:szCs w:val="16"/>
              </w:rPr>
            </w:pPr>
            <w:r>
              <w:rPr>
                <w:b/>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rsidR="00574B25" w:rsidRPr="006F38CF" w:rsidRDefault="00F93D0E" w:rsidP="00F64B5D">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32</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11</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62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93D0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574B25" w:rsidRPr="00116478" w:rsidRDefault="00116478" w:rsidP="00116478">
            <w:r w:rsidRPr="00116478">
              <w:t>Tim za razvoj projekta će biti odgovoran za definisanje strategije razvoja projekta, uključujući identifikaciju ključnih ciljeva i prioriteta za postizanje uspešnih rezultata.</w:t>
            </w: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P4</w:t>
            </w:r>
          </w:p>
        </w:tc>
        <w:tc>
          <w:tcPr>
            <w:tcW w:w="991" w:type="dxa"/>
            <w:tcBorders>
              <w:top w:val="nil"/>
              <w:left w:val="nil"/>
              <w:bottom w:val="single" w:sz="4" w:space="0" w:color="auto"/>
              <w:right w:val="single" w:sz="4" w:space="0" w:color="auto"/>
            </w:tcBorders>
            <w:vAlign w:val="center"/>
          </w:tcPr>
          <w:p w:rsidR="00574B25" w:rsidRPr="006F38CF" w:rsidRDefault="00F93D0E" w:rsidP="00F64B5D">
            <w:pPr>
              <w:jc w:val="center"/>
              <w:rPr>
                <w:szCs w:val="22"/>
              </w:rPr>
            </w:pPr>
            <w:r>
              <w:rPr>
                <w:szCs w:val="22"/>
              </w:rPr>
              <w:t>UOC</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SAD</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32</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32</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5</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23</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93D0E" w:rsidP="00F64B5D">
            <w:pPr>
              <w:jc w:val="right"/>
              <w:rPr>
                <w:szCs w:val="22"/>
              </w:rPr>
            </w:pPr>
            <w:r>
              <w:rPr>
                <w:szCs w:val="22"/>
              </w:rPr>
              <w:t>92</w:t>
            </w:r>
          </w:p>
        </w:tc>
        <w:tc>
          <w:tcPr>
            <w:tcW w:w="4720" w:type="dxa"/>
            <w:tcBorders>
              <w:top w:val="nil"/>
              <w:left w:val="nil"/>
              <w:bottom w:val="single" w:sz="4" w:space="0" w:color="auto"/>
              <w:right w:val="single" w:sz="8" w:space="0" w:color="auto"/>
            </w:tcBorders>
            <w:shd w:val="clear" w:color="auto" w:fill="auto"/>
            <w:vAlign w:val="center"/>
          </w:tcPr>
          <w:p w:rsidR="00574B25" w:rsidRPr="00116478" w:rsidRDefault="00116478" w:rsidP="00116478">
            <w:r w:rsidRPr="00116478">
              <w:t>Tim za razvoj projekta će biti odgovoran za koordinaciju saradnje sa svim relevantnim partnerima u projektu.</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64</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43</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rPr>
                <w:bCs/>
                <w:color w:val="000000"/>
              </w:rPr>
            </w:pPr>
            <w:r>
              <w:rPr>
                <w:bCs/>
                <w:color w:val="000000"/>
              </w:rPr>
              <w:t>53</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85</w:t>
            </w: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243</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116478" w:rsidRDefault="00574B25" w:rsidP="00116478"/>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lastRenderedPageBreak/>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P1</w:t>
            </w:r>
          </w:p>
        </w:tc>
        <w:tc>
          <w:tcPr>
            <w:tcW w:w="991" w:type="dxa"/>
            <w:tcBorders>
              <w:top w:val="single" w:sz="4" w:space="0" w:color="auto"/>
              <w:left w:val="nil"/>
              <w:bottom w:val="single" w:sz="4" w:space="0" w:color="auto"/>
              <w:right w:val="single" w:sz="4" w:space="0" w:color="auto"/>
            </w:tcBorders>
            <w:vAlign w:val="center"/>
          </w:tcPr>
          <w:p w:rsidR="00574B25" w:rsidRPr="006F38CF" w:rsidRDefault="00F93D0E" w:rsidP="00F64B5D">
            <w:pPr>
              <w:jc w:val="center"/>
              <w:rPr>
                <w:szCs w:val="22"/>
              </w:rPr>
            </w:pPr>
            <w:r>
              <w:rPr>
                <w:szCs w:val="22"/>
              </w:rPr>
              <w:t>SPCAP</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Poljska</w:t>
            </w: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30</w:t>
            </w: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12</w:t>
            </w: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63</w:t>
            </w: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23</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F93D0E" w:rsidP="00F64B5D">
            <w:pPr>
              <w:jc w:val="right"/>
              <w:rPr>
                <w:szCs w:val="22"/>
              </w:rPr>
            </w:pPr>
            <w:r>
              <w:rPr>
                <w:szCs w:val="22"/>
              </w:rPr>
              <w:t>128</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116478" w:rsidRDefault="00116478" w:rsidP="00116478">
            <w:r w:rsidRPr="00116478">
              <w:t>Tim za diseminaciju i eksploataciju će biti odgovoran za razvoj strategije diseminacije projektnih rezultata.</w:t>
            </w: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P2</w:t>
            </w:r>
          </w:p>
        </w:tc>
        <w:tc>
          <w:tcPr>
            <w:tcW w:w="991" w:type="dxa"/>
            <w:tcBorders>
              <w:top w:val="nil"/>
              <w:left w:val="nil"/>
              <w:bottom w:val="single" w:sz="4" w:space="0" w:color="auto"/>
              <w:right w:val="single" w:sz="4" w:space="0" w:color="auto"/>
            </w:tcBorders>
            <w:vAlign w:val="center"/>
          </w:tcPr>
          <w:p w:rsidR="00574B25" w:rsidRPr="006F38CF" w:rsidRDefault="00F93D0E" w:rsidP="00F64B5D">
            <w:pPr>
              <w:jc w:val="center"/>
              <w:rPr>
                <w:szCs w:val="22"/>
              </w:rPr>
            </w:pPr>
            <w:r>
              <w:rPr>
                <w:szCs w:val="22"/>
              </w:rPr>
              <w:t>UOB</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15</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43</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15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93D0E" w:rsidP="00F64B5D">
            <w:pPr>
              <w:jc w:val="right"/>
              <w:rPr>
                <w:szCs w:val="22"/>
              </w:rPr>
            </w:pPr>
            <w:r>
              <w:rPr>
                <w:szCs w:val="22"/>
              </w:rPr>
              <w:t>93</w:t>
            </w:r>
          </w:p>
        </w:tc>
        <w:tc>
          <w:tcPr>
            <w:tcW w:w="4720" w:type="dxa"/>
            <w:tcBorders>
              <w:top w:val="nil"/>
              <w:left w:val="nil"/>
              <w:bottom w:val="single" w:sz="4" w:space="0" w:color="auto"/>
              <w:right w:val="single" w:sz="8" w:space="0" w:color="auto"/>
            </w:tcBorders>
            <w:shd w:val="clear" w:color="auto" w:fill="auto"/>
            <w:vAlign w:val="center"/>
          </w:tcPr>
          <w:p w:rsidR="00574B25" w:rsidRPr="00116478" w:rsidRDefault="00116478" w:rsidP="00116478">
            <w:r w:rsidRPr="00116478">
              <w:t>Tim za diseminaciju i eksploataciju će biti odgovoran za praćenje i evaluaciju efikasnosti diseminacije projektnih rezultata.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50</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27</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rPr>
                <w:bCs/>
                <w:color w:val="000000"/>
              </w:rPr>
            </w:pPr>
            <w:r>
              <w:rPr>
                <w:bCs/>
                <w:color w:val="000000"/>
              </w:rPr>
              <w:t>106</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38</w:t>
            </w: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221</w:t>
            </w: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116478" w:rsidRDefault="00574B25" w:rsidP="00116478"/>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P4</w:t>
            </w:r>
          </w:p>
        </w:tc>
        <w:tc>
          <w:tcPr>
            <w:tcW w:w="991" w:type="dxa"/>
            <w:tcBorders>
              <w:top w:val="single" w:sz="4" w:space="0" w:color="auto"/>
              <w:left w:val="nil"/>
              <w:bottom w:val="single" w:sz="4" w:space="0" w:color="auto"/>
              <w:right w:val="single" w:sz="4" w:space="0" w:color="auto"/>
            </w:tcBorders>
            <w:vAlign w:val="center"/>
          </w:tcPr>
          <w:p w:rsidR="00574B25" w:rsidRPr="006F38CF" w:rsidRDefault="00F93D0E" w:rsidP="00F64B5D">
            <w:pPr>
              <w:jc w:val="center"/>
              <w:rPr>
                <w:szCs w:val="22"/>
              </w:rPr>
            </w:pPr>
            <w:r>
              <w:rPr>
                <w:szCs w:val="22"/>
              </w:rPr>
              <w:t>UC</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SAD</w:t>
            </w: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30</w:t>
            </w: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25</w:t>
            </w: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12</w:t>
            </w: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12</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F93D0E" w:rsidP="00F64B5D">
            <w:pPr>
              <w:jc w:val="right"/>
              <w:rPr>
                <w:szCs w:val="22"/>
              </w:rPr>
            </w:pPr>
            <w:r>
              <w:rPr>
                <w:szCs w:val="22"/>
              </w:rPr>
              <w:t>79</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116478" w:rsidRDefault="00116478" w:rsidP="00116478">
            <w:r w:rsidRPr="00116478">
              <w:t>Tim za menadžment projekta će biti odgovoran za planiranje svih aktivnosti u sklopu projekta.</w:t>
            </w: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P5</w:t>
            </w:r>
          </w:p>
        </w:tc>
        <w:tc>
          <w:tcPr>
            <w:tcW w:w="991" w:type="dxa"/>
            <w:tcBorders>
              <w:top w:val="nil"/>
              <w:left w:val="nil"/>
              <w:bottom w:val="single" w:sz="4" w:space="0" w:color="auto"/>
              <w:right w:val="single" w:sz="4" w:space="0" w:color="auto"/>
            </w:tcBorders>
            <w:vAlign w:val="center"/>
          </w:tcPr>
          <w:p w:rsidR="00574B25" w:rsidRPr="006F38CF" w:rsidRDefault="00F93D0E" w:rsidP="00F64B5D">
            <w:pPr>
              <w:jc w:val="center"/>
              <w:rPr>
                <w:szCs w:val="22"/>
              </w:rPr>
            </w:pPr>
            <w:r>
              <w:rPr>
                <w:szCs w:val="22"/>
              </w:rPr>
              <w:t>UOC</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93D0E" w:rsidP="00F64B5D">
            <w:pPr>
              <w:jc w:val="center"/>
              <w:rPr>
                <w:szCs w:val="22"/>
              </w:rPr>
            </w:pPr>
            <w:r>
              <w:rPr>
                <w:szCs w:val="22"/>
              </w:rPr>
              <w:t>Egipat</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51</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93D0E" w:rsidP="00F64B5D">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93D0E" w:rsidP="00F64B5D">
            <w:pPr>
              <w:jc w:val="right"/>
              <w:rPr>
                <w:szCs w:val="22"/>
              </w:rPr>
            </w:pPr>
            <w:r>
              <w:rPr>
                <w:szCs w:val="22"/>
              </w:rPr>
              <w:t>137</w:t>
            </w:r>
          </w:p>
        </w:tc>
        <w:tc>
          <w:tcPr>
            <w:tcW w:w="4720" w:type="dxa"/>
            <w:tcBorders>
              <w:top w:val="nil"/>
              <w:left w:val="nil"/>
              <w:bottom w:val="single" w:sz="8" w:space="0" w:color="000000"/>
              <w:right w:val="single" w:sz="8" w:space="0" w:color="auto"/>
            </w:tcBorders>
            <w:shd w:val="clear" w:color="auto" w:fill="auto"/>
            <w:vAlign w:val="center"/>
          </w:tcPr>
          <w:p w:rsidR="00574B25" w:rsidRPr="00116478" w:rsidRDefault="00116478" w:rsidP="00116478">
            <w:r w:rsidRPr="00116478">
              <w:t>Tim za menadžment projekta će biti odgovoran za koordinaciju rada tima i uspostavljanje efikasne komunikacije među članovima tima.</w:t>
            </w: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50</w:t>
            </w: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49</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63</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52</w:t>
            </w: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F93D0E" w:rsidP="00F64B5D">
            <w:pPr>
              <w:jc w:val="right"/>
            </w:pPr>
            <w:r>
              <w:t>216</w:t>
            </w: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272FB" w:rsidP="00F64B5D">
            <w:pPr>
              <w:jc w:val="right"/>
            </w:pPr>
            <w:r>
              <w:t>277</w:t>
            </w: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272FB" w:rsidP="00F64B5D">
            <w:pPr>
              <w:jc w:val="right"/>
            </w:pPr>
            <w:r>
              <w:t>215</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272FB" w:rsidP="00F64B5D">
            <w:pPr>
              <w:jc w:val="right"/>
            </w:pPr>
            <w:r>
              <w:t>353</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272FB" w:rsidP="00F64B5D">
            <w:pPr>
              <w:jc w:val="right"/>
            </w:pPr>
            <w:r>
              <w:t>251</w:t>
            </w: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272FB" w:rsidP="00F64B5D">
            <w:pPr>
              <w:jc w:val="right"/>
            </w:pPr>
            <w:r>
              <w:t>1092</w:t>
            </w: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37311A" w:rsidRPr="0037311A" w:rsidRDefault="007A50D9" w:rsidP="0037311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37311A" w:rsidRPr="0037311A">
              <w:rPr>
                <w:noProof/>
                <w:szCs w:val="22"/>
              </w:rPr>
              <w:t>Istorija saradnje između partnera seže unazad nekoliko godina. Ideja projekta je nastala kroz međusobnu komunikaciju i razmenu informacija između partnera tokom više sastanaka, konferencija i radionica posvećenih oblasti azila životinja. Partneri su zajedno prepoznali potrebu za unapređenjem stanja azila životinja i odlučili da udruže snage kako bi razvili projekat koji će imati pozitivan uticaj na ovo područje.</w:t>
            </w:r>
          </w:p>
          <w:p w:rsidR="0037311A" w:rsidRPr="0037311A" w:rsidRDefault="0037311A" w:rsidP="0037311A">
            <w:pPr>
              <w:tabs>
                <w:tab w:val="left" w:pos="3649"/>
                <w:tab w:val="left" w:pos="5349"/>
                <w:tab w:val="left" w:pos="7992"/>
                <w:tab w:val="left" w:pos="9409"/>
                <w:tab w:val="left" w:pos="10778"/>
              </w:tabs>
              <w:rPr>
                <w:noProof/>
                <w:szCs w:val="22"/>
              </w:rPr>
            </w:pPr>
            <w:r w:rsidRPr="0037311A">
              <w:rPr>
                <w:noProof/>
                <w:szCs w:val="22"/>
              </w:rPr>
              <w:t>Svi partneri su aktivno doprineli izradi predloga projekta. Kroz diskusije, analize i razmenu ideja, zajednički su identifikovali ciljeve projekta, aktivnosti, indikatore uspeha i očekivane rezultate. Svaki partner je donosio svoje stručno znanje, iskustvo i resurse kako bi doprineo celokupnom planiranju projekta.</w:t>
            </w:r>
          </w:p>
          <w:p w:rsidR="00820B10" w:rsidRPr="00AF7989" w:rsidRDefault="0037311A" w:rsidP="0037311A">
            <w:pPr>
              <w:tabs>
                <w:tab w:val="left" w:pos="3649"/>
                <w:tab w:val="left" w:pos="5349"/>
                <w:tab w:val="left" w:pos="7992"/>
                <w:tab w:val="left" w:pos="9409"/>
                <w:tab w:val="left" w:pos="10778"/>
              </w:tabs>
              <w:rPr>
                <w:szCs w:val="22"/>
              </w:rPr>
            </w:pPr>
            <w:r w:rsidRPr="0037311A">
              <w:rPr>
                <w:noProof/>
                <w:szCs w:val="22"/>
              </w:rPr>
              <w:t>Važno je naglasiti da je ideja projekta nastala kao rezultat saradnje i doprinosa svih partnera. Svaki partner je imao jednaku ulogu u izradi predloga projekta, a kroz timski rad i sinergiju, uspeli su da oblikuju kvalitetan i sveobuhvatan plan koji odražava njihove zajedničke ciljeve i viziju unapređenja azila životinja.</w:t>
            </w:r>
            <w:r w:rsidR="007A50D9" w:rsidRPr="00AF7989">
              <w:rPr>
                <w:szCs w:val="22"/>
              </w:rPr>
              <w:fldChar w:fldCharType="end"/>
            </w: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37311A" w:rsidRPr="0037311A" w:rsidRDefault="007A50D9" w:rsidP="0037311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37311A" w:rsidRPr="0037311A">
              <w:rPr>
                <w:noProof/>
                <w:szCs w:val="22"/>
              </w:rPr>
              <w:t>Projekat ima izuzetnu korist od iskustva i učešća partnera koji nisu akademski, jer njihov doprinos donosi širinu perspektive, praktično znanje i operativnu ekspertizu u oblasti azila životinja. Ovi partneri mogu biti organizacije za zaštitu životinja, lokalne zajednice, nevladine organizacije ili druge relevantne institucije.</w:t>
            </w:r>
          </w:p>
          <w:p w:rsidR="0037311A" w:rsidRPr="0037311A" w:rsidRDefault="0037311A" w:rsidP="0037311A">
            <w:pPr>
              <w:tabs>
                <w:tab w:val="left" w:pos="3649"/>
                <w:tab w:val="left" w:pos="5349"/>
                <w:tab w:val="left" w:pos="7992"/>
                <w:tab w:val="left" w:pos="9409"/>
                <w:tab w:val="left" w:pos="10778"/>
              </w:tabs>
              <w:rPr>
                <w:noProof/>
                <w:szCs w:val="22"/>
              </w:rPr>
            </w:pPr>
            <w:r w:rsidRPr="0037311A">
              <w:rPr>
                <w:noProof/>
                <w:szCs w:val="22"/>
              </w:rPr>
              <w:t>Prisustvo neakademskih partnera omogućava projektnom timu da ima bolji uvid u stvarne potrebe i izazove sa kojima se susreću u praksi. Njihovo iskustvo terenskog rada i neposrednog kontakta sa životinjama i lokalnom zajednicom pruža dragocene informacije i perspektive koje su neophodne za uspešno planiranje i implementaciju projekta.</w:t>
            </w:r>
          </w:p>
          <w:p w:rsidR="0037311A" w:rsidRPr="0037311A" w:rsidRDefault="0037311A" w:rsidP="0037311A">
            <w:pPr>
              <w:tabs>
                <w:tab w:val="left" w:pos="3649"/>
                <w:tab w:val="left" w:pos="5349"/>
                <w:tab w:val="left" w:pos="7992"/>
                <w:tab w:val="left" w:pos="9409"/>
                <w:tab w:val="left" w:pos="10778"/>
              </w:tabs>
              <w:rPr>
                <w:noProof/>
                <w:szCs w:val="22"/>
              </w:rPr>
            </w:pPr>
            <w:r w:rsidRPr="0037311A">
              <w:rPr>
                <w:noProof/>
                <w:szCs w:val="22"/>
              </w:rPr>
              <w:t>Partneri koji nisu akademski takođe donose dodatne resurse i veze sa lokalnom zajednicom. Njihova prisutnost omogućava širenje mreže saradnika, olakšava pristup lokalnim resursima, volonterima i potencijalnim donatorima. Ova vrsta saradnje osnažuje projekat, povećava njegovu vidljivost i uticaj, i omogućava dugoročnu održivost aktivnosti koje se sprovode.</w:t>
            </w:r>
          </w:p>
          <w:p w:rsidR="00820B10" w:rsidRPr="00AF7989" w:rsidRDefault="0037311A" w:rsidP="0037311A">
            <w:pPr>
              <w:tabs>
                <w:tab w:val="left" w:pos="3649"/>
                <w:tab w:val="left" w:pos="5349"/>
                <w:tab w:val="left" w:pos="7992"/>
                <w:tab w:val="left" w:pos="9409"/>
                <w:tab w:val="left" w:pos="10778"/>
              </w:tabs>
              <w:rPr>
                <w:szCs w:val="22"/>
              </w:rPr>
            </w:pPr>
            <w:r w:rsidRPr="0037311A">
              <w:rPr>
                <w:noProof/>
                <w:szCs w:val="22"/>
              </w:rPr>
              <w:t>Kroz inkluziju partnera koji nisu akademski, projekat postaje holistički i sveobuhvatan, uzima u obzir različite perspektive i iskustva, te stvara snažnu platformu za unapređenje azila životinja i ostvarenje zajedničkih ciljeva.</w:t>
            </w:r>
            <w:r w:rsidR="007A50D9" w:rsidRPr="00AF7989">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75998" w:rsidRPr="00875998" w:rsidRDefault="007A50D9" w:rsidP="00875998">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75998" w:rsidRPr="00875998">
              <w:rPr>
                <w:noProof/>
                <w:szCs w:val="22"/>
              </w:rPr>
              <w:t>Partneri u programskoj zemlji imaju ključnu ulogu i značajno učešće u razvoju različitih aktivnosti, posebno u procesu razvoja nastavnog plana i programa. Njihova podrška je dragocena jer doprinosi bogatstvu i relevantnosti obrazovnog sadržaja i omogućava prilagođavanje programa specifičnim potrebama i kontekstu programskih zemalja.</w:t>
            </w:r>
          </w:p>
          <w:p w:rsidR="00875998" w:rsidRPr="00875998" w:rsidRDefault="00875998" w:rsidP="00875998">
            <w:pPr>
              <w:tabs>
                <w:tab w:val="left" w:pos="3649"/>
                <w:tab w:val="left" w:pos="5349"/>
                <w:tab w:val="left" w:pos="7992"/>
                <w:tab w:val="left" w:pos="9409"/>
                <w:tab w:val="left" w:pos="10778"/>
              </w:tabs>
              <w:rPr>
                <w:noProof/>
                <w:szCs w:val="22"/>
              </w:rPr>
            </w:pPr>
            <w:r w:rsidRPr="00875998">
              <w:rPr>
                <w:noProof/>
                <w:szCs w:val="22"/>
              </w:rPr>
              <w:t>Partneri u programskoj zemlji pružaju stručnost, praktično iskustvo i lokalno znanje u oblasti azila životinja. Oni su ključni izvori informacija o lokalnim uslovima, pravnim okvirima, kulturnim specifičnostima i izazovima sa kojima se susreću u svakodnevnom radu.</w:t>
            </w:r>
          </w:p>
          <w:p w:rsidR="00875998" w:rsidRPr="00875998" w:rsidRDefault="00875998" w:rsidP="00875998">
            <w:pPr>
              <w:tabs>
                <w:tab w:val="left" w:pos="3649"/>
                <w:tab w:val="left" w:pos="5349"/>
                <w:tab w:val="left" w:pos="7992"/>
                <w:tab w:val="left" w:pos="9409"/>
                <w:tab w:val="left" w:pos="10778"/>
              </w:tabs>
              <w:rPr>
                <w:noProof/>
                <w:szCs w:val="22"/>
              </w:rPr>
            </w:pPr>
            <w:r w:rsidRPr="00875998">
              <w:rPr>
                <w:noProof/>
                <w:szCs w:val="22"/>
              </w:rPr>
              <w:t>U saradnji sa partnerima u programskoj zemlji, razvija se nastavni plan i program koji odražava stvarne potrebe i ciljeve projekta. Partneri pružaju povratne informacije, sugestije i stručno mišljenje o sadržaju, metodičkim pristupima, ciljevima učenja i ocenjivanju. Njihova aktivna uključenost doprinosi kvalitetu obrazovnih aktivnosti i osigurava njihovu relevantnost i primenjivost u lokalnom kontekstu.</w:t>
            </w:r>
          </w:p>
          <w:p w:rsidR="00875998" w:rsidRPr="00875998" w:rsidRDefault="00875998" w:rsidP="00875998">
            <w:pPr>
              <w:tabs>
                <w:tab w:val="left" w:pos="3649"/>
                <w:tab w:val="left" w:pos="5349"/>
                <w:tab w:val="left" w:pos="7992"/>
                <w:tab w:val="left" w:pos="9409"/>
                <w:tab w:val="left" w:pos="10778"/>
              </w:tabs>
              <w:rPr>
                <w:noProof/>
                <w:szCs w:val="22"/>
              </w:rPr>
            </w:pPr>
            <w:r w:rsidRPr="00875998">
              <w:rPr>
                <w:noProof/>
                <w:szCs w:val="22"/>
              </w:rPr>
              <w:lastRenderedPageBreak/>
              <w:t>Partneri u programskoj zemlji takođe pružaju podršku u implementaciji nastavnog plana i programa. Oni mogu biti angažovani kao gostujući predavači, mentori za studente, stručni konsultanti ili koordinatori terenskih aktivnosti. Njihova aktivna uloga osigurava povezivanje teorije i prakse, omogućava učenicima da steknu praktične veštine i iskustvo u radu sa azilima životinja, i doprinosi celokupnom uspehu programa.</w:t>
            </w:r>
          </w:p>
          <w:p w:rsidR="00820B10" w:rsidRPr="00AF7989" w:rsidRDefault="00875998" w:rsidP="00875998">
            <w:pPr>
              <w:tabs>
                <w:tab w:val="left" w:pos="3649"/>
                <w:tab w:val="left" w:pos="5349"/>
                <w:tab w:val="left" w:pos="7992"/>
                <w:tab w:val="left" w:pos="9409"/>
                <w:tab w:val="left" w:pos="10778"/>
              </w:tabs>
              <w:rPr>
                <w:szCs w:val="22"/>
              </w:rPr>
            </w:pPr>
            <w:r w:rsidRPr="00875998">
              <w:rPr>
                <w:noProof/>
                <w:szCs w:val="22"/>
              </w:rPr>
              <w:t>Ukupno, partneri u programskoj zemlji donose bogatstvo znanja, iskustva i podrške koja je ključna za uspešan razvoj i implementaciju programa obuke. Njihova uloga je neprocenjiva u osiguravanju kvaliteta obrazovanja i stvaranju veze između obrazovanja i stvarnih potreba i izazova u oblasti azila životinja.</w:t>
            </w:r>
            <w:r w:rsidR="007A50D9" w:rsidRPr="00AF798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651052" w:rsidRPr="00651052" w:rsidRDefault="007A50D9" w:rsidP="00651052">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651052" w:rsidRPr="00651052">
              <w:rPr>
                <w:noProof/>
                <w:szCs w:val="22"/>
              </w:rPr>
              <w:t>Organizacija realizacije projekta je struktura koja koordinira i upravlja aktivnostima u okviru projekta. U slučaju našeg projekta, organizacija realizacije projekta može biti vodeća institucija ili neka posebno osnovana koordinatorska jedinica.</w:t>
            </w:r>
          </w:p>
          <w:p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Zadaci su raspoređeni među partnerima na osnovu njihovih specifičnih ekspertiza, kapaciteta i resursa. Svaki partner ima odgovornost za određene aktivnosti u skladu sa svojim područjem stručnosti i interesima. Na primer, univerzitet može biti odgovoran za razvoj nastavnog plana i programa, istraživačke aktivnosti i superviziju studenata, dok organizacija za zaštitu životinja može biti odgovorna za pružanje praktične podrške, upravljanje azilom životinja i organizaciju terenskih aktivnosti.</w:t>
            </w:r>
          </w:p>
          <w:p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Što se tiče dodele sredstava, to može biti regulisano putem finansijskog sporazuma ili ugovora između partnera. Sredstva mogu biti obezbeđena iz različitih izvora, kao što su nacionalna ili međunarodna sredstva za obrazovanje, grantovi ili sponzorstva. Dodela sredstava za svaku aktivnost se može vršiti na osnovu budžeta projekta i dogovora među partnerima o raspodeli troškova.</w:t>
            </w:r>
          </w:p>
          <w:p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U pogledu „vlasništva“ nad projektom, važno je uspostaviti jasne mehanizme i procedure za donošenje odluka, upravljanje projektom i raspodelu rezultata. To se može postići putem formalnih sporazuma, poput memoranduma o razumevanju ili ugovora, koji definišu prava, obaveze i odgovornosti svakog partnera. Partneri mogu zajednički donositi odluke o ključnim pitanjima i imati mehanizme za rešavanje sporova i izazova koji mogu nastati tokom implementacije projekta. Ovako se obezbeđuje transparentnost, odgovornost i zajedničko upravljanje projektom, uz poštovanje interesa i doprinose svih partnera.</w:t>
            </w:r>
          </w:p>
          <w:p w:rsidR="004A3C5A" w:rsidRPr="00AF7989" w:rsidRDefault="00651052" w:rsidP="00651052">
            <w:pPr>
              <w:tabs>
                <w:tab w:val="left" w:pos="3649"/>
                <w:tab w:val="left" w:pos="5349"/>
                <w:tab w:val="left" w:pos="7992"/>
                <w:tab w:val="left" w:pos="9409"/>
                <w:tab w:val="left" w:pos="10778"/>
              </w:tabs>
              <w:rPr>
                <w:szCs w:val="22"/>
              </w:rPr>
            </w:pPr>
            <w:r w:rsidRPr="00651052">
              <w:rPr>
                <w:noProof/>
                <w:szCs w:val="22"/>
              </w:rPr>
              <w:t>Važno je uspostaviti partnerski odnos zasnovan na poverenju, komunikaciji i saradnji, kako bi se obezbedilo uspešno sprovođenje projekta i ostvarenje zajedničkih ciljeva.</w:t>
            </w:r>
            <w:r w:rsidR="007A50D9" w:rsidRPr="00AF798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651052" w:rsidRPr="00651052" w:rsidRDefault="007A50D9" w:rsidP="00651052">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651052" w:rsidRPr="00651052">
              <w:rPr>
                <w:noProof/>
                <w:szCs w:val="22"/>
              </w:rPr>
              <w:t>Upravljanje projektom i partnerstvom su ključni aspekti uspešne implementacije projekta. Evo objašnjenja kako će se oni realizovati:</w:t>
            </w:r>
          </w:p>
          <w:p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1.Plan upravljanja: Plan upravljanja je dokument koji definiše strukturu i procese upravljanja projekta. On obuhvata organizacionu strukturu, zadatke i odgovornosti svakog partnera, mehanizme za donošenje odluka, komunikaciju, izveštavanje, upravljanje rizicima i druga ključna pitanja. Plan upravljanja se razvija na početku projekta i pruža smernice za sve aktivnosti tokom implementacije.</w:t>
            </w:r>
          </w:p>
          <w:p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2.Donošenje odluka: Odluke se donose na osnovu partnerskog pristupa i konsenzusa među partnerima. Ključne odluke se donose na partnerskim sastancima, gde se partneri sastaju i razmatraju pitanja, procenjuju napredak projekta, analiziraju rezultate i rešavaju eventualne probleme ili konflikte. Odluke se donose demokratski, uz uzajamno poštovanje stavova i interesa svih partnera.</w:t>
            </w:r>
          </w:p>
          <w:p w:rsidR="00651052" w:rsidRPr="00651052" w:rsidRDefault="00651052" w:rsidP="00651052">
            <w:pPr>
              <w:tabs>
                <w:tab w:val="left" w:pos="3649"/>
                <w:tab w:val="left" w:pos="5349"/>
                <w:tab w:val="left" w:pos="7992"/>
                <w:tab w:val="left" w:pos="9409"/>
                <w:tab w:val="left" w:pos="10778"/>
              </w:tabs>
              <w:rPr>
                <w:noProof/>
                <w:szCs w:val="22"/>
              </w:rPr>
            </w:pPr>
            <w:r w:rsidRPr="00651052">
              <w:rPr>
                <w:noProof/>
                <w:szCs w:val="22"/>
              </w:rPr>
              <w:t xml:space="preserve">3.Komunikacija i izveštavanje: Stalna i efikasna komunikacija između partnera je od suštinske važnosti. Partneri će uspostaviti redovne komunikacijske kanale, kao što su sastanci, e-pošta, telekonferencije ili </w:t>
            </w:r>
            <w:r w:rsidRPr="00651052">
              <w:rPr>
                <w:noProof/>
                <w:szCs w:val="22"/>
              </w:rPr>
              <w:lastRenderedPageBreak/>
              <w:t>zajedničke platforme za razmenu informacija. Redovno izveštavanje će biti deo komunikacijskog procesa, gde će se partneri obaveštavati o napretku projekta, postignućima, problemima ili potrebama za podrškom. Izveštaji će biti temeljni, precizni i pravovremeni, kako bi se omogućilo sveobuhvatno razumevanje stanja projekta.</w:t>
            </w:r>
          </w:p>
          <w:p w:rsidR="00651052" w:rsidRPr="00651052" w:rsidRDefault="00651052" w:rsidP="00651052">
            <w:pPr>
              <w:tabs>
                <w:tab w:val="left" w:pos="3649"/>
                <w:tab w:val="left" w:pos="5349"/>
                <w:tab w:val="left" w:pos="7992"/>
                <w:tab w:val="left" w:pos="9409"/>
                <w:tab w:val="left" w:pos="10778"/>
              </w:tabs>
              <w:rPr>
                <w:noProof/>
                <w:szCs w:val="22"/>
              </w:rPr>
            </w:pPr>
            <w:r>
              <w:rPr>
                <w:noProof/>
                <w:szCs w:val="22"/>
              </w:rPr>
              <w:t>4.</w:t>
            </w:r>
            <w:r w:rsidRPr="00651052">
              <w:rPr>
                <w:noProof/>
                <w:szCs w:val="22"/>
              </w:rPr>
              <w:t>Rešavanje sukoba: Uvek postoji mogućnost konflikata ili nesuglasica tokom implementacije projekta. U takvim situacijama, partneri će koristiti mehanizme za rešavanje sukoba, kao što su pregovori, posredovanje ili arbitraža. Cilj je postizanje obostrano prihvatljivog rešenja i očuvanje partnerskog odnosa. Ako je potrebno, partneri mogu pristupiti posrednicima ili stručnjacima za pomoć u rešavanju sukoba na konstruktivan način.</w:t>
            </w:r>
          </w:p>
          <w:p w:rsidR="004A3C5A" w:rsidRPr="006F38CF" w:rsidRDefault="00651052" w:rsidP="00651052">
            <w:pPr>
              <w:tabs>
                <w:tab w:val="left" w:pos="3649"/>
                <w:tab w:val="left" w:pos="5349"/>
                <w:tab w:val="left" w:pos="7992"/>
                <w:tab w:val="left" w:pos="9409"/>
                <w:tab w:val="left" w:pos="10778"/>
              </w:tabs>
              <w:rPr>
                <w:szCs w:val="22"/>
              </w:rPr>
            </w:pPr>
            <w:r w:rsidRPr="00651052">
              <w:rPr>
                <w:noProof/>
                <w:szCs w:val="22"/>
              </w:rPr>
              <w:t xml:space="preserve">Ukratko, projekat će se upravljati kroz partnerski pristup, gde će se odluke donositi konsenzusom partnera. Stalna i efikasna komunikacija će biti uspostavljena, a izveštavanje će biti redovno i sveobuhvatno. </w:t>
            </w:r>
            <w:r w:rsidR="007A50D9" w:rsidRPr="00AF7989">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2C274A"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963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24369E">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6F1AA8"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P1</w:t>
            </w: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24369E">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rsidR="004A3C5A" w:rsidRPr="00865A57" w:rsidRDefault="00651052"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Azil za zivotinje /AZZ</w:t>
            </w:r>
          </w:p>
        </w:tc>
      </w:tr>
      <w:tr w:rsidR="004A3C5A" w:rsidRPr="00865A57" w:rsidTr="0024369E">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24369E">
        <w:trPr>
          <w:trHeight w:val="1701"/>
        </w:trPr>
        <w:tc>
          <w:tcPr>
            <w:tcW w:w="9639" w:type="dxa"/>
            <w:gridSpan w:val="6"/>
          </w:tcPr>
          <w:p w:rsidR="004A3C5A" w:rsidRPr="00865A57" w:rsidRDefault="00651052" w:rsidP="00F64B5D">
            <w:pPr>
              <w:tabs>
                <w:tab w:val="left" w:pos="10778"/>
              </w:tabs>
              <w:rPr>
                <w:rFonts w:asciiTheme="minorHAnsi" w:hAnsiTheme="minorHAnsi"/>
                <w:szCs w:val="22"/>
                <w:lang w:val="en-GB"/>
              </w:rPr>
            </w:pPr>
            <w:r>
              <w:rPr>
                <w:rFonts w:ascii="Segoe UI" w:hAnsi="Segoe UI" w:cs="Segoe UI"/>
                <w:color w:val="374151"/>
                <w:shd w:val="clear" w:color="auto" w:fill="F7F7F8"/>
              </w:rPr>
              <w:t>Naša organizacija je nevladina organizacija posvećena dobrobiti životinja i radu sa skloništima za životinje. Imamo stručni tim volontera i stručnjaka koji se zalažu za zaštitu i brigu o napuštenim životinjama. Naša misija je pružiti sigurno utočište, negu, medicinsku pomoć i trajni dom za životinje u potrebi. Pored toga, sprovodimo programe obuke, edukacije i podizanja svesti o važnosti zaštite životinja i odgovornom vlasništvu. Naša organizacija je posvećena saradnji sa partnerima, kako lokalnim tako i međunarodnim, kako bismo ostvarili zajednički cilj - bolji život za životinje.</w:t>
            </w:r>
          </w:p>
        </w:tc>
      </w:tr>
      <w:tr w:rsidR="00E057A4" w:rsidRPr="00865A57" w:rsidTr="0024369E">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651052" w:rsidRDefault="00651052" w:rsidP="00651052">
                  <w:r w:rsidRPr="00651052">
                    <w:t>Број Меморандума о сарадњи/разумевању које је наша високошколска установа (ВШУ) потписала са високим училиштима ван наше земље је</w:t>
                  </w:r>
                  <w:r>
                    <w:t xml:space="preserve"> 3</w:t>
                  </w: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E057A4" w:rsidRPr="00865A57" w:rsidRDefault="00651052" w:rsidP="00F64B5D">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110 studenata</w:t>
                  </w: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 osnovnih</w:t>
                  </w: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20 master</w:t>
                  </w: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40 doktorskih</w:t>
                  </w: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E057A4" w:rsidRPr="00865A57" w:rsidRDefault="00E057A4" w:rsidP="00F64B5D">
                  <w:pPr>
                    <w:rPr>
                      <w:rFonts w:asciiTheme="minorHAnsi" w:hAnsiTheme="minorHAnsi" w:cs="Times New Roman"/>
                      <w:color w:val="000000"/>
                      <w:lang w:val="en-GB"/>
                    </w:rPr>
                  </w:pPr>
                </w:p>
              </w:tc>
              <w:tc>
                <w:tcPr>
                  <w:tcW w:w="4985" w:type="dxa"/>
                </w:tcPr>
                <w:p w:rsidR="00E057A4" w:rsidRPr="00865A57" w:rsidRDefault="006F1AA8"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Nisam imao ucesce u CBHE</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24369E">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24369E">
        <w:trPr>
          <w:trHeight w:val="1701"/>
        </w:trPr>
        <w:tc>
          <w:tcPr>
            <w:tcW w:w="9639" w:type="dxa"/>
            <w:gridSpan w:val="6"/>
          </w:tcPr>
          <w:p w:rsidR="006F1AA8" w:rsidRPr="006F1AA8" w:rsidRDefault="006F1AA8" w:rsidP="006F1AA8">
            <w:r w:rsidRPr="006F1AA8">
              <w:lastRenderedPageBreak/>
              <w:t>Kao direktor naše organizacije, naša uloga u projektu je ključna i višestruka. Služimo kao koordinirajući entitet, nadgledajući celokupnu implementaciju i upravljanje projektom. Naše odgovornosti uključuju strateško planiranje, raspodelu resursa i obezbeđivanje ispunjenja ciljeva projekta.</w:t>
            </w:r>
          </w:p>
          <w:p w:rsidR="006F1AA8" w:rsidRPr="006F1AA8" w:rsidRDefault="006F1AA8" w:rsidP="006F1AA8"/>
          <w:p w:rsidR="006F1AA8" w:rsidRPr="006F1AA8" w:rsidRDefault="006F1AA8" w:rsidP="006F1AA8">
            <w:r w:rsidRPr="006F1AA8">
              <w:t>Aktivno se sarađujemo sa partnerskim organizacijama, podstičući saradnju i omogućavajući efikasne kanale komunikacije. Igramo ključnu ulogu u uspostavljanju partnerstava i obezbeđivanju neophodnih finansijskih sredstava za aktivnosti projekta.</w:t>
            </w:r>
          </w:p>
          <w:p w:rsidR="006F1AA8" w:rsidRPr="006F1AA8" w:rsidRDefault="006F1AA8" w:rsidP="006F1AA8"/>
          <w:p w:rsidR="006F1AA8" w:rsidRPr="006F1AA8" w:rsidRDefault="006F1AA8" w:rsidP="006F1AA8">
            <w:r w:rsidRPr="006F1AA8">
              <w:t>Štaviše, naša organizacija je odgovorna za pružanje tehničke ekspertize i uputstva tokom životnog ciklusa projekta. Svojim znanjem i iskustvom doprinosimo razvoju nastavnih materijala, osiguravajući da su kursevi usklađeni sa ciljevima i zadacima projekta. Takođe aktivno učestvujemo u aktivnostima izgradnje kapaciteta, nudeći sesije obuke, radionice i mentorstvo učesnicima projekta.</w:t>
            </w:r>
          </w:p>
          <w:p w:rsidR="006F1AA8" w:rsidRPr="006F1AA8" w:rsidRDefault="006F1AA8" w:rsidP="006F1AA8"/>
          <w:p w:rsidR="006F1AA8" w:rsidRPr="006F1AA8" w:rsidRDefault="006F1AA8" w:rsidP="006F1AA8">
            <w:r w:rsidRPr="006F1AA8">
              <w:t>Pored toga, preuzimamo odgovornost za praćenje i procenu napretka projekta, vršeći redovne procene kako bismo osigurali postizanje željenih rezultata. Analiziramo podatke, prikupljamo povratne informacije i vršimo neophodna prilagođavanja kako bismo poboljšali efikasnost i održivost projekta.</w:t>
            </w:r>
          </w:p>
          <w:p w:rsidR="006F1AA8" w:rsidRPr="006F1AA8" w:rsidRDefault="006F1AA8" w:rsidP="006F1AA8"/>
          <w:p w:rsidR="006F1AA8" w:rsidRPr="006F1AA8" w:rsidRDefault="006F1AA8" w:rsidP="006F1AA8">
            <w:r w:rsidRPr="006F1AA8">
              <w:t>Sve u svemu, naša organizacija služi kao pokretačka snaga projekta, olakšavajući saradnju, obezbeđujući liderstvo i osiguravajući uspešnu implementaciju svih projektnih aktivnosti.</w:t>
            </w:r>
          </w:p>
          <w:p w:rsidR="000D5A9F" w:rsidRPr="006F1AA8" w:rsidRDefault="000D5A9F" w:rsidP="006F1AA8"/>
        </w:tc>
      </w:tr>
      <w:tr w:rsidR="00865A57" w:rsidRPr="008A7C48" w:rsidTr="0024369E">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24369E">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6F1AA8" w:rsidP="006B3976">
                <w:pPr>
                  <w:tabs>
                    <w:tab w:val="center" w:pos="1834"/>
                  </w:tabs>
                  <w:jc w:val="center"/>
                  <w:rPr>
                    <w:rFonts w:ascii="Calibri" w:hAnsi="Calibri"/>
                    <w:sz w:val="22"/>
                    <w:lang w:val="en-GB"/>
                  </w:rPr>
                </w:pPr>
                <w:r>
                  <w:rPr>
                    <w:rFonts w:ascii="Calibri" w:hAnsi="Calibri"/>
                    <w:b/>
                    <w:sz w:val="28"/>
                  </w:rPr>
                  <w:t>I confirm</w:t>
                </w:r>
              </w:p>
            </w:tc>
          </w:sdtContent>
        </w:sdt>
      </w:tr>
      <w:tr w:rsidR="008A7C48" w:rsidRPr="009455C4" w:rsidTr="0024369E">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24369E">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6F1AA8" w:rsidRPr="006F1AA8" w:rsidRDefault="006F1AA8" w:rsidP="006F1AA8">
            <w:r w:rsidRPr="006F1AA8">
              <w:t>Kao deo našeg projekta, implementiraćemo nekoliko novih kurseva u našoj visokoškolskoj ustanovi (visokoškolska ustanova) kako bismo unapredili nastavni plan i program i odgovorili na nove potrebe u ovoj oblasti. Specifični kursevi koji će biti uvedeni su:</w:t>
            </w:r>
          </w:p>
          <w:p w:rsidR="006F1AA8" w:rsidRPr="006F1AA8" w:rsidRDefault="006F1AA8" w:rsidP="006F1AA8"/>
          <w:p w:rsidR="006F1AA8" w:rsidRDefault="006F1AA8" w:rsidP="006F1AA8">
            <w:r w:rsidRPr="006F1AA8">
              <w:t>„Održivi razvoj u naukama o životnoj sredini“: Ovaj kurs ima za cilj da pruži studentima dubinsko razumevanje principa održivog razvoja, očuvanja životne sredine i održivog upravljanja resursima. Pokriva teme kao što su klimatske promene, biodiverzitet i ekološka politika.</w:t>
            </w:r>
          </w:p>
          <w:p w:rsidR="006F1AA8" w:rsidRPr="006F1AA8" w:rsidRDefault="006F1AA8" w:rsidP="006F1AA8"/>
          <w:p w:rsidR="006F1AA8" w:rsidRPr="006F1AA8" w:rsidRDefault="006F1AA8" w:rsidP="006F1AA8"/>
          <w:p w:rsidR="009455C4" w:rsidRPr="006F1AA8" w:rsidRDefault="009455C4" w:rsidP="006F1AA8"/>
        </w:tc>
      </w:tr>
      <w:tr w:rsidR="009455C4" w:rsidRPr="009455C4" w:rsidTr="0024369E">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24369E" w:rsidRPr="008A7C48" w:rsidTr="0024369E">
        <w:trPr>
          <w:trHeight w:val="64"/>
        </w:trPr>
        <w:tc>
          <w:tcPr>
            <w:tcW w:w="9639" w:type="dxa"/>
            <w:gridSpan w:val="6"/>
            <w:vAlign w:val="center"/>
          </w:tcPr>
          <w:p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24369E" w:rsidRPr="005E7A19" w:rsidTr="00955F53">
              <w:trPr>
                <w:jc w:val="center"/>
              </w:trPr>
              <w:tc>
                <w:tcPr>
                  <w:tcW w:w="4535" w:type="dxa"/>
                  <w:vAlign w:val="center"/>
                </w:tcPr>
                <w:p w:rsidR="0024369E" w:rsidRPr="005E7A19" w:rsidRDefault="0024369E" w:rsidP="0024369E">
                  <w:pPr>
                    <w:rPr>
                      <w:rFonts w:ascii="Calibri" w:hAnsi="Calibri" w:cs="Times New Roman"/>
                      <w:b/>
                      <w:color w:val="000000"/>
                    </w:rPr>
                  </w:pPr>
                  <w:r w:rsidRPr="005E7A19">
                    <w:rPr>
                      <w:rFonts w:ascii="Calibri" w:hAnsi="Calibri" w:cs="Times New Roman"/>
                      <w:b/>
                      <w:color w:val="000000"/>
                    </w:rPr>
                    <w:t>Title</w:t>
                  </w:r>
                </w:p>
              </w:tc>
              <w:tc>
                <w:tcPr>
                  <w:tcW w:w="4535" w:type="dxa"/>
                </w:tcPr>
                <w:p w:rsidR="0024369E" w:rsidRPr="005E7A19" w:rsidRDefault="0024369E" w:rsidP="0024369E">
                  <w:pPr>
                    <w:rPr>
                      <w:rFonts w:ascii="Calibri" w:hAnsi="Calibri"/>
                      <w:b/>
                      <w:lang w:val="en-GB"/>
                    </w:rPr>
                  </w:pPr>
                </w:p>
              </w:tc>
            </w:tr>
            <w:tr w:rsidR="0024369E" w:rsidRPr="005E7A19" w:rsidTr="00955F53">
              <w:trPr>
                <w:jc w:val="center"/>
              </w:trPr>
              <w:tc>
                <w:tcPr>
                  <w:tcW w:w="4535" w:type="dxa"/>
                  <w:vAlign w:val="bottom"/>
                </w:tcPr>
                <w:p w:rsidR="0024369E" w:rsidRPr="005E7A19" w:rsidRDefault="0024369E" w:rsidP="0024369E">
                  <w:pPr>
                    <w:rPr>
                      <w:rFonts w:ascii="Calibri" w:hAnsi="Calibri" w:cs="Times New Roman"/>
                      <w:color w:val="000000"/>
                    </w:rPr>
                  </w:pPr>
                  <w:r w:rsidRPr="005E7A19">
                    <w:rPr>
                      <w:rFonts w:ascii="Calibri" w:hAnsi="Calibri" w:cs="Times New Roman"/>
                      <w:color w:val="000000"/>
                    </w:rPr>
                    <w:t>Level of study</w:t>
                  </w:r>
                </w:p>
              </w:tc>
              <w:tc>
                <w:tcPr>
                  <w:tcW w:w="4535" w:type="dxa"/>
                </w:tcPr>
                <w:p w:rsidR="0024369E" w:rsidRPr="005E7A19" w:rsidRDefault="0024369E" w:rsidP="0024369E">
                  <w:pPr>
                    <w:rPr>
                      <w:rFonts w:ascii="Calibri" w:hAnsi="Calibri"/>
                    </w:rPr>
                  </w:pPr>
                  <w:r>
                    <w:rPr>
                      <w:rFonts w:ascii="Calibri" w:hAnsi="Calibri"/>
                    </w:rPr>
                    <w:t>PhD</w:t>
                  </w:r>
                </w:p>
              </w:tc>
            </w:tr>
            <w:tr w:rsidR="0024369E" w:rsidRPr="005E7A19" w:rsidTr="00955F53">
              <w:trPr>
                <w:jc w:val="center"/>
              </w:trPr>
              <w:tc>
                <w:tcPr>
                  <w:tcW w:w="4535" w:type="dxa"/>
                  <w:vAlign w:val="center"/>
                </w:tcPr>
                <w:p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List of</w:t>
                  </w:r>
                  <w:r>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24369E" w:rsidRPr="006F1AA8" w:rsidRDefault="0024369E" w:rsidP="0024369E">
                  <w:r w:rsidRPr="006F1AA8">
                    <w:t>Očuvanje životne sredine (6 ESPB)</w:t>
                  </w:r>
                </w:p>
                <w:p w:rsidR="0024369E" w:rsidRPr="006F1AA8" w:rsidRDefault="0024369E" w:rsidP="0024369E">
                  <w:r w:rsidRPr="006F1AA8">
                    <w:t>Održivo upravljanje resursima (6 ESPB)</w:t>
                  </w:r>
                </w:p>
                <w:p w:rsidR="0024369E" w:rsidRPr="006F1AA8" w:rsidRDefault="0024369E" w:rsidP="0024369E">
                  <w:r w:rsidRPr="006F1AA8">
                    <w:t>Klimatske promene i prilagođavanje (6 ESPB)</w:t>
                  </w:r>
                </w:p>
                <w:p w:rsidR="0024369E" w:rsidRPr="006F1AA8" w:rsidRDefault="0024369E" w:rsidP="0024369E">
                  <w:r w:rsidRPr="006F1AA8">
                    <w:t>Očuvanje biodiverziteta (6 ESPB)</w:t>
                  </w:r>
                </w:p>
                <w:p w:rsidR="0024369E" w:rsidRPr="006F1AA8" w:rsidRDefault="0024369E" w:rsidP="0024369E">
                  <w:r w:rsidRPr="006F1AA8">
                    <w:t>Ukupno: 24 ESPB</w:t>
                  </w:r>
                </w:p>
                <w:p w:rsidR="0024369E" w:rsidRPr="005E7A19" w:rsidRDefault="0024369E" w:rsidP="0024369E">
                  <w:pPr>
                    <w:rPr>
                      <w:rFonts w:ascii="Calibri" w:hAnsi="Calibri"/>
                      <w:lang w:val="en-GB"/>
                    </w:rPr>
                  </w:pPr>
                </w:p>
              </w:tc>
            </w:tr>
            <w:tr w:rsidR="0024369E" w:rsidRPr="005E7A19" w:rsidTr="00955F53">
              <w:trPr>
                <w:jc w:val="center"/>
              </w:trPr>
              <w:tc>
                <w:tcPr>
                  <w:tcW w:w="4535" w:type="dxa"/>
                  <w:vAlign w:val="center"/>
                </w:tcPr>
                <w:p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24369E" w:rsidRPr="005E7A19" w:rsidRDefault="0024369E" w:rsidP="0024369E">
                  <w:pPr>
                    <w:rPr>
                      <w:rFonts w:ascii="Calibri" w:hAnsi="Calibri"/>
                      <w:lang w:val="en-GB"/>
                    </w:rPr>
                  </w:pPr>
                  <w:r>
                    <w:rPr>
                      <w:rFonts w:ascii="Calibri" w:hAnsi="Calibri"/>
                      <w:lang w:val="en-GB"/>
                    </w:rPr>
                    <w:t>20.10.2023</w:t>
                  </w:r>
                </w:p>
              </w:tc>
            </w:tr>
            <w:tr w:rsidR="0024369E" w:rsidRPr="005E7A19" w:rsidTr="00955F53">
              <w:trPr>
                <w:jc w:val="center"/>
              </w:trPr>
              <w:tc>
                <w:tcPr>
                  <w:tcW w:w="4535" w:type="dxa"/>
                  <w:vAlign w:val="bottom"/>
                </w:tcPr>
                <w:p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24369E" w:rsidRPr="005E7A19" w:rsidRDefault="0024369E" w:rsidP="0024369E">
                  <w:pPr>
                    <w:rPr>
                      <w:rFonts w:ascii="Calibri" w:hAnsi="Calibri"/>
                      <w:lang w:val="en-GB"/>
                    </w:rPr>
                  </w:pPr>
                  <w:r>
                    <w:rPr>
                      <w:rFonts w:ascii="Calibri" w:hAnsi="Calibri"/>
                      <w:lang w:val="en-GB"/>
                    </w:rPr>
                    <w:t>25.10.2023</w:t>
                  </w:r>
                </w:p>
              </w:tc>
            </w:tr>
            <w:tr w:rsidR="0024369E" w:rsidRPr="005E7A19" w:rsidTr="00955F53">
              <w:trPr>
                <w:jc w:val="center"/>
              </w:trPr>
              <w:tc>
                <w:tcPr>
                  <w:tcW w:w="4535" w:type="dxa"/>
                  <w:vAlign w:val="bottom"/>
                </w:tcPr>
                <w:p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24369E" w:rsidRPr="005E7A19" w:rsidRDefault="0024369E" w:rsidP="0024369E">
                  <w:pPr>
                    <w:rPr>
                      <w:rFonts w:ascii="Calibri" w:hAnsi="Calibri"/>
                      <w:lang w:val="en-GB"/>
                    </w:rPr>
                  </w:pPr>
                  <w:r>
                    <w:rPr>
                      <w:rFonts w:ascii="Calibri" w:hAnsi="Calibri"/>
                      <w:lang w:val="en-GB"/>
                    </w:rPr>
                    <w:t>100</w:t>
                  </w:r>
                </w:p>
              </w:tc>
            </w:tr>
            <w:tr w:rsidR="0024369E" w:rsidRPr="005E7A19" w:rsidTr="00955F53">
              <w:trPr>
                <w:jc w:val="center"/>
              </w:trPr>
              <w:tc>
                <w:tcPr>
                  <w:tcW w:w="4535" w:type="dxa"/>
                  <w:vAlign w:val="bottom"/>
                </w:tcPr>
                <w:p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24369E" w:rsidRPr="005E7A19" w:rsidRDefault="0024369E" w:rsidP="0024369E">
                  <w:pPr>
                    <w:rPr>
                      <w:rFonts w:ascii="Calibri" w:hAnsi="Calibri"/>
                      <w:lang w:val="en-GB"/>
                    </w:rPr>
                  </w:pPr>
                  <w:r>
                    <w:rPr>
                      <w:rFonts w:ascii="Calibri" w:hAnsi="Calibri"/>
                      <w:lang w:val="en-GB"/>
                    </w:rPr>
                    <w:t>80</w:t>
                  </w:r>
                </w:p>
              </w:tc>
            </w:tr>
            <w:tr w:rsidR="0024369E" w:rsidRPr="005E7A19" w:rsidTr="00955F53">
              <w:trPr>
                <w:jc w:val="center"/>
              </w:trPr>
              <w:tc>
                <w:tcPr>
                  <w:tcW w:w="4535" w:type="dxa"/>
                  <w:vAlign w:val="bottom"/>
                </w:tcPr>
                <w:p w:rsidR="0024369E" w:rsidRPr="005E7A19" w:rsidRDefault="0024369E" w:rsidP="0024369E">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24369E" w:rsidRPr="005E7A19" w:rsidRDefault="0024369E" w:rsidP="0024369E">
                  <w:pPr>
                    <w:rPr>
                      <w:rFonts w:ascii="Calibri" w:hAnsi="Calibri"/>
                    </w:rPr>
                  </w:pPr>
                  <w:r>
                    <w:rPr>
                      <w:rFonts w:ascii="Calibri" w:hAnsi="Calibri"/>
                    </w:rPr>
                    <w:t>yes</w:t>
                  </w:r>
                </w:p>
              </w:tc>
            </w:tr>
            <w:tr w:rsidR="0024369E" w:rsidRPr="005E7A19" w:rsidTr="00955F53">
              <w:trPr>
                <w:jc w:val="center"/>
              </w:trPr>
              <w:tc>
                <w:tcPr>
                  <w:tcW w:w="4535" w:type="dxa"/>
                  <w:vAlign w:val="bottom"/>
                </w:tcPr>
                <w:p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lastRenderedPageBreak/>
                    <w:t>List of equipment to be purchased for this course? ( if applicable)</w:t>
                  </w:r>
                </w:p>
              </w:tc>
              <w:tc>
                <w:tcPr>
                  <w:tcW w:w="4535" w:type="dxa"/>
                </w:tcPr>
                <w:p w:rsidR="0024369E" w:rsidRPr="005E7A19" w:rsidRDefault="0024369E" w:rsidP="0024369E">
                  <w:pPr>
                    <w:rPr>
                      <w:rFonts w:ascii="Calibri" w:hAnsi="Calibri"/>
                      <w:lang w:val="en-GB"/>
                    </w:rPr>
                  </w:pPr>
                  <w:r>
                    <w:rPr>
                      <w:rFonts w:ascii="Calibri" w:hAnsi="Calibri"/>
                      <w:lang w:val="en-GB"/>
                    </w:rPr>
                    <w:t>none</w:t>
                  </w:r>
                </w:p>
              </w:tc>
            </w:tr>
          </w:tbl>
          <w:p w:rsidR="0024369E" w:rsidRPr="005E7A19" w:rsidRDefault="0024369E" w:rsidP="0024369E">
            <w:pPr>
              <w:tabs>
                <w:tab w:val="left" w:pos="3649"/>
                <w:tab w:val="left" w:pos="5349"/>
                <w:tab w:val="left" w:pos="7992"/>
                <w:tab w:val="left" w:pos="9409"/>
                <w:tab w:val="left" w:pos="10778"/>
              </w:tabs>
              <w:jc w:val="center"/>
              <w:rPr>
                <w:rFonts w:ascii="Calibri" w:hAnsi="Calibri"/>
                <w:i/>
                <w:lang w:val="en-GB"/>
              </w:rPr>
            </w:pPr>
          </w:p>
          <w:p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p w:rsidR="0024369E" w:rsidRPr="007167B9" w:rsidRDefault="0024369E" w:rsidP="0024369E">
            <w:pPr>
              <w:tabs>
                <w:tab w:val="left" w:pos="3649"/>
                <w:tab w:val="left" w:pos="5349"/>
                <w:tab w:val="left" w:pos="7992"/>
                <w:tab w:val="left" w:pos="9409"/>
                <w:tab w:val="left" w:pos="10778"/>
              </w:tabs>
              <w:rPr>
                <w:rFonts w:ascii="Calibri" w:hAnsi="Calibri"/>
                <w:lang w:val="en-GB"/>
              </w:rPr>
            </w:pPr>
          </w:p>
        </w:tc>
      </w:tr>
      <w:tr w:rsidR="0024369E" w:rsidRPr="009455C4" w:rsidTr="0024369E">
        <w:trPr>
          <w:trHeight w:val="567"/>
        </w:trPr>
        <w:tc>
          <w:tcPr>
            <w:tcW w:w="9639" w:type="dxa"/>
            <w:gridSpan w:val="6"/>
            <w:vAlign w:val="center"/>
          </w:tcPr>
          <w:p w:rsidR="0024369E" w:rsidRPr="009455C4" w:rsidRDefault="0024369E" w:rsidP="0024369E">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24369E" w:rsidRPr="009455C4" w:rsidTr="0024369E">
        <w:trPr>
          <w:trHeight w:val="283"/>
        </w:trPr>
        <w:tc>
          <w:tcPr>
            <w:tcW w:w="4819" w:type="dxa"/>
            <w:gridSpan w:val="3"/>
            <w:vAlign w:val="center"/>
          </w:tcPr>
          <w:p w:rsidR="0024369E" w:rsidRPr="009455C4" w:rsidRDefault="0024369E" w:rsidP="0024369E">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24369E" w:rsidRPr="009455C4" w:rsidRDefault="0024369E" w:rsidP="0024369E">
            <w:pPr>
              <w:tabs>
                <w:tab w:val="left" w:pos="3649"/>
                <w:tab w:val="left" w:pos="5349"/>
                <w:tab w:val="left" w:pos="7992"/>
                <w:tab w:val="left" w:pos="9409"/>
                <w:tab w:val="left" w:pos="10778"/>
              </w:tabs>
              <w:rPr>
                <w:rFonts w:ascii="Calibri" w:hAnsi="Calibri"/>
                <w:lang w:val="en-GB"/>
              </w:rPr>
            </w:pPr>
            <w:r w:rsidRPr="006F1AA8">
              <w:t>Održivi razvoj u naukama o životnoj sredini</w:t>
            </w:r>
          </w:p>
        </w:tc>
      </w:tr>
      <w:tr w:rsidR="0024369E" w:rsidRPr="009455C4" w:rsidTr="0024369E">
        <w:trPr>
          <w:trHeight w:val="283"/>
        </w:trPr>
        <w:tc>
          <w:tcPr>
            <w:tcW w:w="9639" w:type="dxa"/>
            <w:gridSpan w:val="6"/>
            <w:vAlign w:val="center"/>
          </w:tcPr>
          <w:p w:rsidR="0024369E" w:rsidRPr="009455C4" w:rsidRDefault="0024369E" w:rsidP="0024369E">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24369E" w:rsidRPr="009455C4" w:rsidTr="0024369E">
        <w:trPr>
          <w:trHeight w:val="574"/>
        </w:trPr>
        <w:tc>
          <w:tcPr>
            <w:tcW w:w="9639" w:type="dxa"/>
            <w:gridSpan w:val="6"/>
            <w:vAlign w:val="center"/>
          </w:tcPr>
          <w:p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24369E" w:rsidRPr="005E7A19" w:rsidTr="005E7A19">
              <w:trPr>
                <w:jc w:val="center"/>
              </w:trPr>
              <w:tc>
                <w:tcPr>
                  <w:tcW w:w="4535" w:type="dxa"/>
                  <w:vAlign w:val="center"/>
                </w:tcPr>
                <w:p w:rsidR="0024369E" w:rsidRPr="005E7A19" w:rsidRDefault="0024369E" w:rsidP="0024369E">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24369E" w:rsidRPr="005E7A19" w:rsidRDefault="0024369E" w:rsidP="0024369E">
                  <w:pPr>
                    <w:rPr>
                      <w:rFonts w:ascii="Calibri" w:hAnsi="Calibri"/>
                      <w:b/>
                      <w:lang w:val="en-GB"/>
                    </w:rPr>
                  </w:pPr>
                </w:p>
              </w:tc>
            </w:tr>
            <w:tr w:rsidR="0024369E" w:rsidRPr="005E7A19" w:rsidTr="005E7A19">
              <w:trPr>
                <w:jc w:val="center"/>
              </w:trPr>
              <w:tc>
                <w:tcPr>
                  <w:tcW w:w="4535" w:type="dxa"/>
                  <w:vAlign w:val="bottom"/>
                </w:tcPr>
                <w:p w:rsidR="0024369E" w:rsidRPr="005E7A19" w:rsidRDefault="0024369E" w:rsidP="0024369E">
                  <w:pPr>
                    <w:rPr>
                      <w:rFonts w:ascii="Calibri" w:hAnsi="Calibri" w:cs="Times New Roman"/>
                      <w:color w:val="000000"/>
                    </w:rPr>
                  </w:pPr>
                  <w:r w:rsidRPr="005E7A19">
                    <w:rPr>
                      <w:rFonts w:ascii="Calibri" w:hAnsi="Calibri" w:cs="Times New Roman"/>
                      <w:color w:val="000000"/>
                    </w:rPr>
                    <w:t>Level of study</w:t>
                  </w:r>
                </w:p>
              </w:tc>
              <w:tc>
                <w:tcPr>
                  <w:tcW w:w="4535" w:type="dxa"/>
                </w:tcPr>
                <w:p w:rsidR="0024369E" w:rsidRPr="005E7A19" w:rsidRDefault="0024369E" w:rsidP="0024369E">
                  <w:pPr>
                    <w:rPr>
                      <w:rFonts w:ascii="Calibri" w:hAnsi="Calibri"/>
                    </w:rPr>
                  </w:pPr>
                  <w:r>
                    <w:rPr>
                      <w:rFonts w:ascii="Calibri" w:hAnsi="Calibri"/>
                    </w:rPr>
                    <w:t>PhD</w:t>
                  </w:r>
                </w:p>
              </w:tc>
            </w:tr>
            <w:tr w:rsidR="0024369E" w:rsidRPr="005E7A19" w:rsidTr="005E7A19">
              <w:trPr>
                <w:jc w:val="center"/>
              </w:trPr>
              <w:tc>
                <w:tcPr>
                  <w:tcW w:w="4535" w:type="dxa"/>
                  <w:vAlign w:val="center"/>
                </w:tcPr>
                <w:p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List of</w:t>
                  </w:r>
                  <w:r>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24369E" w:rsidRPr="0024369E" w:rsidRDefault="0024369E" w:rsidP="0024369E">
                  <w:r w:rsidRPr="0024369E">
                    <w:t>Uvod u upravljanje skloništem za životinje (6 ESPB)</w:t>
                  </w:r>
                </w:p>
                <w:p w:rsidR="0024369E" w:rsidRPr="0024369E" w:rsidRDefault="0024369E" w:rsidP="0024369E">
                  <w:r w:rsidRPr="0024369E">
                    <w:t>Dobrobit i etika životinja (4 ESPB)</w:t>
                  </w:r>
                </w:p>
                <w:p w:rsidR="0024369E" w:rsidRPr="0024369E" w:rsidRDefault="0024369E" w:rsidP="0024369E">
                  <w:r w:rsidRPr="0024369E">
                    <w:t>Ponašanje i rukovanje životinjama (6 ESPB)</w:t>
                  </w:r>
                </w:p>
                <w:p w:rsidR="0024369E" w:rsidRPr="0024369E" w:rsidRDefault="0024369E" w:rsidP="0024369E">
                  <w:r w:rsidRPr="0024369E">
                    <w:t>Operacije i protokoli skloništa (5 ESPB)</w:t>
                  </w:r>
                </w:p>
                <w:p w:rsidR="0024369E" w:rsidRPr="0024369E" w:rsidRDefault="0024369E" w:rsidP="0024369E">
                  <w:r w:rsidRPr="0024369E">
                    <w:t>Veterinarska nega za sklonište životinja (6 ESPB)</w:t>
                  </w:r>
                </w:p>
                <w:p w:rsidR="0024369E" w:rsidRPr="0024369E" w:rsidRDefault="0024369E" w:rsidP="0024369E">
                  <w:r w:rsidRPr="0024369E">
                    <w:t>Strategije usvajanja i vraćanja u domove (4 ESPB)</w:t>
                  </w:r>
                </w:p>
                <w:p w:rsidR="0024369E" w:rsidRPr="0024369E" w:rsidRDefault="0024369E" w:rsidP="0024369E">
                  <w:r w:rsidRPr="0024369E">
                    <w:t>Prikupljanje sredstava i pisanje grantova za skloništa za životinje (3 ESPB)</w:t>
                  </w:r>
                </w:p>
                <w:p w:rsidR="0024369E" w:rsidRPr="0024369E" w:rsidRDefault="0024369E" w:rsidP="0024369E">
                  <w:r w:rsidRPr="0024369E">
                    <w:t>Upravljanje i angažovanje volontera (3 ESPB)</w:t>
                  </w:r>
                </w:p>
                <w:p w:rsidR="0024369E" w:rsidRPr="0024369E" w:rsidRDefault="0024369E" w:rsidP="0024369E">
                  <w:r w:rsidRPr="0024369E">
                    <w:t>Odnosi s javnošću i širenje zajednice (4 ECTS)</w:t>
                  </w:r>
                </w:p>
                <w:p w:rsidR="0024369E" w:rsidRPr="0024369E" w:rsidRDefault="0024369E" w:rsidP="0024369E">
                  <w:r w:rsidRPr="0024369E">
                    <w:t>Dizajn skloništa i obogaćivanje životne sredine (5 ESPB)</w:t>
                  </w:r>
                </w:p>
                <w:p w:rsidR="0024369E" w:rsidRPr="005E7A19" w:rsidRDefault="0024369E" w:rsidP="0024369E">
                  <w:pPr>
                    <w:rPr>
                      <w:rFonts w:ascii="Calibri" w:hAnsi="Calibri"/>
                      <w:lang w:val="en-GB"/>
                    </w:rPr>
                  </w:pPr>
                </w:p>
              </w:tc>
            </w:tr>
            <w:tr w:rsidR="0024369E" w:rsidRPr="005E7A19" w:rsidTr="005E7A19">
              <w:trPr>
                <w:jc w:val="center"/>
              </w:trPr>
              <w:tc>
                <w:tcPr>
                  <w:tcW w:w="4535" w:type="dxa"/>
                  <w:vAlign w:val="center"/>
                </w:tcPr>
                <w:p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24369E" w:rsidRPr="005E7A19" w:rsidRDefault="0024369E" w:rsidP="0024369E">
                  <w:pPr>
                    <w:rPr>
                      <w:rFonts w:ascii="Calibri" w:hAnsi="Calibri"/>
                      <w:lang w:val="en-GB"/>
                    </w:rPr>
                  </w:pPr>
                  <w:r>
                    <w:rPr>
                      <w:rFonts w:ascii="Calibri" w:hAnsi="Calibri"/>
                      <w:lang w:val="en-GB"/>
                    </w:rPr>
                    <w:t>20.11.2023</w:t>
                  </w:r>
                </w:p>
              </w:tc>
            </w:tr>
            <w:tr w:rsidR="0024369E" w:rsidRPr="005E7A19" w:rsidTr="005E7A19">
              <w:trPr>
                <w:jc w:val="center"/>
              </w:trPr>
              <w:tc>
                <w:tcPr>
                  <w:tcW w:w="4535" w:type="dxa"/>
                  <w:vAlign w:val="bottom"/>
                </w:tcPr>
                <w:p w:rsidR="0024369E" w:rsidRPr="005E7A19" w:rsidRDefault="0024369E" w:rsidP="0024369E">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24369E" w:rsidRPr="005E7A19" w:rsidRDefault="0024369E" w:rsidP="0024369E">
                  <w:pPr>
                    <w:rPr>
                      <w:rFonts w:ascii="Calibri" w:hAnsi="Calibri"/>
                      <w:lang w:val="en-GB"/>
                    </w:rPr>
                  </w:pPr>
                  <w:r>
                    <w:rPr>
                      <w:rFonts w:ascii="Calibri" w:hAnsi="Calibri"/>
                      <w:lang w:val="en-GB"/>
                    </w:rPr>
                    <w:t>25.11.2023</w:t>
                  </w:r>
                </w:p>
              </w:tc>
            </w:tr>
            <w:tr w:rsidR="0024369E" w:rsidRPr="005E7A19" w:rsidTr="005E7A19">
              <w:trPr>
                <w:jc w:val="center"/>
              </w:trPr>
              <w:tc>
                <w:tcPr>
                  <w:tcW w:w="4535" w:type="dxa"/>
                  <w:vAlign w:val="bottom"/>
                </w:tcPr>
                <w:p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24369E" w:rsidRPr="005E7A19" w:rsidRDefault="0024369E" w:rsidP="0024369E">
                  <w:pPr>
                    <w:rPr>
                      <w:rFonts w:ascii="Calibri" w:hAnsi="Calibri"/>
                      <w:lang w:val="en-GB"/>
                    </w:rPr>
                  </w:pPr>
                  <w:r>
                    <w:rPr>
                      <w:rFonts w:ascii="Calibri" w:hAnsi="Calibri"/>
                      <w:lang w:val="en-GB"/>
                    </w:rPr>
                    <w:t>100</w:t>
                  </w:r>
                </w:p>
              </w:tc>
            </w:tr>
            <w:tr w:rsidR="0024369E" w:rsidRPr="005E7A19" w:rsidTr="005E7A19">
              <w:trPr>
                <w:jc w:val="center"/>
              </w:trPr>
              <w:tc>
                <w:tcPr>
                  <w:tcW w:w="4535" w:type="dxa"/>
                  <w:vAlign w:val="bottom"/>
                </w:tcPr>
                <w:p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24369E" w:rsidRPr="005E7A19" w:rsidRDefault="0024369E" w:rsidP="0024369E">
                  <w:pPr>
                    <w:rPr>
                      <w:rFonts w:ascii="Calibri" w:hAnsi="Calibri"/>
                      <w:lang w:val="en-GB"/>
                    </w:rPr>
                  </w:pPr>
                  <w:r>
                    <w:rPr>
                      <w:rFonts w:ascii="Calibri" w:hAnsi="Calibri"/>
                      <w:lang w:val="en-GB"/>
                    </w:rPr>
                    <w:t>70</w:t>
                  </w:r>
                </w:p>
              </w:tc>
            </w:tr>
            <w:tr w:rsidR="0024369E" w:rsidRPr="005E7A19" w:rsidTr="005E7A19">
              <w:trPr>
                <w:jc w:val="center"/>
              </w:trPr>
              <w:tc>
                <w:tcPr>
                  <w:tcW w:w="4535" w:type="dxa"/>
                  <w:vAlign w:val="bottom"/>
                </w:tcPr>
                <w:p w:rsidR="0024369E" w:rsidRPr="005E7A19" w:rsidRDefault="0024369E" w:rsidP="0024369E">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24369E" w:rsidRPr="005E7A19" w:rsidRDefault="0024369E" w:rsidP="0024369E">
                  <w:pPr>
                    <w:rPr>
                      <w:rFonts w:ascii="Calibri" w:hAnsi="Calibri"/>
                    </w:rPr>
                  </w:pPr>
                  <w:r>
                    <w:rPr>
                      <w:rFonts w:ascii="Calibri" w:hAnsi="Calibri"/>
                    </w:rPr>
                    <w:t>Yes</w:t>
                  </w:r>
                </w:p>
              </w:tc>
            </w:tr>
            <w:tr w:rsidR="0024369E" w:rsidRPr="005E7A19" w:rsidTr="005E7A19">
              <w:trPr>
                <w:jc w:val="center"/>
              </w:trPr>
              <w:tc>
                <w:tcPr>
                  <w:tcW w:w="4535" w:type="dxa"/>
                  <w:vAlign w:val="bottom"/>
                </w:tcPr>
                <w:p w:rsidR="0024369E" w:rsidRPr="005E7A19" w:rsidRDefault="0024369E" w:rsidP="0024369E">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24369E" w:rsidRPr="005E7A19" w:rsidRDefault="0024369E" w:rsidP="0024369E">
                  <w:pPr>
                    <w:rPr>
                      <w:rFonts w:ascii="Calibri" w:hAnsi="Calibri"/>
                      <w:lang w:val="en-GB"/>
                    </w:rPr>
                  </w:pPr>
                  <w:r>
                    <w:rPr>
                      <w:rFonts w:ascii="Calibri" w:hAnsi="Calibri"/>
                      <w:lang w:val="en-GB"/>
                    </w:rPr>
                    <w:t>none</w:t>
                  </w:r>
                </w:p>
              </w:tc>
            </w:tr>
          </w:tbl>
          <w:p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p w:rsidR="0024369E" w:rsidRPr="00D07E98" w:rsidRDefault="0024369E" w:rsidP="0024369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24369E" w:rsidRPr="005E7A19" w:rsidRDefault="0024369E" w:rsidP="0024369E">
            <w:pPr>
              <w:tabs>
                <w:tab w:val="left" w:pos="3649"/>
                <w:tab w:val="left" w:pos="5349"/>
                <w:tab w:val="left" w:pos="7992"/>
                <w:tab w:val="left" w:pos="9409"/>
                <w:tab w:val="left" w:pos="10778"/>
              </w:tabs>
              <w:jc w:val="center"/>
              <w:rPr>
                <w:rFonts w:ascii="Calibri" w:hAnsi="Calibri"/>
                <w:lang w:val="en-GB"/>
              </w:rPr>
            </w:pPr>
          </w:p>
          <w:p w:rsidR="0024369E" w:rsidRPr="007167B9" w:rsidRDefault="0024369E" w:rsidP="0024369E">
            <w:pPr>
              <w:tabs>
                <w:tab w:val="left" w:pos="3649"/>
                <w:tab w:val="left" w:pos="5349"/>
                <w:tab w:val="left" w:pos="7992"/>
                <w:tab w:val="left" w:pos="9409"/>
                <w:tab w:val="left" w:pos="10778"/>
              </w:tabs>
              <w:rPr>
                <w:rFonts w:ascii="Calibri" w:hAnsi="Calibri"/>
                <w:b/>
                <w:lang w:val="en-GB"/>
              </w:rPr>
            </w:pPr>
          </w:p>
        </w:tc>
      </w:tr>
      <w:tr w:rsidR="0024369E" w:rsidRPr="009455C4" w:rsidTr="0024369E">
        <w:trPr>
          <w:trHeight w:val="1020"/>
        </w:trPr>
        <w:tc>
          <w:tcPr>
            <w:tcW w:w="9639" w:type="dxa"/>
            <w:gridSpan w:val="6"/>
            <w:vAlign w:val="center"/>
          </w:tcPr>
          <w:p w:rsidR="0024369E" w:rsidRPr="007167B9" w:rsidRDefault="0024369E" w:rsidP="0024369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rsidR="0024369E" w:rsidRPr="007167B9" w:rsidRDefault="0024369E" w:rsidP="0024369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24369E" w:rsidRPr="009455C4" w:rsidTr="0024369E">
        <w:trPr>
          <w:trHeight w:val="1701"/>
        </w:trPr>
        <w:tc>
          <w:tcPr>
            <w:tcW w:w="9639" w:type="dxa"/>
            <w:gridSpan w:val="6"/>
          </w:tcPr>
          <w:p w:rsidR="0024369E" w:rsidRPr="0024369E" w:rsidRDefault="0024369E" w:rsidP="0024369E">
            <w:r w:rsidRPr="0024369E">
              <w:t>Modernizacija upravljanja, upravljanja i funkcionisanja visokoškolskih ustanova (VŠU) je važan aspekt razvoja obrazovanja. To uključuje implementaciju inovativnih praksi i strategija za poboljšanje efikasnosti, efektivnosti i ukupnog kvaliteta VŠU. Ovaj proces modernizacije ima za cilj da uskladi institucije sa aktuelnim trendovima i zahtevima u visokom obrazovanju, unapredi procese donošenja odluka, promoviše transparentnost i odgovornost i podstakne kulturu stalnog poboljšanja.</w:t>
            </w:r>
          </w:p>
          <w:p w:rsidR="0024369E" w:rsidRPr="0024369E" w:rsidRDefault="0024369E" w:rsidP="0024369E"/>
          <w:p w:rsidR="0024369E" w:rsidRPr="0024369E" w:rsidRDefault="0024369E" w:rsidP="0024369E">
            <w:r w:rsidRPr="0024369E">
              <w:t>Neke ključne oblasti koje se mogu pozabaviti modernizacijom upravljanja, upravljanja i funkcionisanja VŠU uključuju:</w:t>
            </w:r>
          </w:p>
          <w:p w:rsidR="0024369E" w:rsidRPr="0024369E" w:rsidRDefault="0024369E" w:rsidP="0024369E"/>
          <w:p w:rsidR="0024369E" w:rsidRPr="0024369E" w:rsidRDefault="0024369E" w:rsidP="0024369E">
            <w:r w:rsidRPr="0024369E">
              <w:t>Strateško planiranje i institucionalni razvoj: Izrada ili ažuriranje strateških planova za postavljanje jasnih ciljeva, zadataka i prioriteta za rast i razvoj institucije. Ovo može uključivati sprovođenje detaljne analize snaga, slabosti, mogućnosti i pretnji institucije i formulisanje strategija za njihovo rešavanje.</w:t>
            </w:r>
          </w:p>
          <w:p w:rsidR="0024369E" w:rsidRPr="0024369E" w:rsidRDefault="0024369E" w:rsidP="0024369E"/>
          <w:p w:rsidR="0024369E" w:rsidRPr="0024369E" w:rsidRDefault="0024369E" w:rsidP="0024369E">
            <w:r w:rsidRPr="0024369E">
              <w:t xml:space="preserve">Osiguranje i unapređenje kvaliteta: Implementacija snažnih mehanizama osiguranja kvaliteta kako bi se osiguralo da akademski programi, procesi nastave i učenja, istraživačke aktivnosti i usluge podrške ispunjavaju visoke standarde </w:t>
            </w:r>
            <w:r w:rsidRPr="0024369E">
              <w:lastRenderedPageBreak/>
              <w:t>kvaliteta. Ovo može uključivati razvoj internog sistema osiguranja kvaliteta, uspostavljanje procesa eksterne evaluacije i negovanje kulture stalnog poboljšanja.</w:t>
            </w:r>
          </w:p>
          <w:p w:rsidR="0024369E" w:rsidRPr="0024369E" w:rsidRDefault="0024369E" w:rsidP="0024369E"/>
          <w:p w:rsidR="0024369E" w:rsidRPr="0024369E" w:rsidRDefault="0024369E" w:rsidP="0024369E">
            <w:r w:rsidRPr="0024369E">
              <w:t>Finansijsko upravljanje i održivost: Jačanje prakse finansijskog upravljanja kako bi se osiguralo održivo funkcionisanje institucije. Ovo može uključiti implementaciju dobrog budžetiranja i mehanizama finansijske kontrole, istraživanje raznovrsnih izvora finansiranja i optimizaciju alokacije resursa.</w:t>
            </w:r>
          </w:p>
          <w:p w:rsidR="0024369E" w:rsidRPr="0024369E" w:rsidRDefault="0024369E" w:rsidP="0024369E"/>
          <w:p w:rsidR="0024369E" w:rsidRPr="0024369E" w:rsidRDefault="0024369E" w:rsidP="0024369E">
            <w:r w:rsidRPr="0024369E">
              <w:t>Razvoj ljudskih resursa: Unapređenje zapošljavanja, razvoja i zadržavanja kvalifikovanih nastavnika i osoblja. Ovo može uključivati sprovođenje programa profesionalnog razvoja, stvaranje povoljnog radnog okruženja i promovisanje efektivnih praksi upravljanja učinkom.</w:t>
            </w:r>
          </w:p>
          <w:p w:rsidR="0024369E" w:rsidRPr="0024369E" w:rsidRDefault="0024369E" w:rsidP="0024369E"/>
          <w:p w:rsidR="0024369E" w:rsidRPr="0024369E" w:rsidRDefault="0024369E" w:rsidP="0024369E">
            <w:r w:rsidRPr="0024369E">
              <w:t>Upravljanje informacijama i tehnologija: Korišćenje sistema za upravljanje informacijama i tehnologije za pojednostavljenje administrativnih procesa, poboljšanje komunikacije i saradnje i poboljšanje pristupa informacijama i resursima za sve zainteresovane strane.</w:t>
            </w:r>
          </w:p>
          <w:p w:rsidR="0024369E" w:rsidRPr="0024369E" w:rsidRDefault="0024369E" w:rsidP="0024369E"/>
          <w:p w:rsidR="0024369E" w:rsidRPr="0024369E" w:rsidRDefault="0024369E" w:rsidP="0024369E">
            <w:r w:rsidRPr="0024369E">
              <w:t>Angažovanje zainteresovanih strana i partnerstva: Podsticanje efikasne saradnje sa relevantnim zainteresovanim stranama, uključujući studente, profesore, osoblje, partnere iz industrije i zajednicu. Ovo može uključivati uspostavljanje mehanizama za značajno angažovanje zainteresovanih strana, stvaranje partnerstava za istraživanje i inovacije i promovisanje inicijativa za približavanje zajednici.</w:t>
            </w:r>
          </w:p>
          <w:p w:rsidR="0024369E" w:rsidRPr="0024369E" w:rsidRDefault="0024369E" w:rsidP="0024369E"/>
          <w:p w:rsidR="0024369E" w:rsidRPr="0024369E" w:rsidRDefault="0024369E" w:rsidP="0024369E">
            <w:r w:rsidRPr="0024369E">
              <w:t>Modernizacija upravljanja, upravljanja i funkcionisanja VŠU je kontinuiran proces koji zahteva sistematski pristup i stalnu posvećenost institucionalnih lidera, administratora i svih uključenih zainteresovanih strana. Ima za cilj stvaranje povoljnog i dinamičnog okruženja za kvalitetno obrazovanje, istraživanje i inovacije u institucijama visokog obrazovanja.</w:t>
            </w:r>
          </w:p>
          <w:p w:rsidR="0024369E" w:rsidRPr="0024369E" w:rsidRDefault="0024369E" w:rsidP="0024369E"/>
        </w:tc>
      </w:tr>
      <w:tr w:rsidR="0024369E" w:rsidRPr="009455C4" w:rsidTr="0024369E">
        <w:trPr>
          <w:trHeight w:val="412"/>
        </w:trPr>
        <w:tc>
          <w:tcPr>
            <w:tcW w:w="9639" w:type="dxa"/>
            <w:gridSpan w:val="6"/>
            <w:vAlign w:val="bottom"/>
          </w:tcPr>
          <w:p w:rsidR="0024369E" w:rsidRPr="007167B9" w:rsidRDefault="0024369E" w:rsidP="0024369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lastRenderedPageBreak/>
              <w:t>Provide information on ( if applicable)</w:t>
            </w:r>
          </w:p>
        </w:tc>
      </w:tr>
      <w:tr w:rsidR="0024369E" w:rsidRPr="007167B9" w:rsidTr="0024369E">
        <w:trPr>
          <w:trHeight w:val="283"/>
        </w:trPr>
        <w:tc>
          <w:tcPr>
            <w:tcW w:w="4819" w:type="dxa"/>
            <w:gridSpan w:val="3"/>
          </w:tcPr>
          <w:p w:rsidR="0024369E" w:rsidRPr="007167B9" w:rsidRDefault="0024369E" w:rsidP="0024369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24369E" w:rsidRPr="007167B9" w:rsidTr="0024369E">
        <w:trPr>
          <w:trHeight w:val="283"/>
        </w:trPr>
        <w:tc>
          <w:tcPr>
            <w:tcW w:w="4819" w:type="dxa"/>
            <w:gridSpan w:val="3"/>
          </w:tcPr>
          <w:p w:rsidR="0024369E" w:rsidRPr="00F64B5D" w:rsidRDefault="0024369E" w:rsidP="0024369E">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24369E" w:rsidRPr="007167B9" w:rsidTr="0024369E">
        <w:trPr>
          <w:trHeight w:val="283"/>
        </w:trPr>
        <w:tc>
          <w:tcPr>
            <w:tcW w:w="4819" w:type="dxa"/>
            <w:gridSpan w:val="3"/>
          </w:tcPr>
          <w:p w:rsidR="0024369E" w:rsidRPr="00F64B5D" w:rsidRDefault="0024369E" w:rsidP="0024369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Uspostavljanje novih centara za visokoškolske ustanove (HEI) može donijeti nekoliko prednosti i odgovoriti na specifične potrebe u obrazovnom okruženju. Evo nekoliko razloga zašto bi novi centri mogli biti potrebni:</w:t>
            </w:r>
          </w:p>
          <w:p w:rsidR="0024369E" w:rsidRPr="0024369E" w:rsidRDefault="0024369E" w:rsidP="0024369E">
            <w:pPr>
              <w:tabs>
                <w:tab w:val="left" w:pos="3649"/>
                <w:tab w:val="left" w:pos="5349"/>
                <w:tab w:val="left" w:pos="7992"/>
                <w:tab w:val="left" w:pos="9409"/>
                <w:tab w:val="left" w:pos="10778"/>
              </w:tabs>
              <w:rPr>
                <w:rFonts w:ascii="Calibri" w:hAnsi="Calibri"/>
                <w:lang w:val="en-GB"/>
              </w:rPr>
            </w:pPr>
          </w:p>
          <w:p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Specijalizovana stručnost: Novi centri se mogu fokusirati na određena polja ili discipline, omogućavajući koncentrisanu stručnost i resurse u tim oblastima. Ovo može poboljšati kvalitet obrazovanja, istraživanja i inovacija u specijalizovanim domenima i privući studente i fakultete sa posebnim interesovanjem za te oblasti.</w:t>
            </w:r>
          </w:p>
          <w:p w:rsidR="0024369E" w:rsidRPr="0024369E" w:rsidRDefault="0024369E" w:rsidP="0024369E">
            <w:pPr>
              <w:tabs>
                <w:tab w:val="left" w:pos="3649"/>
                <w:tab w:val="left" w:pos="5349"/>
                <w:tab w:val="left" w:pos="7992"/>
                <w:tab w:val="left" w:pos="9409"/>
                <w:tab w:val="left" w:pos="10778"/>
              </w:tabs>
              <w:rPr>
                <w:rFonts w:ascii="Calibri" w:hAnsi="Calibri"/>
                <w:lang w:val="en-GB"/>
              </w:rPr>
            </w:pPr>
          </w:p>
          <w:p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Interdisciplinarna saradnja: centri mogu poslužiti kao čvorišta za interdisciplinarnu saradnju, okupljajući fakultete, istraživače i studente iz različitih disciplina da rade na zajedničkim izazovima ili istražuju nova područja znanja. Oni olakšavaju unakrsno oprašivanje ideja, podstiču inovacije i podstiču interdisciplinarna istraživanja i podučavanje.</w:t>
            </w:r>
          </w:p>
          <w:p w:rsidR="0024369E" w:rsidRPr="0024369E" w:rsidRDefault="0024369E" w:rsidP="0024369E">
            <w:pPr>
              <w:tabs>
                <w:tab w:val="left" w:pos="3649"/>
                <w:tab w:val="left" w:pos="5349"/>
                <w:tab w:val="left" w:pos="7992"/>
                <w:tab w:val="left" w:pos="9409"/>
                <w:tab w:val="left" w:pos="10778"/>
              </w:tabs>
              <w:rPr>
                <w:rFonts w:ascii="Calibri" w:hAnsi="Calibri"/>
                <w:lang w:val="en-GB"/>
              </w:rPr>
            </w:pPr>
          </w:p>
          <w:p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Istraživanje i inovacije: Centri mogu promovirati istraživanje i inovacije pružanjem namjenskih objekata, resursa i podrške za provođenje najsavremenijih istraživačkih projekata. Oni mogu olakšati saradnju sa industrijskim partnerima, vladinim agencijama i drugim istraživačkim institucijama, što dovodi do razvoja inovativnih rješenja, tehnologija i znanja.</w:t>
            </w:r>
          </w:p>
          <w:p w:rsidR="0024369E" w:rsidRPr="0024369E" w:rsidRDefault="0024369E" w:rsidP="0024369E">
            <w:pPr>
              <w:tabs>
                <w:tab w:val="left" w:pos="3649"/>
                <w:tab w:val="left" w:pos="5349"/>
                <w:tab w:val="left" w:pos="7992"/>
                <w:tab w:val="left" w:pos="9409"/>
                <w:tab w:val="left" w:pos="10778"/>
              </w:tabs>
              <w:rPr>
                <w:rFonts w:ascii="Calibri" w:hAnsi="Calibri"/>
                <w:lang w:val="en-GB"/>
              </w:rPr>
            </w:pPr>
          </w:p>
          <w:p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 xml:space="preserve">Angažman zajednice: Centri mogu poslužiti kao platforme za angažovanje zajednice i domet, povezujući </w:t>
            </w:r>
            <w:r w:rsidRPr="0024369E">
              <w:rPr>
                <w:rFonts w:ascii="Calibri" w:hAnsi="Calibri"/>
                <w:lang w:val="en-GB"/>
              </w:rPr>
              <w:lastRenderedPageBreak/>
              <w:t>VŠU sa lokalnim zajednicama, industrijama i zainteresovanim stranama. Oni mogu organizirati događaje, radionice i inicijative koje se bave potrebama zajednice, podstiču prijenos znanja i promoviraju društveni uticaj kroz istraživanje i obrazovanje.</w:t>
            </w:r>
          </w:p>
          <w:p w:rsidR="0024369E" w:rsidRPr="0024369E" w:rsidRDefault="0024369E" w:rsidP="0024369E">
            <w:pPr>
              <w:tabs>
                <w:tab w:val="left" w:pos="3649"/>
                <w:tab w:val="left" w:pos="5349"/>
                <w:tab w:val="left" w:pos="7992"/>
                <w:tab w:val="left" w:pos="9409"/>
                <w:tab w:val="left" w:pos="10778"/>
              </w:tabs>
              <w:rPr>
                <w:rFonts w:ascii="Calibri" w:hAnsi="Calibri"/>
                <w:lang w:val="en-GB"/>
              </w:rPr>
            </w:pPr>
          </w:p>
          <w:p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Internacionalizacija i globalna saradnja: Centri mogu igrati ključnu ulogu u podsticanju internacionalizacijskih napora visokoškolskih ustanova uspostavljanjem partnerstava i saradnje sa međunarodnim institucijama. Oni mogu olakšati razmjenu studenata i fakulteta, zajedničke istraživačke projekte i međunarodne akademske programe, poboljšavajući globalne perspektive i međukulturalno razumijevanje.</w:t>
            </w:r>
          </w:p>
          <w:p w:rsidR="0024369E" w:rsidRPr="0024369E" w:rsidRDefault="0024369E" w:rsidP="0024369E">
            <w:pPr>
              <w:tabs>
                <w:tab w:val="left" w:pos="3649"/>
                <w:tab w:val="left" w:pos="5349"/>
                <w:tab w:val="left" w:pos="7992"/>
                <w:tab w:val="left" w:pos="9409"/>
                <w:tab w:val="left" w:pos="10778"/>
              </w:tabs>
              <w:rPr>
                <w:rFonts w:ascii="Calibri" w:hAnsi="Calibri"/>
                <w:lang w:val="en-GB"/>
              </w:rPr>
            </w:pPr>
          </w:p>
          <w:p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Rješavanje novih izazova: Mogu se uspostaviti novi centri za rješavanje novih izazova i društvenih potreba. Na primjer, centri fokusirani na održivost, digitalnu transformaciju, zdravstvenu zaštitu ili poduzetništvo mogu doprinijeti pronalaženju rješenja za hitne probleme i pripremiti studente za buduće karijere u ovim oblastima koje se razvijaju.</w:t>
            </w:r>
          </w:p>
          <w:p w:rsidR="0024369E" w:rsidRPr="0024369E" w:rsidRDefault="0024369E" w:rsidP="0024369E">
            <w:pPr>
              <w:tabs>
                <w:tab w:val="left" w:pos="3649"/>
                <w:tab w:val="left" w:pos="5349"/>
                <w:tab w:val="left" w:pos="7992"/>
                <w:tab w:val="left" w:pos="9409"/>
                <w:tab w:val="left" w:pos="10778"/>
              </w:tabs>
              <w:rPr>
                <w:rFonts w:ascii="Calibri" w:hAnsi="Calibri"/>
                <w:lang w:val="en-GB"/>
              </w:rPr>
            </w:pPr>
          </w:p>
          <w:p w:rsidR="0024369E" w:rsidRPr="007167B9"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Sve u svemu, novi centri za visokoškolske ustanove pružaju mogućnosti za proširenje obrazovne ponude, unapređenje istraživanja i inovacija, podsticanje saradnje, angažovanje sa zajednicama i suočavanje sa izazovima koji se pojavljuju. Oni doprinose rastu i razvoju visokoškolskih ustanova stvaranjem specijalizovanih centara znanja, stručnosti i saradnje koji pokreću izvrsnost u obrazovanju i istraživanju.</w:t>
            </w:r>
          </w:p>
        </w:tc>
      </w:tr>
      <w:tr w:rsidR="0024369E" w:rsidRPr="007167B9" w:rsidTr="0024369E">
        <w:trPr>
          <w:trHeight w:val="283"/>
        </w:trPr>
        <w:tc>
          <w:tcPr>
            <w:tcW w:w="4819" w:type="dxa"/>
            <w:gridSpan w:val="3"/>
          </w:tcPr>
          <w:p w:rsidR="0024369E" w:rsidRPr="00F64B5D" w:rsidRDefault="0024369E" w:rsidP="0024369E">
            <w:pPr>
              <w:rPr>
                <w:rFonts w:ascii="Calibri" w:hAnsi="Calibri"/>
                <w:lang w:val="en-GB"/>
              </w:rPr>
            </w:pPr>
            <w:r w:rsidRPr="00F64B5D">
              <w:rPr>
                <w:rFonts w:ascii="Calibri" w:hAnsi="Calibri"/>
                <w:lang w:val="en-GB"/>
              </w:rPr>
              <w:lastRenderedPageBreak/>
              <w:t xml:space="preserve">Where will the centre be located in the institution? </w:t>
            </w:r>
          </w:p>
        </w:tc>
        <w:tc>
          <w:tcPr>
            <w:tcW w:w="4820" w:type="dxa"/>
            <w:gridSpan w:val="3"/>
          </w:tcPr>
          <w:p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Novi Pazar</w:t>
            </w:r>
          </w:p>
        </w:tc>
      </w:tr>
      <w:tr w:rsidR="0024369E" w:rsidRPr="007167B9" w:rsidTr="0024369E">
        <w:trPr>
          <w:trHeight w:val="283"/>
        </w:trPr>
        <w:tc>
          <w:tcPr>
            <w:tcW w:w="4819" w:type="dxa"/>
            <w:gridSpan w:val="3"/>
          </w:tcPr>
          <w:p w:rsidR="0024369E" w:rsidRPr="00F64B5D" w:rsidRDefault="0024369E" w:rsidP="0024369E">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24369E" w:rsidRPr="007167B9" w:rsidTr="0024369E">
        <w:trPr>
          <w:trHeight w:val="283"/>
        </w:trPr>
        <w:tc>
          <w:tcPr>
            <w:tcW w:w="4819" w:type="dxa"/>
            <w:gridSpan w:val="3"/>
          </w:tcPr>
          <w:p w:rsidR="0024369E" w:rsidRPr="00F64B5D" w:rsidRDefault="0024369E" w:rsidP="0024369E">
            <w:pPr>
              <w:rPr>
                <w:rFonts w:ascii="Calibri" w:hAnsi="Calibri"/>
                <w:lang w:val="en-GB"/>
              </w:rPr>
            </w:pPr>
            <w:r w:rsidRPr="00F64B5D">
              <w:rPr>
                <w:rFonts w:ascii="Calibri" w:hAnsi="Calibri"/>
                <w:lang w:val="en-GB"/>
              </w:rPr>
              <w:t>How many people will be employed in the centre?</w:t>
            </w:r>
          </w:p>
        </w:tc>
        <w:tc>
          <w:tcPr>
            <w:tcW w:w="4820" w:type="dxa"/>
            <w:gridSpan w:val="3"/>
          </w:tcPr>
          <w:p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160</w:t>
            </w:r>
          </w:p>
        </w:tc>
      </w:tr>
      <w:tr w:rsidR="0024369E" w:rsidRPr="007167B9" w:rsidTr="0024369E">
        <w:trPr>
          <w:trHeight w:val="283"/>
        </w:trPr>
        <w:tc>
          <w:tcPr>
            <w:tcW w:w="4819" w:type="dxa"/>
            <w:gridSpan w:val="3"/>
          </w:tcPr>
          <w:p w:rsidR="0024369E" w:rsidRPr="00F64B5D" w:rsidRDefault="0024369E" w:rsidP="0024369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24369E" w:rsidRPr="007167B9" w:rsidTr="0024369E">
        <w:trPr>
          <w:trHeight w:val="283"/>
        </w:trPr>
        <w:tc>
          <w:tcPr>
            <w:tcW w:w="4819" w:type="dxa"/>
            <w:gridSpan w:val="3"/>
          </w:tcPr>
          <w:p w:rsidR="0024369E" w:rsidRPr="00F64B5D" w:rsidRDefault="0024369E" w:rsidP="0024369E">
            <w:pPr>
              <w:rPr>
                <w:rFonts w:ascii="Calibri" w:hAnsi="Calibri"/>
                <w:lang w:val="en-GB"/>
              </w:rPr>
            </w:pPr>
            <w:r w:rsidRPr="00F64B5D">
              <w:rPr>
                <w:rFonts w:ascii="Calibri" w:hAnsi="Calibri"/>
                <w:lang w:val="en-GB"/>
              </w:rPr>
              <w:t>How many administrative staff will be trained?</w:t>
            </w:r>
          </w:p>
        </w:tc>
        <w:tc>
          <w:tcPr>
            <w:tcW w:w="4820" w:type="dxa"/>
            <w:gridSpan w:val="3"/>
          </w:tcPr>
          <w:p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100</w:t>
            </w:r>
          </w:p>
        </w:tc>
      </w:tr>
      <w:tr w:rsidR="0024369E" w:rsidRPr="007167B9" w:rsidTr="0024369E">
        <w:trPr>
          <w:trHeight w:val="283"/>
        </w:trPr>
        <w:tc>
          <w:tcPr>
            <w:tcW w:w="4819" w:type="dxa"/>
            <w:gridSpan w:val="3"/>
          </w:tcPr>
          <w:p w:rsidR="0024369E" w:rsidRPr="00F64B5D" w:rsidRDefault="0024369E" w:rsidP="0024369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24369E" w:rsidRPr="007167B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24369E" w:rsidRPr="008A7C48" w:rsidTr="0024369E">
        <w:trPr>
          <w:trHeight w:val="1020"/>
        </w:trPr>
        <w:tc>
          <w:tcPr>
            <w:tcW w:w="9639" w:type="dxa"/>
            <w:gridSpan w:val="6"/>
            <w:vAlign w:val="center"/>
          </w:tcPr>
          <w:p w:rsidR="0024369E" w:rsidRDefault="0024369E" w:rsidP="0024369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rsidR="0024369E" w:rsidRPr="0070436D" w:rsidRDefault="0024369E" w:rsidP="0024369E">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24369E" w:rsidRPr="008A7C48" w:rsidTr="0024369E">
        <w:trPr>
          <w:trHeight w:val="1701"/>
        </w:trPr>
        <w:tc>
          <w:tcPr>
            <w:tcW w:w="9639" w:type="dxa"/>
            <w:gridSpan w:val="6"/>
          </w:tcPr>
          <w:p w:rsidR="0024369E" w:rsidRPr="0024369E" w:rsidRDefault="0024369E" w:rsidP="0024369E">
            <w:pPr>
              <w:rPr>
                <w:rFonts w:ascii="Calibri" w:hAnsi="Calibri"/>
                <w:szCs w:val="22"/>
                <w:lang w:val="en-GB"/>
              </w:rPr>
            </w:pPr>
            <w:r w:rsidRPr="0024369E">
              <w:rPr>
                <w:rFonts w:ascii="Calibri" w:hAnsi="Calibri"/>
                <w:szCs w:val="22"/>
                <w:lang w:val="en-GB"/>
              </w:rPr>
              <w:t>Uspostavljanje novih centara za visokoškolske ustanove (HEI) može donijeti nekoliko prednosti i odgovoriti na specifične potrebe u obrazovnom okruženju. Evo nekoliko razloga zašto bi novi centri mogli biti potrebni:</w:t>
            </w:r>
          </w:p>
          <w:p w:rsidR="0024369E" w:rsidRPr="0024369E" w:rsidRDefault="0024369E" w:rsidP="0024369E">
            <w:pPr>
              <w:rPr>
                <w:rFonts w:ascii="Calibri" w:hAnsi="Calibri"/>
                <w:szCs w:val="22"/>
                <w:lang w:val="en-GB"/>
              </w:rPr>
            </w:pPr>
          </w:p>
          <w:p w:rsidR="0024369E" w:rsidRPr="0024369E" w:rsidRDefault="0024369E" w:rsidP="0024369E">
            <w:pPr>
              <w:rPr>
                <w:rFonts w:ascii="Calibri" w:hAnsi="Calibri"/>
                <w:szCs w:val="22"/>
                <w:lang w:val="en-GB"/>
              </w:rPr>
            </w:pPr>
            <w:r w:rsidRPr="0024369E">
              <w:rPr>
                <w:rFonts w:ascii="Calibri" w:hAnsi="Calibri"/>
                <w:szCs w:val="22"/>
                <w:lang w:val="en-GB"/>
              </w:rPr>
              <w:t>Specijalizovana stručnost: Novi centri se mogu fokusirati na određena polja ili discipline, omogućavajući koncentrisanu stručnost i resurse u tim oblastima. Ovo može poboljšati kvalitet obrazovanja, istraživanja i inovacija u specijalizovanim domenima i privući studente i fakultete sa posebnim interesovanjem za te oblasti.</w:t>
            </w:r>
          </w:p>
          <w:p w:rsidR="0024369E" w:rsidRPr="0024369E" w:rsidRDefault="0024369E" w:rsidP="0024369E">
            <w:pPr>
              <w:rPr>
                <w:rFonts w:ascii="Calibri" w:hAnsi="Calibri"/>
                <w:szCs w:val="22"/>
                <w:lang w:val="en-GB"/>
              </w:rPr>
            </w:pPr>
          </w:p>
          <w:p w:rsidR="0024369E" w:rsidRPr="0024369E" w:rsidRDefault="0024369E" w:rsidP="0024369E">
            <w:pPr>
              <w:rPr>
                <w:rFonts w:ascii="Calibri" w:hAnsi="Calibri"/>
                <w:szCs w:val="22"/>
                <w:lang w:val="en-GB"/>
              </w:rPr>
            </w:pPr>
            <w:r w:rsidRPr="0024369E">
              <w:rPr>
                <w:rFonts w:ascii="Calibri" w:hAnsi="Calibri"/>
                <w:szCs w:val="22"/>
                <w:lang w:val="en-GB"/>
              </w:rPr>
              <w:t>Interdisciplinarna saradnja: centri mogu poslužiti kao čvorišta za interdisciplinarnu saradnju, okupljajući fakultete, istraživače i studente iz različitih disciplina da rade na zajedničkim izazovima ili istražuju nova područja znanja. Oni olakšavaju unakrsno oprašivanje ideja, podstiču inovacije i podstiču interdisciplinarna istraživanja i podučavanje.</w:t>
            </w:r>
          </w:p>
          <w:p w:rsidR="0024369E" w:rsidRPr="0024369E" w:rsidRDefault="0024369E" w:rsidP="0024369E">
            <w:pPr>
              <w:rPr>
                <w:rFonts w:ascii="Calibri" w:hAnsi="Calibri"/>
                <w:szCs w:val="22"/>
                <w:lang w:val="en-GB"/>
              </w:rPr>
            </w:pPr>
          </w:p>
          <w:p w:rsidR="0024369E" w:rsidRPr="0070436D" w:rsidRDefault="0024369E" w:rsidP="0024369E">
            <w:pPr>
              <w:rPr>
                <w:rFonts w:ascii="Calibri" w:hAnsi="Calibri"/>
                <w:szCs w:val="22"/>
                <w:lang w:val="en-GB"/>
              </w:rPr>
            </w:pPr>
            <w:r w:rsidRPr="0024369E">
              <w:rPr>
                <w:rFonts w:ascii="Calibri" w:hAnsi="Calibri"/>
                <w:szCs w:val="22"/>
                <w:lang w:val="en-GB"/>
              </w:rPr>
              <w:t xml:space="preserve">Istraživanje i inovacije: Centri mogu promovirati istraživanje i inovacije pružanjem namjenskih objekata, resursa i podrške za provođenje najsavremenijih istraživačkih projekata. Oni mogu olakšati saradnju sa industrijskim </w:t>
            </w:r>
            <w:r w:rsidRPr="0024369E">
              <w:rPr>
                <w:rFonts w:ascii="Calibri" w:hAnsi="Calibri"/>
                <w:szCs w:val="22"/>
                <w:lang w:val="en-GB"/>
              </w:rPr>
              <w:lastRenderedPageBreak/>
              <w:t>partnerima, vladinim agencijama i drugim istraživačkim institucijama, što dovodi do razvoja inovativnih rješenja, tehnologija i znanja.</w:t>
            </w:r>
          </w:p>
        </w:tc>
      </w:tr>
      <w:tr w:rsidR="0024369E" w:rsidRPr="008A7C48" w:rsidTr="0024369E">
        <w:trPr>
          <w:trHeight w:val="1020"/>
        </w:trPr>
        <w:tc>
          <w:tcPr>
            <w:tcW w:w="9639" w:type="dxa"/>
            <w:gridSpan w:val="6"/>
            <w:vAlign w:val="center"/>
          </w:tcPr>
          <w:p w:rsidR="0024369E" w:rsidRPr="009B155D" w:rsidRDefault="0024369E" w:rsidP="0024369E">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24369E" w:rsidRPr="00951A69" w:rsidTr="0024369E">
        <w:trPr>
          <w:trHeight w:val="283"/>
        </w:trPr>
        <w:tc>
          <w:tcPr>
            <w:tcW w:w="4819" w:type="dxa"/>
            <w:gridSpan w:val="3"/>
          </w:tcPr>
          <w:p w:rsidR="0024369E" w:rsidRPr="00F64B5D" w:rsidRDefault="0024369E" w:rsidP="0024369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očekivao je opipljive rezultate od projekta na našoj visokoškolskoj ustanovi (VŠU) uključuju:</w:t>
            </w:r>
          </w:p>
          <w:p w:rsidR="0024369E" w:rsidRPr="0024369E" w:rsidRDefault="0024369E" w:rsidP="0024369E">
            <w:pPr>
              <w:tabs>
                <w:tab w:val="left" w:pos="3649"/>
                <w:tab w:val="left" w:pos="5349"/>
                <w:tab w:val="left" w:pos="7992"/>
                <w:tab w:val="left" w:pos="9409"/>
                <w:tab w:val="left" w:pos="10778"/>
              </w:tabs>
              <w:rPr>
                <w:rFonts w:ascii="Calibri" w:hAnsi="Calibri"/>
                <w:lang w:val="en-GB"/>
              </w:rPr>
            </w:pPr>
          </w:p>
          <w:p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Ažurirani nastavni plan i program: Projekat će rezultirati razvojem i implementacijom ažuriranih nastavnih planova i programa u skladu sa ciljevima projekta. Ovo uključuje uvođenje novih kurseva, integraciju modernih nastavnih metodologija i tehnologija, te uključivanje znanja i vještina relevantnih za industriju.</w:t>
            </w:r>
          </w:p>
          <w:p w:rsidR="0024369E" w:rsidRPr="0024369E" w:rsidRDefault="0024369E" w:rsidP="0024369E">
            <w:pPr>
              <w:tabs>
                <w:tab w:val="left" w:pos="3649"/>
                <w:tab w:val="left" w:pos="5349"/>
                <w:tab w:val="left" w:pos="7992"/>
                <w:tab w:val="left" w:pos="9409"/>
                <w:tab w:val="left" w:pos="10778"/>
              </w:tabs>
              <w:rPr>
                <w:rFonts w:ascii="Calibri" w:hAnsi="Calibri"/>
                <w:lang w:val="en-GB"/>
              </w:rPr>
            </w:pPr>
          </w:p>
          <w:p w:rsidR="0024369E" w:rsidRPr="00951A69"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Akreditacija: Ažurirani programi i kursevi će biti podvrgnuti procesu akreditacije, u cilju ispunjavanja standarda i zahtjeva koje postavljaju relevantna tijela za akreditaciju. Očekivani rezultat je uspješna akreditacija revidiranih programa, osiguravajući njihov kvalitet i prepoznatljivost.</w:t>
            </w:r>
          </w:p>
        </w:tc>
      </w:tr>
      <w:tr w:rsidR="0024369E" w:rsidRPr="00951A69" w:rsidTr="0024369E">
        <w:trPr>
          <w:trHeight w:val="283"/>
        </w:trPr>
        <w:tc>
          <w:tcPr>
            <w:tcW w:w="4819" w:type="dxa"/>
            <w:gridSpan w:val="3"/>
          </w:tcPr>
          <w:p w:rsidR="0024369E" w:rsidRPr="00F64B5D" w:rsidRDefault="0024369E" w:rsidP="0024369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Uticaj rezultata na našoj visokoškolskoj ustanovi (HEI) će se mjeriti kroz različite metode i indikatore procjene, uključujući:</w:t>
            </w:r>
          </w:p>
          <w:p w:rsidR="0024369E" w:rsidRPr="0024369E" w:rsidRDefault="0024369E" w:rsidP="0024369E">
            <w:pPr>
              <w:tabs>
                <w:tab w:val="left" w:pos="3649"/>
                <w:tab w:val="left" w:pos="5349"/>
                <w:tab w:val="left" w:pos="7992"/>
                <w:tab w:val="left" w:pos="9409"/>
                <w:tab w:val="left" w:pos="10778"/>
              </w:tabs>
              <w:rPr>
                <w:rFonts w:ascii="Calibri" w:hAnsi="Calibri"/>
                <w:lang w:val="en-GB"/>
              </w:rPr>
            </w:pPr>
          </w:p>
          <w:p w:rsidR="0024369E" w:rsidRPr="0024369E"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Učinak i ishodi učenika: Uticaj na studente će se procijeniti kroz indikatore kao što su stope diplomiranja, akademski uspjeh, zapošljivost i povratne informacije od studenata u vezi sa relevantnošću i efektivnošću ažuriranog nastavnog plana i programa. Ankete i mehanizmi povratnih informacija će se koristiti za prikupljanje podataka o zadovoljstvu učenika i ishodima učenja.</w:t>
            </w:r>
          </w:p>
          <w:p w:rsidR="0024369E" w:rsidRPr="0024369E" w:rsidRDefault="0024369E" w:rsidP="0024369E">
            <w:pPr>
              <w:tabs>
                <w:tab w:val="left" w:pos="3649"/>
                <w:tab w:val="left" w:pos="5349"/>
                <w:tab w:val="left" w:pos="7992"/>
                <w:tab w:val="left" w:pos="9409"/>
                <w:tab w:val="left" w:pos="10778"/>
              </w:tabs>
              <w:rPr>
                <w:rFonts w:ascii="Calibri" w:hAnsi="Calibri"/>
                <w:lang w:val="en-GB"/>
              </w:rPr>
            </w:pPr>
          </w:p>
          <w:p w:rsidR="0024369E" w:rsidRPr="00951A69" w:rsidRDefault="0024369E" w:rsidP="0024369E">
            <w:pPr>
              <w:tabs>
                <w:tab w:val="left" w:pos="3649"/>
                <w:tab w:val="left" w:pos="5349"/>
                <w:tab w:val="left" w:pos="7992"/>
                <w:tab w:val="left" w:pos="9409"/>
                <w:tab w:val="left" w:pos="10778"/>
              </w:tabs>
              <w:rPr>
                <w:rFonts w:ascii="Calibri" w:hAnsi="Calibri"/>
                <w:lang w:val="en-GB"/>
              </w:rPr>
            </w:pPr>
            <w:r w:rsidRPr="0024369E">
              <w:rPr>
                <w:rFonts w:ascii="Calibri" w:hAnsi="Calibri"/>
                <w:lang w:val="en-GB"/>
              </w:rPr>
              <w:t>Akreditacija i osiguranje kvaliteta: Uspješna akreditacija ažuriranih programa poslužit će kao mjera uticaja na kvalitet obrazovanja. Izvještaji o evaluaciji i povratne informacije akreditacionog tijela pružit će uvid u djelotvornost izvršenih promjena i usklađenost sa utvrđenim standardima.</w:t>
            </w:r>
          </w:p>
        </w:tc>
      </w:tr>
      <w:tr w:rsidR="0024369E" w:rsidRPr="00951A69" w:rsidTr="0024369E">
        <w:trPr>
          <w:trHeight w:val="283"/>
        </w:trPr>
        <w:tc>
          <w:tcPr>
            <w:tcW w:w="4819" w:type="dxa"/>
            <w:gridSpan w:val="3"/>
          </w:tcPr>
          <w:p w:rsidR="0024369E" w:rsidRPr="00F64B5D" w:rsidRDefault="0024369E" w:rsidP="0024369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24369E" w:rsidRPr="00951A69" w:rsidRDefault="0024369E" w:rsidP="0024369E">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24369E" w:rsidRPr="008A7C48" w:rsidTr="0024369E">
        <w:trPr>
          <w:trHeight w:val="1020"/>
        </w:trPr>
        <w:tc>
          <w:tcPr>
            <w:tcW w:w="9639" w:type="dxa"/>
            <w:gridSpan w:val="6"/>
            <w:vAlign w:val="center"/>
          </w:tcPr>
          <w:p w:rsidR="0024369E" w:rsidRPr="008A7C48" w:rsidRDefault="0024369E" w:rsidP="0024369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24369E" w:rsidRPr="008A7C48" w:rsidRDefault="0024369E" w:rsidP="0024369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24369E" w:rsidRPr="008A7C48" w:rsidTr="0024369E">
        <w:trPr>
          <w:trHeight w:val="283"/>
        </w:trPr>
        <w:tc>
          <w:tcPr>
            <w:tcW w:w="2552" w:type="dxa"/>
            <w:gridSpan w:val="2"/>
            <w:vAlign w:val="center"/>
          </w:tcPr>
          <w:p w:rsidR="0024369E" w:rsidRPr="008A7C48" w:rsidRDefault="0024369E" w:rsidP="0024369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24369E" w:rsidRPr="002207C1" w:rsidRDefault="0024369E" w:rsidP="0024369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24369E" w:rsidRPr="008A7C48" w:rsidTr="0024369E">
        <w:trPr>
          <w:trHeight w:val="283"/>
        </w:trPr>
        <w:tc>
          <w:tcPr>
            <w:tcW w:w="2552" w:type="dxa"/>
            <w:gridSpan w:val="2"/>
            <w:vAlign w:val="center"/>
          </w:tcPr>
          <w:p w:rsidR="0024369E" w:rsidRPr="008A7C48" w:rsidRDefault="0024369E" w:rsidP="0024369E">
            <w:pPr>
              <w:rPr>
                <w:rFonts w:ascii="Calibri" w:hAnsi="Calibri"/>
                <w:szCs w:val="22"/>
                <w:lang w:val="en-GB"/>
              </w:rPr>
            </w:pPr>
            <w:r>
              <w:rPr>
                <w:rFonts w:ascii="Calibri" w:hAnsi="Calibri"/>
                <w:szCs w:val="22"/>
                <w:lang w:val="en-GB"/>
              </w:rPr>
              <w:t>Samir Talovic</w:t>
            </w:r>
          </w:p>
        </w:tc>
        <w:tc>
          <w:tcPr>
            <w:tcW w:w="7087" w:type="dxa"/>
            <w:gridSpan w:val="4"/>
            <w:vAlign w:val="center"/>
          </w:tcPr>
          <w:p w:rsidR="0024369E" w:rsidRPr="0024369E" w:rsidRDefault="0024369E" w:rsidP="0024369E">
            <w:r w:rsidRPr="0024369E">
              <w:t>Timski rad: Sposobnost efikasnog rada u timu je ključna, jer će projekat uključivati saradnju sa različitim partnerima, kao i koordinaciju unutar institucije. Timski rad podrazumeva sposobnost slušanja, komunikacije, fleksibilnosti i doprinosa timskim ciljevima.</w:t>
            </w:r>
          </w:p>
          <w:p w:rsidR="0024369E" w:rsidRPr="0024369E" w:rsidRDefault="0024369E" w:rsidP="0024369E"/>
        </w:tc>
      </w:tr>
      <w:tr w:rsidR="0024369E" w:rsidRPr="008A7C48" w:rsidTr="0024369E">
        <w:trPr>
          <w:trHeight w:val="283"/>
        </w:trPr>
        <w:tc>
          <w:tcPr>
            <w:tcW w:w="2552" w:type="dxa"/>
            <w:gridSpan w:val="2"/>
            <w:vAlign w:val="center"/>
          </w:tcPr>
          <w:p w:rsidR="0024369E" w:rsidRPr="008A7C48" w:rsidRDefault="0024369E" w:rsidP="0024369E">
            <w:pPr>
              <w:rPr>
                <w:rFonts w:ascii="Calibri" w:hAnsi="Calibri"/>
                <w:szCs w:val="22"/>
                <w:lang w:val="en-GB"/>
              </w:rPr>
            </w:pPr>
            <w:r>
              <w:rPr>
                <w:rFonts w:ascii="Calibri" w:hAnsi="Calibri"/>
                <w:szCs w:val="22"/>
                <w:lang w:val="en-GB"/>
              </w:rPr>
              <w:lastRenderedPageBreak/>
              <w:t>Ertan Muslic</w:t>
            </w:r>
          </w:p>
        </w:tc>
        <w:tc>
          <w:tcPr>
            <w:tcW w:w="7087" w:type="dxa"/>
            <w:gridSpan w:val="4"/>
            <w:vAlign w:val="center"/>
          </w:tcPr>
          <w:p w:rsidR="0024369E" w:rsidRPr="0024369E" w:rsidRDefault="0024369E" w:rsidP="0024369E">
            <w:r w:rsidRPr="0024369E">
              <w:t>Upravljanje projektima: Sposobnost planiranja, organizacije i vođenja projektnih aktivnosti će biti od suštinske važnosti. To uključuje sposobnost postavljanja ciljeva, upravljanja resursima, praćenja napretka i rešavanja eventualnih izazova tokom projekta.</w:t>
            </w:r>
          </w:p>
          <w:p w:rsidR="0024369E" w:rsidRPr="0024369E" w:rsidRDefault="0024369E" w:rsidP="0024369E"/>
        </w:tc>
      </w:tr>
      <w:tr w:rsidR="0024369E" w:rsidRPr="008A7C48" w:rsidTr="0024369E">
        <w:trPr>
          <w:trHeight w:val="283"/>
        </w:trPr>
        <w:tc>
          <w:tcPr>
            <w:tcW w:w="2552" w:type="dxa"/>
            <w:gridSpan w:val="2"/>
            <w:vAlign w:val="center"/>
          </w:tcPr>
          <w:p w:rsidR="0024369E" w:rsidRPr="008A7C48" w:rsidRDefault="0024369E" w:rsidP="0024369E">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Omer Sadikovic</w:t>
            </w:r>
          </w:p>
        </w:tc>
        <w:tc>
          <w:tcPr>
            <w:tcW w:w="7087" w:type="dxa"/>
            <w:gridSpan w:val="4"/>
            <w:vAlign w:val="center"/>
          </w:tcPr>
          <w:p w:rsidR="0024369E" w:rsidRPr="0024369E" w:rsidRDefault="0024369E" w:rsidP="0024369E">
            <w:r w:rsidRPr="0024369E">
              <w:t>Komunikacijske veštine: Komunikacija je ključna za uspešnu realizaciju projekta. To podrazumeva sposobnost jasnog izražavanja ideja, efikasnu verbalnu i pisnu komunikaciju, kao i sposobnost prilagođavanja komunikacijskom stilu različitim partnerima i ciljnim grupama.</w:t>
            </w:r>
          </w:p>
          <w:p w:rsidR="0024369E" w:rsidRPr="0024369E" w:rsidRDefault="0024369E" w:rsidP="0024369E"/>
        </w:tc>
      </w:tr>
      <w:tr w:rsidR="0024369E" w:rsidRPr="008A7C48" w:rsidTr="0024369E">
        <w:trPr>
          <w:trHeight w:val="283"/>
        </w:trPr>
        <w:tc>
          <w:tcPr>
            <w:tcW w:w="2552" w:type="dxa"/>
            <w:gridSpan w:val="2"/>
            <w:vAlign w:val="center"/>
          </w:tcPr>
          <w:p w:rsidR="0024369E" w:rsidRPr="008A7C48" w:rsidRDefault="0024369E" w:rsidP="0024369E">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Ensar Musabegovic</w:t>
            </w:r>
          </w:p>
        </w:tc>
        <w:tc>
          <w:tcPr>
            <w:tcW w:w="7087" w:type="dxa"/>
            <w:gridSpan w:val="4"/>
            <w:vAlign w:val="center"/>
          </w:tcPr>
          <w:p w:rsidR="0024369E" w:rsidRPr="0024369E" w:rsidRDefault="0024369E" w:rsidP="0024369E">
            <w:r w:rsidRPr="0024369E">
              <w:t>Analitičke veštine: Analitičke veštine omogućavaju razumevanje problema, identifikovanje potreba i izazova, kao i pružanje relevantnih rešenja. To uključuje sposobnost prikupljanja, analize i interpretacije podataka, kao i donošenje informisanih odluka na osnovu tih analiza.</w:t>
            </w:r>
          </w:p>
          <w:p w:rsidR="0024369E" w:rsidRPr="0024369E" w:rsidRDefault="0024369E" w:rsidP="0024369E"/>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rsidR="00700762" w:rsidRPr="00AF7989" w:rsidRDefault="002C274A"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770930" w:rsidRPr="00AF7989" w:rsidTr="00AF7989">
        <w:trPr>
          <w:trHeight w:val="283"/>
        </w:trPr>
        <w:tc>
          <w:tcPr>
            <w:tcW w:w="2977" w:type="dxa"/>
            <w:vAlign w:val="center"/>
          </w:tcPr>
          <w:p w:rsidR="00770930" w:rsidRPr="00AF7989" w:rsidRDefault="006C0619" w:rsidP="00F64B5D">
            <w:pPr>
              <w:rPr>
                <w:szCs w:val="22"/>
              </w:rPr>
            </w:pPr>
            <w:r>
              <w:rPr>
                <w:szCs w:val="22"/>
              </w:rPr>
              <w:t>University of Cairo</w:t>
            </w:r>
          </w:p>
        </w:tc>
        <w:tc>
          <w:tcPr>
            <w:tcW w:w="1701" w:type="dxa"/>
            <w:vAlign w:val="center"/>
          </w:tcPr>
          <w:p w:rsidR="00770930" w:rsidRPr="00AF7989" w:rsidRDefault="006C0619" w:rsidP="00F64B5D">
            <w:pPr>
              <w:rPr>
                <w:szCs w:val="22"/>
              </w:rPr>
            </w:pPr>
            <w:r>
              <w:rPr>
                <w:szCs w:val="22"/>
              </w:rPr>
              <w:t>Univerzitet</w:t>
            </w:r>
          </w:p>
        </w:tc>
        <w:tc>
          <w:tcPr>
            <w:tcW w:w="1418" w:type="dxa"/>
            <w:vAlign w:val="center"/>
          </w:tcPr>
          <w:p w:rsidR="00770930" w:rsidRPr="00AF7989" w:rsidRDefault="006C0619" w:rsidP="00F64B5D">
            <w:pPr>
              <w:rPr>
                <w:szCs w:val="22"/>
              </w:rPr>
            </w:pPr>
            <w:r>
              <w:rPr>
                <w:szCs w:val="22"/>
              </w:rPr>
              <w:t>X</w:t>
            </w:r>
          </w:p>
        </w:tc>
        <w:tc>
          <w:tcPr>
            <w:tcW w:w="1134" w:type="dxa"/>
            <w:vAlign w:val="center"/>
          </w:tcPr>
          <w:p w:rsidR="00770930" w:rsidRPr="00AF7989" w:rsidRDefault="006C0619" w:rsidP="00F64B5D">
            <w:pPr>
              <w:rPr>
                <w:szCs w:val="22"/>
              </w:rPr>
            </w:pPr>
            <w:r>
              <w:rPr>
                <w:szCs w:val="22"/>
              </w:rPr>
              <w:t>Kairo</w:t>
            </w:r>
          </w:p>
        </w:tc>
        <w:tc>
          <w:tcPr>
            <w:tcW w:w="992" w:type="dxa"/>
            <w:vAlign w:val="center"/>
          </w:tcPr>
          <w:p w:rsidR="00770930" w:rsidRPr="00AF7989" w:rsidRDefault="006C0619" w:rsidP="00F64B5D">
            <w:pPr>
              <w:rPr>
                <w:szCs w:val="22"/>
              </w:rPr>
            </w:pPr>
            <w:r>
              <w:rPr>
                <w:szCs w:val="22"/>
              </w:rPr>
              <w:t>Egipat</w:t>
            </w:r>
          </w:p>
        </w:tc>
        <w:tc>
          <w:tcPr>
            <w:tcW w:w="2126" w:type="dxa"/>
            <w:vAlign w:val="center"/>
          </w:tcPr>
          <w:p w:rsidR="00770930" w:rsidRPr="00AF7989" w:rsidRDefault="006C0619" w:rsidP="00F64B5D">
            <w:pPr>
              <w:rPr>
                <w:szCs w:val="22"/>
              </w:rPr>
            </w:pPr>
            <w:r>
              <w:rPr>
                <w:szCs w:val="22"/>
              </w:rPr>
              <w:t>Glavna uloga</w:t>
            </w:r>
          </w:p>
        </w:tc>
        <w:tc>
          <w:tcPr>
            <w:tcW w:w="4536" w:type="dxa"/>
            <w:vAlign w:val="center"/>
          </w:tcPr>
          <w:p w:rsidR="00770930" w:rsidRPr="006C0619" w:rsidRDefault="006C0619" w:rsidP="006C0619">
            <w:r w:rsidRPr="006C0619">
              <w:t>Organizacija radionica i obuka</w:t>
            </w:r>
          </w:p>
        </w:tc>
      </w:tr>
      <w:tr w:rsidR="00770930" w:rsidRPr="00AF7989" w:rsidTr="00AF7989">
        <w:trPr>
          <w:trHeight w:val="283"/>
        </w:trPr>
        <w:tc>
          <w:tcPr>
            <w:tcW w:w="2977" w:type="dxa"/>
            <w:vAlign w:val="center"/>
          </w:tcPr>
          <w:p w:rsidR="00770930" w:rsidRPr="00AF7989" w:rsidRDefault="006C0619" w:rsidP="00F64B5D">
            <w:pPr>
              <w:rPr>
                <w:szCs w:val="22"/>
              </w:rPr>
            </w:pPr>
            <w:r>
              <w:rPr>
                <w:szCs w:val="22"/>
              </w:rPr>
              <w:t>University of California</w:t>
            </w:r>
          </w:p>
        </w:tc>
        <w:tc>
          <w:tcPr>
            <w:tcW w:w="1701" w:type="dxa"/>
            <w:vAlign w:val="center"/>
          </w:tcPr>
          <w:p w:rsidR="00770930" w:rsidRPr="00AF7989" w:rsidRDefault="006C0619" w:rsidP="00F64B5D">
            <w:pPr>
              <w:rPr>
                <w:szCs w:val="22"/>
              </w:rPr>
            </w:pPr>
            <w:r>
              <w:rPr>
                <w:szCs w:val="22"/>
              </w:rPr>
              <w:t>Univerzitet</w:t>
            </w:r>
          </w:p>
        </w:tc>
        <w:tc>
          <w:tcPr>
            <w:tcW w:w="1418" w:type="dxa"/>
            <w:vAlign w:val="center"/>
          </w:tcPr>
          <w:p w:rsidR="00770930" w:rsidRPr="00AF7989" w:rsidRDefault="006C0619" w:rsidP="00F64B5D">
            <w:pPr>
              <w:rPr>
                <w:szCs w:val="22"/>
              </w:rPr>
            </w:pPr>
            <w:r>
              <w:rPr>
                <w:szCs w:val="22"/>
              </w:rPr>
              <w:t>X</w:t>
            </w:r>
          </w:p>
        </w:tc>
        <w:tc>
          <w:tcPr>
            <w:tcW w:w="1134" w:type="dxa"/>
            <w:vAlign w:val="center"/>
          </w:tcPr>
          <w:p w:rsidR="00770930" w:rsidRPr="00AF7989" w:rsidRDefault="006C0619" w:rsidP="00F64B5D">
            <w:pPr>
              <w:rPr>
                <w:szCs w:val="22"/>
              </w:rPr>
            </w:pPr>
            <w:r>
              <w:rPr>
                <w:szCs w:val="22"/>
              </w:rPr>
              <w:t>Dejvis</w:t>
            </w:r>
          </w:p>
        </w:tc>
        <w:tc>
          <w:tcPr>
            <w:tcW w:w="992" w:type="dxa"/>
            <w:vAlign w:val="center"/>
          </w:tcPr>
          <w:p w:rsidR="00770930" w:rsidRPr="00AF7989" w:rsidRDefault="006C0619" w:rsidP="00F64B5D">
            <w:pPr>
              <w:rPr>
                <w:szCs w:val="22"/>
              </w:rPr>
            </w:pPr>
            <w:r>
              <w:rPr>
                <w:szCs w:val="22"/>
              </w:rPr>
              <w:t>SAD</w:t>
            </w:r>
          </w:p>
        </w:tc>
        <w:tc>
          <w:tcPr>
            <w:tcW w:w="2126" w:type="dxa"/>
            <w:vAlign w:val="center"/>
          </w:tcPr>
          <w:p w:rsidR="00770930" w:rsidRPr="006C0619" w:rsidRDefault="006C0619" w:rsidP="006C0619">
            <w:r w:rsidRPr="006C0619">
              <w:t>Akademski mentor</w:t>
            </w:r>
          </w:p>
        </w:tc>
        <w:tc>
          <w:tcPr>
            <w:tcW w:w="4536" w:type="dxa"/>
            <w:vAlign w:val="center"/>
          </w:tcPr>
          <w:p w:rsidR="00770930" w:rsidRPr="006C0619" w:rsidRDefault="006C0619" w:rsidP="006C0619">
            <w:r w:rsidRPr="006C0619">
              <w:t>Istraživanje i evaluacija</w:t>
            </w:r>
          </w:p>
        </w:tc>
      </w:tr>
      <w:tr w:rsidR="00770930" w:rsidRPr="00AF7989" w:rsidTr="00AF7989">
        <w:trPr>
          <w:trHeight w:val="283"/>
        </w:trPr>
        <w:tc>
          <w:tcPr>
            <w:tcW w:w="2977" w:type="dxa"/>
            <w:vAlign w:val="center"/>
          </w:tcPr>
          <w:p w:rsidR="00770930" w:rsidRPr="00AF7989" w:rsidRDefault="006C0619" w:rsidP="00F64B5D">
            <w:pPr>
              <w:rPr>
                <w:szCs w:val="22"/>
              </w:rPr>
            </w:pPr>
            <w:r>
              <w:rPr>
                <w:szCs w:val="22"/>
              </w:rPr>
              <w:t>Beogradski univerzitet</w:t>
            </w:r>
          </w:p>
        </w:tc>
        <w:tc>
          <w:tcPr>
            <w:tcW w:w="1701" w:type="dxa"/>
            <w:vAlign w:val="center"/>
          </w:tcPr>
          <w:p w:rsidR="00770930" w:rsidRPr="00AF7989" w:rsidRDefault="006C0619" w:rsidP="00F64B5D">
            <w:pPr>
              <w:rPr>
                <w:szCs w:val="22"/>
              </w:rPr>
            </w:pPr>
            <w:r>
              <w:rPr>
                <w:szCs w:val="22"/>
              </w:rPr>
              <w:t>Univerzitat</w:t>
            </w:r>
          </w:p>
        </w:tc>
        <w:tc>
          <w:tcPr>
            <w:tcW w:w="1418" w:type="dxa"/>
            <w:vAlign w:val="center"/>
          </w:tcPr>
          <w:p w:rsidR="00770930" w:rsidRPr="00AF7989" w:rsidRDefault="006C0619" w:rsidP="00F64B5D">
            <w:pPr>
              <w:rPr>
                <w:szCs w:val="22"/>
              </w:rPr>
            </w:pPr>
            <w:r>
              <w:rPr>
                <w:szCs w:val="22"/>
              </w:rPr>
              <w:t>X</w:t>
            </w:r>
          </w:p>
        </w:tc>
        <w:tc>
          <w:tcPr>
            <w:tcW w:w="1134" w:type="dxa"/>
            <w:vAlign w:val="center"/>
          </w:tcPr>
          <w:p w:rsidR="00770930" w:rsidRPr="00AF7989" w:rsidRDefault="006C0619" w:rsidP="00F64B5D">
            <w:pPr>
              <w:rPr>
                <w:szCs w:val="22"/>
              </w:rPr>
            </w:pPr>
            <w:r>
              <w:rPr>
                <w:szCs w:val="22"/>
              </w:rPr>
              <w:t>Beograd</w:t>
            </w:r>
          </w:p>
        </w:tc>
        <w:tc>
          <w:tcPr>
            <w:tcW w:w="992" w:type="dxa"/>
            <w:vAlign w:val="center"/>
          </w:tcPr>
          <w:p w:rsidR="00770930" w:rsidRPr="00AF7989" w:rsidRDefault="006C0619" w:rsidP="00F64B5D">
            <w:pPr>
              <w:rPr>
                <w:szCs w:val="22"/>
              </w:rPr>
            </w:pPr>
            <w:r>
              <w:rPr>
                <w:szCs w:val="22"/>
              </w:rPr>
              <w:t>Srbija</w:t>
            </w:r>
          </w:p>
        </w:tc>
        <w:tc>
          <w:tcPr>
            <w:tcW w:w="2126" w:type="dxa"/>
            <w:vAlign w:val="center"/>
          </w:tcPr>
          <w:p w:rsidR="00770930" w:rsidRPr="006C0619" w:rsidRDefault="006C0619" w:rsidP="006C0619">
            <w:r w:rsidRPr="006C0619">
              <w:t>Akademski mentor</w:t>
            </w:r>
          </w:p>
        </w:tc>
        <w:tc>
          <w:tcPr>
            <w:tcW w:w="4536" w:type="dxa"/>
            <w:vAlign w:val="center"/>
          </w:tcPr>
          <w:p w:rsidR="00770930" w:rsidRPr="006C0619" w:rsidRDefault="006C0619" w:rsidP="006C0619">
            <w:r w:rsidRPr="006C0619">
              <w:t>Diseminacija rezultata</w:t>
            </w:r>
          </w:p>
        </w:tc>
      </w:tr>
      <w:tr w:rsidR="00770930" w:rsidRPr="00AF7989" w:rsidTr="00AF7989">
        <w:trPr>
          <w:trHeight w:val="283"/>
        </w:trPr>
        <w:tc>
          <w:tcPr>
            <w:tcW w:w="2977" w:type="dxa"/>
            <w:vAlign w:val="center"/>
          </w:tcPr>
          <w:p w:rsidR="00770930" w:rsidRPr="00AF7989" w:rsidRDefault="006C0619" w:rsidP="00F64B5D">
            <w:pPr>
              <w:rPr>
                <w:szCs w:val="22"/>
              </w:rPr>
            </w:pPr>
            <w:r>
              <w:rPr>
                <w:szCs w:val="22"/>
              </w:rPr>
              <w:t>Rescue animals of north africa</w:t>
            </w:r>
          </w:p>
        </w:tc>
        <w:tc>
          <w:tcPr>
            <w:tcW w:w="1701" w:type="dxa"/>
            <w:vAlign w:val="center"/>
          </w:tcPr>
          <w:p w:rsidR="00770930" w:rsidRPr="00AF7989" w:rsidRDefault="006C0619" w:rsidP="00F64B5D">
            <w:pPr>
              <w:rPr>
                <w:szCs w:val="22"/>
              </w:rPr>
            </w:pPr>
            <w:r>
              <w:rPr>
                <w:szCs w:val="22"/>
              </w:rPr>
              <w:t>Neprofitna organizacija</w:t>
            </w:r>
          </w:p>
        </w:tc>
        <w:tc>
          <w:tcPr>
            <w:tcW w:w="1418" w:type="dxa"/>
            <w:vAlign w:val="center"/>
          </w:tcPr>
          <w:p w:rsidR="00770930" w:rsidRPr="00AF7989" w:rsidRDefault="006C0619" w:rsidP="00F64B5D">
            <w:pPr>
              <w:rPr>
                <w:szCs w:val="22"/>
              </w:rPr>
            </w:pPr>
            <w:r>
              <w:rPr>
                <w:szCs w:val="22"/>
              </w:rPr>
              <w:t>x</w:t>
            </w:r>
          </w:p>
        </w:tc>
        <w:tc>
          <w:tcPr>
            <w:tcW w:w="1134" w:type="dxa"/>
            <w:vAlign w:val="center"/>
          </w:tcPr>
          <w:p w:rsidR="00770930" w:rsidRPr="00AF7989" w:rsidRDefault="006C0619" w:rsidP="00F64B5D">
            <w:pPr>
              <w:rPr>
                <w:szCs w:val="22"/>
              </w:rPr>
            </w:pPr>
            <w:r>
              <w:rPr>
                <w:szCs w:val="22"/>
              </w:rPr>
              <w:t>Tunis siti</w:t>
            </w:r>
          </w:p>
        </w:tc>
        <w:tc>
          <w:tcPr>
            <w:tcW w:w="992" w:type="dxa"/>
            <w:vAlign w:val="center"/>
          </w:tcPr>
          <w:p w:rsidR="00770930" w:rsidRPr="00AF7989" w:rsidRDefault="006C0619" w:rsidP="00F64B5D">
            <w:pPr>
              <w:rPr>
                <w:szCs w:val="22"/>
              </w:rPr>
            </w:pPr>
            <w:r>
              <w:rPr>
                <w:szCs w:val="22"/>
              </w:rPr>
              <w:t>Tunis</w:t>
            </w:r>
          </w:p>
        </w:tc>
        <w:tc>
          <w:tcPr>
            <w:tcW w:w="2126" w:type="dxa"/>
            <w:vAlign w:val="center"/>
          </w:tcPr>
          <w:p w:rsidR="00770930" w:rsidRPr="00AF7989" w:rsidRDefault="006C0619" w:rsidP="00F64B5D">
            <w:pPr>
              <w:rPr>
                <w:szCs w:val="22"/>
              </w:rPr>
            </w:pPr>
            <w:r>
              <w:rPr>
                <w:szCs w:val="22"/>
              </w:rPr>
              <w:t>Strucna podrska</w:t>
            </w:r>
          </w:p>
        </w:tc>
        <w:tc>
          <w:tcPr>
            <w:tcW w:w="4536" w:type="dxa"/>
            <w:vAlign w:val="center"/>
          </w:tcPr>
          <w:p w:rsidR="00770930" w:rsidRPr="006C0619" w:rsidRDefault="006C0619" w:rsidP="006C0619">
            <w:r w:rsidRPr="006C0619">
              <w:t>Organizovanje radionica</w:t>
            </w:r>
          </w:p>
        </w:tc>
      </w:tr>
      <w:tr w:rsidR="00770930" w:rsidRPr="00AF7989" w:rsidTr="00AF7989">
        <w:trPr>
          <w:trHeight w:val="283"/>
        </w:trPr>
        <w:tc>
          <w:tcPr>
            <w:tcW w:w="2977" w:type="dxa"/>
            <w:vAlign w:val="center"/>
          </w:tcPr>
          <w:p w:rsidR="00770930" w:rsidRPr="006C0619" w:rsidRDefault="006C0619" w:rsidP="006C0619">
            <w:r w:rsidRPr="006C0619">
              <w:t>SPCA Straż Zwierzat Polska</w:t>
            </w:r>
          </w:p>
        </w:tc>
        <w:tc>
          <w:tcPr>
            <w:tcW w:w="1701" w:type="dxa"/>
            <w:vAlign w:val="center"/>
          </w:tcPr>
          <w:p w:rsidR="00770930" w:rsidRPr="00AF7989" w:rsidRDefault="006C0619" w:rsidP="00F64B5D">
            <w:pPr>
              <w:rPr>
                <w:szCs w:val="22"/>
              </w:rPr>
            </w:pPr>
            <w:r>
              <w:rPr>
                <w:szCs w:val="22"/>
              </w:rPr>
              <w:t>Neprofitna organizacija</w:t>
            </w:r>
          </w:p>
        </w:tc>
        <w:tc>
          <w:tcPr>
            <w:tcW w:w="1418" w:type="dxa"/>
            <w:vAlign w:val="center"/>
          </w:tcPr>
          <w:p w:rsidR="00770930" w:rsidRPr="00AF7989" w:rsidRDefault="006C0619" w:rsidP="00F64B5D">
            <w:pPr>
              <w:rPr>
                <w:szCs w:val="22"/>
              </w:rPr>
            </w:pPr>
            <w:r>
              <w:rPr>
                <w:szCs w:val="22"/>
              </w:rPr>
              <w:t>x</w:t>
            </w:r>
          </w:p>
        </w:tc>
        <w:tc>
          <w:tcPr>
            <w:tcW w:w="1134" w:type="dxa"/>
            <w:vAlign w:val="center"/>
          </w:tcPr>
          <w:p w:rsidR="00770930" w:rsidRPr="00AF7989" w:rsidRDefault="006C0619" w:rsidP="00F64B5D">
            <w:pPr>
              <w:rPr>
                <w:szCs w:val="22"/>
              </w:rPr>
            </w:pPr>
            <w:r>
              <w:rPr>
                <w:szCs w:val="22"/>
              </w:rPr>
              <w:t>Varsava</w:t>
            </w:r>
          </w:p>
        </w:tc>
        <w:tc>
          <w:tcPr>
            <w:tcW w:w="992" w:type="dxa"/>
            <w:vAlign w:val="center"/>
          </w:tcPr>
          <w:p w:rsidR="00770930" w:rsidRPr="00AF7989" w:rsidRDefault="006C0619" w:rsidP="00F64B5D">
            <w:pPr>
              <w:rPr>
                <w:szCs w:val="22"/>
              </w:rPr>
            </w:pPr>
            <w:r>
              <w:rPr>
                <w:szCs w:val="22"/>
              </w:rPr>
              <w:t>Poljska</w:t>
            </w:r>
          </w:p>
        </w:tc>
        <w:tc>
          <w:tcPr>
            <w:tcW w:w="2126" w:type="dxa"/>
            <w:vAlign w:val="center"/>
          </w:tcPr>
          <w:p w:rsidR="00770930" w:rsidRPr="00AF7989" w:rsidRDefault="006C0619" w:rsidP="00F64B5D">
            <w:pPr>
              <w:rPr>
                <w:szCs w:val="22"/>
              </w:rPr>
            </w:pPr>
            <w:r>
              <w:rPr>
                <w:szCs w:val="22"/>
              </w:rPr>
              <w:t>Podizanje svesti</w:t>
            </w:r>
          </w:p>
        </w:tc>
        <w:tc>
          <w:tcPr>
            <w:tcW w:w="4536" w:type="dxa"/>
            <w:vAlign w:val="center"/>
          </w:tcPr>
          <w:p w:rsidR="00770930" w:rsidRPr="006C0619" w:rsidRDefault="006C0619" w:rsidP="006C0619">
            <w:r w:rsidRPr="006C0619">
              <w:t>Sprovođenje terenskih istraživanja i analiza</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2C274A"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1"/>
            <w14:checkedState w14:val="2612" w14:font="MS Gothic"/>
            <w14:uncheckedState w14:val="2610" w14:font="MS Gothic"/>
          </w14:checkbox>
        </w:sdtPr>
        <w:sdtContent>
          <w:r w:rsidR="00955F53">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955F53">
              <w:rPr>
                <w:rFonts w:ascii="Arial" w:hAnsi="Arial"/>
                <w:lang w:val="sr-Latn-BA"/>
              </w:rPr>
              <w:t>Analiza postojeceg stanja</w:t>
            </w:r>
          </w:p>
        </w:tc>
        <w:tc>
          <w:tcPr>
            <w:tcW w:w="2882" w:type="dxa"/>
            <w:tcBorders>
              <w:top w:val="nil"/>
              <w:left w:val="nil"/>
              <w:bottom w:val="single" w:sz="4" w:space="0" w:color="auto"/>
              <w:right w:val="single" w:sz="4" w:space="0" w:color="auto"/>
            </w:tcBorders>
            <w:shd w:val="clear" w:color="auto" w:fill="auto"/>
            <w:hideMark/>
          </w:tcPr>
          <w:p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r w:rsidR="00955F53">
              <w:rPr>
                <w:rFonts w:ascii="Arial" w:hAnsi="Arial"/>
                <w:sz w:val="20"/>
                <w:lang w:val="es-HN"/>
              </w:rPr>
              <w:t>Analizirani su trenutni kapaciteti partnerskih organizacija</w:t>
            </w:r>
          </w:p>
        </w:tc>
        <w:tc>
          <w:tcPr>
            <w:tcW w:w="2883" w:type="dxa"/>
            <w:tcBorders>
              <w:top w:val="nil"/>
              <w:left w:val="nil"/>
              <w:bottom w:val="single" w:sz="4" w:space="0" w:color="auto"/>
              <w:right w:val="single" w:sz="4" w:space="0" w:color="auto"/>
            </w:tcBorders>
            <w:shd w:val="clear" w:color="auto" w:fill="auto"/>
            <w:hideMark/>
          </w:tcPr>
          <w:p w:rsidR="00955F53" w:rsidRPr="00955F53" w:rsidRDefault="00574B25" w:rsidP="00955F53">
            <w:pPr>
              <w:widowControl w:val="0"/>
              <w:tabs>
                <w:tab w:val="left" w:pos="228"/>
              </w:tabs>
              <w:spacing w:after="200" w:line="276" w:lineRule="auto"/>
              <w:rPr>
                <w:rFonts w:ascii="Arial" w:hAnsi="Arial"/>
                <w:lang w:val="sr-Latn-RS" w:eastAsia="en-US"/>
              </w:rPr>
            </w:pPr>
            <w:r w:rsidRPr="00955F53">
              <w:rPr>
                <w:rFonts w:eastAsia="Times New Roman" w:cs="Times New Roman"/>
                <w:color w:val="000000"/>
                <w:szCs w:val="22"/>
              </w:rPr>
              <w:t> </w:t>
            </w:r>
            <w:r w:rsidR="00955F53" w:rsidRPr="00955F53">
              <w:rPr>
                <w:rFonts w:ascii="Arial" w:hAnsi="Arial"/>
                <w:color w:val="000000"/>
                <w:lang w:val="es-HN"/>
              </w:rPr>
              <w:t>Periodi</w:t>
            </w:r>
            <w:r w:rsidR="00955F53" w:rsidRPr="00955F53">
              <w:rPr>
                <w:rFonts w:ascii="Arial" w:hAnsi="Arial"/>
                <w:color w:val="000000"/>
                <w:lang w:val="sr-Latn-BA"/>
              </w:rPr>
              <w:t>čni izveštaji u vezi napretka poboljšanja infrastrukture</w:t>
            </w:r>
          </w:p>
          <w:p w:rsidR="00574B25" w:rsidRPr="006F38CF" w:rsidRDefault="00574B25" w:rsidP="00F64B5D">
            <w:pPr>
              <w:rPr>
                <w:rFonts w:eastAsia="Times New Roman" w:cs="Times New Roman"/>
                <w:color w:val="000000"/>
                <w:szCs w:val="22"/>
              </w:rPr>
            </w:pPr>
          </w:p>
        </w:tc>
      </w:tr>
      <w:tr w:rsidR="00116478" w:rsidRPr="006F38CF"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bCs/>
                <w:color w:val="000000"/>
                <w:lang w:val="es-HN"/>
              </w:rPr>
              <w:t xml:space="preserve">Planiranje </w:t>
            </w:r>
            <w:r>
              <w:rPr>
                <w:rFonts w:ascii="Arial" w:hAnsi="Arial"/>
                <w:color w:val="000000"/>
                <w:lang w:val="es-HN"/>
              </w:rPr>
              <w:t>studijske posete organizacijama radi razmene informacija i usvajanje dobrih praksi</w:t>
            </w:r>
          </w:p>
        </w:tc>
        <w:tc>
          <w:tcPr>
            <w:tcW w:w="2882" w:type="dxa"/>
            <w:tcBorders>
              <w:top w:val="nil"/>
              <w:left w:val="nil"/>
              <w:bottom w:val="single" w:sz="4" w:space="0" w:color="auto"/>
              <w:right w:val="single" w:sz="4" w:space="0" w:color="auto"/>
            </w:tcBorders>
            <w:shd w:val="clear" w:color="auto" w:fill="auto"/>
            <w:hideMark/>
          </w:tcPr>
          <w:p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 xml:space="preserve">Odabir studenata i volontera gde ce broj biti: </w:t>
            </w:r>
            <w:r>
              <w:rPr>
                <w:rFonts w:ascii="Arial" w:hAnsi="Arial"/>
                <w:b/>
                <w:bCs/>
                <w:lang w:val="sr-Latn-RS"/>
              </w:rPr>
              <w:t>110</w:t>
            </w:r>
            <w:r>
              <w:rPr>
                <w:rFonts w:ascii="Arial" w:hAnsi="Arial"/>
                <w:lang w:val="sr-Latn-RS"/>
              </w:rPr>
              <w:t xml:space="preserve"> studenata i volontera kao i </w:t>
            </w:r>
            <w:r>
              <w:rPr>
                <w:rFonts w:ascii="Arial" w:hAnsi="Arial"/>
                <w:b/>
                <w:bCs/>
                <w:lang w:val="sr-Latn-RS"/>
              </w:rPr>
              <w:t xml:space="preserve">80 </w:t>
            </w:r>
            <w:r>
              <w:rPr>
                <w:rFonts w:ascii="Arial" w:hAnsi="Arial"/>
                <w:lang w:val="sr-Latn-RS"/>
              </w:rPr>
              <w:t>clanova osoblja</w:t>
            </w:r>
          </w:p>
        </w:tc>
      </w:tr>
      <w:tr w:rsidR="00116478" w:rsidRPr="006F38CF"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rsidR="00116478" w:rsidRPr="00955F53" w:rsidRDefault="00116478" w:rsidP="00F64B5D">
            <w:pPr>
              <w:rPr>
                <w:rFonts w:eastAsia="Times New Roman" w:cs="Times New Roman"/>
                <w:color w:val="000000"/>
                <w:szCs w:val="22"/>
              </w:rPr>
            </w:pPr>
            <w:r w:rsidRPr="006F38CF">
              <w:rPr>
                <w:rFonts w:eastAsia="Times New Roman" w:cs="Times New Roman"/>
                <w:color w:val="000000"/>
                <w:szCs w:val="22"/>
              </w:rPr>
              <w:t> </w:t>
            </w:r>
            <w:r w:rsidRPr="00955F53">
              <w:rPr>
                <w:rFonts w:ascii="Arial" w:hAnsi="Arial"/>
                <w:szCs w:val="28"/>
                <w:lang w:val="sr-Latn-BA"/>
              </w:rPr>
              <w:t xml:space="preserve">Agenda studijske posete svih organizacija vezanih za samu praksu izgranje </w:t>
            </w:r>
            <w:r w:rsidRPr="00955F53">
              <w:rPr>
                <w:rFonts w:ascii="Arial" w:hAnsi="Arial"/>
                <w:bCs/>
                <w:iCs/>
                <w:color w:val="000000"/>
              </w:rPr>
              <w:t>sistema za azil životinja</w:t>
            </w:r>
          </w:p>
        </w:tc>
        <w:tc>
          <w:tcPr>
            <w:tcW w:w="2882" w:type="dxa"/>
            <w:tcBorders>
              <w:top w:val="nil"/>
              <w:left w:val="nil"/>
              <w:bottom w:val="single" w:sz="4" w:space="0" w:color="auto"/>
              <w:right w:val="single" w:sz="4" w:space="0" w:color="auto"/>
            </w:tcBorders>
            <w:shd w:val="clear" w:color="auto" w:fill="auto"/>
            <w:hideMark/>
          </w:tcPr>
          <w:p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 xml:space="preserve">Sacuvan izvestaj agende za posete gde su izabrani ukupno </w:t>
            </w:r>
            <w:r>
              <w:rPr>
                <w:rFonts w:ascii="Arial" w:hAnsi="Arial"/>
                <w:b/>
                <w:bCs/>
                <w:lang w:val="sr-Latn-RS"/>
              </w:rPr>
              <w:t>110</w:t>
            </w:r>
            <w:r>
              <w:rPr>
                <w:rFonts w:ascii="Arial" w:hAnsi="Arial"/>
                <w:lang w:val="sr-Latn-RS"/>
              </w:rPr>
              <w:t xml:space="preserve"> studenata i volontera i </w:t>
            </w:r>
            <w:r>
              <w:rPr>
                <w:rFonts w:ascii="Arial" w:hAnsi="Arial"/>
                <w:b/>
                <w:bCs/>
                <w:lang w:val="sr-Latn-RS"/>
              </w:rPr>
              <w:t>80</w:t>
            </w:r>
            <w:r>
              <w:rPr>
                <w:rFonts w:ascii="Arial" w:hAnsi="Arial"/>
                <w:lang w:val="sr-Latn-RS"/>
              </w:rPr>
              <w:t xml:space="preserve"> clanova osoblja</w:t>
            </w:r>
          </w:p>
        </w:tc>
      </w:tr>
      <w:tr w:rsidR="00116478" w:rsidRPr="006F38CF"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bCs/>
                <w:szCs w:val="28"/>
                <w:lang w:val="sr-Latn-RS"/>
              </w:rPr>
              <w:t>Elaborat uspostavljanja volonterske organizacije</w:t>
            </w:r>
          </w:p>
        </w:tc>
        <w:tc>
          <w:tcPr>
            <w:tcW w:w="2882" w:type="dxa"/>
            <w:tcBorders>
              <w:top w:val="nil"/>
              <w:left w:val="nil"/>
              <w:bottom w:val="single" w:sz="4" w:space="0" w:color="auto"/>
              <w:right w:val="single" w:sz="4" w:space="0" w:color="auto"/>
            </w:tcBorders>
            <w:shd w:val="clear" w:color="auto" w:fill="auto"/>
            <w:hideMark/>
          </w:tcPr>
          <w:p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Izvestaj elaborata uspostavljanja volonterske organizacije</w:t>
            </w:r>
          </w:p>
        </w:tc>
      </w:tr>
      <w:tr w:rsidR="00116478" w:rsidRPr="006F38CF" w:rsidTr="00AF7989">
        <w:trPr>
          <w:gridAfter w:val="1"/>
          <w:wAfter w:w="2883" w:type="dxa"/>
          <w:trHeight w:val="283"/>
        </w:trPr>
        <w:tc>
          <w:tcPr>
            <w:tcW w:w="440" w:type="dxa"/>
            <w:tcBorders>
              <w:top w:val="nil"/>
              <w:left w:val="single" w:sz="4" w:space="0" w:color="auto"/>
              <w:bottom w:val="single" w:sz="4" w:space="0" w:color="auto"/>
              <w:right w:val="single" w:sz="4" w:space="0" w:color="auto"/>
            </w:tcBorders>
            <w:shd w:val="clear" w:color="auto" w:fill="auto"/>
          </w:tcPr>
          <w:p w:rsidR="00116478" w:rsidRPr="006F38CF" w:rsidRDefault="00116478"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bCs/>
                <w:szCs w:val="28"/>
                <w:lang w:val="sr-Latn-RS"/>
              </w:rPr>
              <w:t>Izvrseno je regrutovanje volontera kroz razne ankete i stvaranje uticaja na drustvenim mrezama</w:t>
            </w:r>
          </w:p>
        </w:tc>
        <w:tc>
          <w:tcPr>
            <w:tcW w:w="2882" w:type="dxa"/>
            <w:tcBorders>
              <w:top w:val="nil"/>
              <w:left w:val="nil"/>
              <w:bottom w:val="single" w:sz="4" w:space="0" w:color="auto"/>
              <w:right w:val="single" w:sz="4" w:space="0" w:color="auto"/>
            </w:tcBorders>
            <w:shd w:val="clear" w:color="auto" w:fill="auto"/>
            <w:hideMark/>
          </w:tcPr>
          <w:p w:rsidR="00116478" w:rsidRPr="006F38CF" w:rsidRDefault="00116478" w:rsidP="00F64B5D">
            <w:pPr>
              <w:rPr>
                <w:rFonts w:eastAsia="Times New Roman" w:cs="Times New Roman"/>
                <w:color w:val="000000"/>
                <w:szCs w:val="22"/>
              </w:rPr>
            </w:pPr>
            <w:r w:rsidRPr="006F38CF">
              <w:rPr>
                <w:rFonts w:eastAsia="Times New Roman" w:cs="Times New Roman"/>
                <w:color w:val="000000"/>
                <w:szCs w:val="22"/>
              </w:rPr>
              <w:t> </w:t>
            </w:r>
            <w:r>
              <w:rPr>
                <w:rFonts w:ascii="Arial" w:hAnsi="Arial"/>
                <w:lang w:val="sr-Latn-RS"/>
              </w:rPr>
              <w:t>Evidentirani su novi volonteri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rsidR="001A6527" w:rsidRDefault="002C274A"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rsidTr="007A50D9">
        <w:tc>
          <w:tcPr>
            <w:tcW w:w="2268" w:type="dxa"/>
            <w:shd w:val="clear" w:color="auto" w:fill="DBE5F1" w:themeFill="accent1" w:themeFillTint="33"/>
            <w:vAlign w:val="center"/>
          </w:tcPr>
          <w:p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vAlign w:val="center"/>
          </w:tcPr>
          <w:p w:rsidR="00574B25" w:rsidRPr="006F38CF" w:rsidRDefault="00955F53" w:rsidP="00F64B5D">
            <w:pPr>
              <w:rPr>
                <w:b/>
                <w:szCs w:val="22"/>
              </w:rPr>
            </w:pPr>
            <w:r>
              <w:rPr>
                <w:rFonts w:ascii="Arial" w:hAnsi="Arial"/>
                <w:lang w:val="sr-Latn-RS"/>
              </w:rPr>
              <w:t>Izvestaj planirane posete na Univerzitetu u Kaliforniji</w:t>
            </w:r>
          </w:p>
        </w:tc>
        <w:tc>
          <w:tcPr>
            <w:tcW w:w="2268" w:type="dxa"/>
            <w:vAlign w:val="center"/>
          </w:tcPr>
          <w:p w:rsidR="00574B25" w:rsidRPr="006F38CF" w:rsidRDefault="00955F53" w:rsidP="00F64B5D">
            <w:pPr>
              <w:rPr>
                <w:b/>
                <w:szCs w:val="22"/>
              </w:rPr>
            </w:pPr>
            <w:r>
              <w:rPr>
                <w:b/>
                <w:szCs w:val="22"/>
              </w:rPr>
              <w:t>Studenti</w:t>
            </w:r>
          </w:p>
        </w:tc>
        <w:tc>
          <w:tcPr>
            <w:tcW w:w="2268" w:type="dxa"/>
            <w:vAlign w:val="center"/>
          </w:tcPr>
          <w:p w:rsidR="00574B25" w:rsidRPr="006F38CF" w:rsidRDefault="00955F53" w:rsidP="00F64B5D">
            <w:pPr>
              <w:rPr>
                <w:b/>
                <w:szCs w:val="22"/>
              </w:rPr>
            </w:pPr>
            <w:r>
              <w:rPr>
                <w:b/>
                <w:szCs w:val="22"/>
              </w:rPr>
              <w:t>35 studenata</w:t>
            </w:r>
          </w:p>
        </w:tc>
        <w:tc>
          <w:tcPr>
            <w:tcW w:w="2268" w:type="dxa"/>
            <w:vAlign w:val="center"/>
          </w:tcPr>
          <w:p w:rsidR="00574B25" w:rsidRPr="006F38CF" w:rsidRDefault="00955F53" w:rsidP="00F64B5D">
            <w:pPr>
              <w:rPr>
                <w:b/>
                <w:szCs w:val="22"/>
              </w:rPr>
            </w:pPr>
            <w:r>
              <w:rPr>
                <w:b/>
                <w:szCs w:val="22"/>
              </w:rPr>
              <w:t>35 studenata</w:t>
            </w:r>
          </w:p>
        </w:tc>
      </w:tr>
      <w:tr w:rsidR="00574B25" w:rsidRPr="006F38CF" w:rsidTr="00AF7989">
        <w:trPr>
          <w:trHeight w:val="283"/>
        </w:trPr>
        <w:tc>
          <w:tcPr>
            <w:tcW w:w="2268" w:type="dxa"/>
            <w:tcBorders>
              <w:bottom w:val="single" w:sz="4" w:space="0" w:color="auto"/>
            </w:tcBorders>
            <w:vAlign w:val="center"/>
          </w:tcPr>
          <w:p w:rsidR="00574B25" w:rsidRPr="006F38CF" w:rsidRDefault="00955F53" w:rsidP="00F64B5D">
            <w:pPr>
              <w:rPr>
                <w:b/>
                <w:szCs w:val="22"/>
              </w:rPr>
            </w:pPr>
            <w:r w:rsidRPr="00955F53">
              <w:rPr>
                <w:rFonts w:ascii="Arial" w:hAnsi="Arial"/>
                <w:bCs/>
                <w:lang w:val="sr-Latn-RS"/>
              </w:rPr>
              <w:t>I</w:t>
            </w:r>
            <w:r>
              <w:rPr>
                <w:rFonts w:ascii="Arial" w:hAnsi="Arial"/>
                <w:lang w:val="sr-Latn-RS"/>
              </w:rPr>
              <w:t>zvestaj planirane posete na Univerzitetu u Kairu , Egiptu</w:t>
            </w:r>
            <w:r>
              <w:rPr>
                <w:rFonts w:ascii="Arial" w:hAnsi="Arial"/>
                <w:lang w:val="sr-Latn-RS"/>
              </w:rPr>
              <w:br/>
            </w:r>
          </w:p>
        </w:tc>
        <w:tc>
          <w:tcPr>
            <w:tcW w:w="2268" w:type="dxa"/>
            <w:tcBorders>
              <w:bottom w:val="single" w:sz="4" w:space="0" w:color="auto"/>
            </w:tcBorders>
            <w:vAlign w:val="center"/>
          </w:tcPr>
          <w:p w:rsidR="00574B25" w:rsidRPr="006F38CF" w:rsidRDefault="00955F53" w:rsidP="00F64B5D">
            <w:pPr>
              <w:rPr>
                <w:b/>
                <w:szCs w:val="22"/>
              </w:rPr>
            </w:pPr>
            <w:r>
              <w:rPr>
                <w:b/>
                <w:szCs w:val="22"/>
              </w:rPr>
              <w:t>Studenti</w:t>
            </w:r>
          </w:p>
        </w:tc>
        <w:tc>
          <w:tcPr>
            <w:tcW w:w="2268" w:type="dxa"/>
            <w:tcBorders>
              <w:bottom w:val="single" w:sz="4" w:space="0" w:color="auto"/>
            </w:tcBorders>
            <w:vAlign w:val="center"/>
          </w:tcPr>
          <w:p w:rsidR="00574B25" w:rsidRPr="006F38CF" w:rsidRDefault="00955F53" w:rsidP="00F64B5D">
            <w:pPr>
              <w:rPr>
                <w:b/>
                <w:szCs w:val="22"/>
              </w:rPr>
            </w:pPr>
            <w:r>
              <w:rPr>
                <w:b/>
                <w:szCs w:val="22"/>
              </w:rPr>
              <w:t>45 studenata</w:t>
            </w:r>
          </w:p>
        </w:tc>
        <w:tc>
          <w:tcPr>
            <w:tcW w:w="2268" w:type="dxa"/>
            <w:tcBorders>
              <w:bottom w:val="single" w:sz="4" w:space="0" w:color="auto"/>
            </w:tcBorders>
            <w:vAlign w:val="center"/>
          </w:tcPr>
          <w:p w:rsidR="00574B25" w:rsidRPr="006F38CF" w:rsidRDefault="00955F53" w:rsidP="00F64B5D">
            <w:pPr>
              <w:rPr>
                <w:b/>
                <w:szCs w:val="22"/>
              </w:rPr>
            </w:pPr>
            <w:r>
              <w:rPr>
                <w:b/>
                <w:szCs w:val="22"/>
              </w:rPr>
              <w:t>45 studenata</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rsidR="001A6527" w:rsidRDefault="002C274A"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rsidTr="007A50D9">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6F38CF" w:rsidRDefault="00574B25" w:rsidP="00F64B5D">
            <w:pPr>
              <w:jc w:val="center"/>
              <w:rPr>
                <w:b/>
              </w:rPr>
            </w:pPr>
            <w:r w:rsidRPr="006F38CF">
              <w:rPr>
                <w:b/>
              </w:rPr>
              <w:t>Qualitative indicators</w:t>
            </w:r>
          </w:p>
        </w:tc>
      </w:tr>
      <w:tr w:rsidR="00574B25" w:rsidRPr="006F38CF" w:rsidTr="00AF7989">
        <w:trPr>
          <w:trHeight w:val="283"/>
        </w:trPr>
        <w:tc>
          <w:tcPr>
            <w:tcW w:w="2268" w:type="dxa"/>
            <w:tcBorders>
              <w:bottom w:val="single" w:sz="4" w:space="0" w:color="auto"/>
            </w:tcBorders>
            <w:vAlign w:val="center"/>
          </w:tcPr>
          <w:p w:rsidR="00955F53" w:rsidRDefault="00955F53" w:rsidP="00955F53">
            <w:pPr>
              <w:rPr>
                <w:rFonts w:ascii="Arial" w:eastAsiaTheme="minorHAnsi" w:hAnsi="Arial"/>
                <w:lang w:val="sr-Latn-RS" w:eastAsia="en-US"/>
              </w:rPr>
            </w:pPr>
            <w:r>
              <w:rPr>
                <w:rFonts w:ascii="Arial" w:hAnsi="Arial"/>
                <w:lang w:val="sr-Latn-RS"/>
              </w:rPr>
              <w:t xml:space="preserve">Dokumentovan i sacuvan izvestaj </w:t>
            </w:r>
          </w:p>
          <w:p w:rsidR="00574B25" w:rsidRPr="006F38CF" w:rsidRDefault="00574B25" w:rsidP="00F64B5D">
            <w:pPr>
              <w:rPr>
                <w:b/>
                <w:szCs w:val="22"/>
              </w:rPr>
            </w:pPr>
          </w:p>
        </w:tc>
        <w:tc>
          <w:tcPr>
            <w:tcW w:w="2268" w:type="dxa"/>
            <w:tcBorders>
              <w:bottom w:val="single" w:sz="4" w:space="0" w:color="auto"/>
            </w:tcBorders>
            <w:vAlign w:val="center"/>
          </w:tcPr>
          <w:p w:rsidR="00574B25" w:rsidRPr="006F38CF" w:rsidRDefault="00955F53" w:rsidP="00F64B5D">
            <w:pPr>
              <w:rPr>
                <w:b/>
                <w:szCs w:val="22"/>
              </w:rPr>
            </w:pPr>
            <w:r>
              <w:rPr>
                <w:b/>
                <w:szCs w:val="22"/>
              </w:rPr>
              <w:t>Studenti I osoblje</w:t>
            </w:r>
          </w:p>
        </w:tc>
        <w:tc>
          <w:tcPr>
            <w:tcW w:w="2268" w:type="dxa"/>
            <w:tcBorders>
              <w:bottom w:val="single" w:sz="4" w:space="0" w:color="auto"/>
            </w:tcBorders>
            <w:vAlign w:val="center"/>
          </w:tcPr>
          <w:p w:rsidR="00574B25" w:rsidRPr="006F38CF" w:rsidRDefault="00955F53" w:rsidP="00F64B5D">
            <w:pPr>
              <w:rPr>
                <w:b/>
                <w:szCs w:val="22"/>
              </w:rPr>
            </w:pPr>
            <w:r>
              <w:rPr>
                <w:b/>
                <w:szCs w:val="22"/>
              </w:rPr>
              <w:t>110 studenat I 80 osoblja</w:t>
            </w:r>
          </w:p>
        </w:tc>
        <w:tc>
          <w:tcPr>
            <w:tcW w:w="2268" w:type="dxa"/>
            <w:tcBorders>
              <w:bottom w:val="single" w:sz="4" w:space="0" w:color="auto"/>
            </w:tcBorders>
            <w:vAlign w:val="center"/>
          </w:tcPr>
          <w:p w:rsidR="00574B25" w:rsidRPr="006F38CF" w:rsidRDefault="00955F53" w:rsidP="00F64B5D">
            <w:pPr>
              <w:rPr>
                <w:b/>
                <w:szCs w:val="22"/>
              </w:rPr>
            </w:pPr>
            <w:r>
              <w:rPr>
                <w:b/>
                <w:szCs w:val="22"/>
              </w:rPr>
              <w:t>110 studenat I 80 osoblja</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2C274A"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04229B"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D806AB" w:rsidRPr="0004229B" w:rsidRDefault="00EC334A" w:rsidP="0004229B">
            <w:r w:rsidRPr="0004229B">
              <w:t> </w:t>
            </w:r>
            <w:r w:rsidR="00D806AB" w:rsidRPr="0004229B">
              <w:t>Organizacije za spasavanje i zaštitu životinja:</w:t>
            </w:r>
          </w:p>
          <w:p w:rsidR="00D806AB" w:rsidRPr="0004229B" w:rsidRDefault="00D806AB" w:rsidP="0004229B"/>
          <w:p w:rsidR="00D806AB" w:rsidRPr="0004229B" w:rsidRDefault="00D806AB" w:rsidP="0004229B">
            <w:r w:rsidRPr="0004229B">
              <w:t>Postojeće organizacije za spasavanje životinja koje su aktivno uključene u spasavanje, rehabilitaciju i vraćanje životinja u domove u Severnoj Africi.</w:t>
            </w:r>
          </w:p>
          <w:p w:rsidR="00D806AB" w:rsidRPr="0004229B" w:rsidRDefault="00D806AB" w:rsidP="0004229B">
            <w:r w:rsidRPr="0004229B">
              <w:t>Ove organizacije će imati koristi od aktivnosti izgradnje kapaciteta, programa obuke i razmene najboljih praksi kako bi poboljšale svoju efikasnost i uticaj.</w:t>
            </w:r>
          </w:p>
          <w:p w:rsidR="00EC334A" w:rsidRPr="0004229B" w:rsidRDefault="00D806AB" w:rsidP="0004229B">
            <w:r w:rsidRPr="0004229B">
              <w:br/>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04229B" w:rsidRDefault="00EC334A" w:rsidP="0004229B">
            <w:r w:rsidRPr="0004229B">
              <w:t> </w:t>
            </w:r>
            <w:r w:rsidR="0004229B" w:rsidRPr="0004229B">
              <w:t>Veb lokacija: Projekat će razviti namensku veb stranicu koja služi kao centralno središte informacija, resursa i ažuriranja za ciljne grupe.</w:t>
            </w:r>
          </w:p>
          <w:p w:rsidR="0004229B" w:rsidRPr="0004229B" w:rsidRDefault="0004229B" w:rsidP="0004229B">
            <w:r w:rsidRPr="0004229B">
              <w:t>Društveni mediji: Koristeći platforme kao što su Facebook, Tviter i Instagram, projekat će se baviti ciljnim grupama, deleći priče o uspehu, obrazovni sadržaj i pozive na akciju.</w:t>
            </w:r>
          </w:p>
          <w:p w:rsidR="0004229B" w:rsidRPr="0004229B" w:rsidRDefault="0004229B" w:rsidP="0004229B">
            <w:r w:rsidRPr="0004229B">
              <w:t>Forumi i zajednice na mreži: Angažovanje u relevantnim onlajn forumima i zajednicama posvećenim dobrobiti i spasavanju životinja pomoći će u podizanju svesti, podeli znanja i povezivanju sa pojedincima koji su strastveni u vezi sa ovim ciljem.</w:t>
            </w:r>
          </w:p>
          <w:p w:rsidR="00EC334A" w:rsidRPr="0004229B" w:rsidRDefault="00EC334A" w:rsidP="0004229B"/>
        </w:tc>
        <w:tc>
          <w:tcPr>
            <w:tcW w:w="2272" w:type="dxa"/>
            <w:tcBorders>
              <w:top w:val="nil"/>
              <w:left w:val="nil"/>
              <w:bottom w:val="single" w:sz="4" w:space="0" w:color="auto"/>
              <w:right w:val="single" w:sz="4" w:space="0" w:color="auto"/>
            </w:tcBorders>
            <w:shd w:val="clear" w:color="auto" w:fill="auto"/>
            <w:noWrap/>
            <w:vAlign w:val="center"/>
            <w:hideMark/>
          </w:tcPr>
          <w:p w:rsidR="00EC334A" w:rsidRPr="0004229B" w:rsidRDefault="00EC334A" w:rsidP="0004229B">
            <w:r w:rsidRPr="0004229B">
              <w:t> </w:t>
            </w:r>
            <w:r w:rsidR="0004229B" w:rsidRPr="0004229B">
              <w:t>2023</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04229B" w:rsidRDefault="00EC334A" w:rsidP="0004229B">
            <w:r w:rsidRPr="0004229B">
              <w:t> </w:t>
            </w:r>
            <w:r w:rsidR="0004229B" w:rsidRPr="0004229B">
              <w:t>Promet na veb lokaciji: Izmerite broj jedinstvenih posetilaca, pregleda stranica i prosečno vreme provedeno na veb lokaciji projekta da biste procenili nivo interesovanja i angažovanja.</w:t>
            </w:r>
          </w:p>
          <w:p w:rsidR="0004229B" w:rsidRPr="0004229B" w:rsidRDefault="0004229B" w:rsidP="0004229B">
            <w:r w:rsidRPr="0004229B">
              <w:t>Mere društvenih medija: Pratite rast pratilaca, lajkova, deljenja i komentara na platformama društvenih medija da biste procenili doseg i angažovanje sa ciljnim grupama.</w:t>
            </w:r>
          </w:p>
          <w:p w:rsidR="0004229B" w:rsidRPr="0004229B" w:rsidRDefault="0004229B" w:rsidP="0004229B">
            <w:r w:rsidRPr="0004229B">
              <w:t xml:space="preserve">Stope konverzije: Pratite broj posetilaca ili pratilaca društvenih medija koji preduzimaju željene radnje, kao što su prijavljivanje za biltene, podnošenje upita ili davanje donacija, da biste procenili efikasnost komunikacije u </w:t>
            </w:r>
            <w:r w:rsidRPr="0004229B">
              <w:lastRenderedPageBreak/>
              <w:t>pokretanju radnji korisnika.</w:t>
            </w:r>
          </w:p>
          <w:p w:rsidR="00EC334A" w:rsidRPr="0004229B" w:rsidRDefault="00EC334A" w:rsidP="0004229B"/>
        </w:tc>
      </w:tr>
      <w:tr w:rsidR="00EC334A" w:rsidRPr="0004229B"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D806AB" w:rsidRPr="0004229B" w:rsidRDefault="00EC334A" w:rsidP="0004229B">
            <w:r w:rsidRPr="0004229B">
              <w:lastRenderedPageBreak/>
              <w:t> </w:t>
            </w:r>
            <w:r w:rsidR="00D806AB" w:rsidRPr="0004229B">
              <w:t>Lokalne zajednice:</w:t>
            </w:r>
          </w:p>
          <w:p w:rsidR="00D806AB" w:rsidRPr="0004229B" w:rsidRDefault="00D806AB" w:rsidP="0004229B"/>
          <w:p w:rsidR="00D806AB" w:rsidRPr="0004229B" w:rsidRDefault="00D806AB" w:rsidP="0004229B">
            <w:r w:rsidRPr="0004229B">
              <w:t>Projekat ima za cilj da angažuje i edukuje lokalne zajednice o odgovornom vlasništvu kućnih ljubimaca, pitanjima dobrobiti životinja i važnosti podrške i usvajanja životinja iz spasilačkih organizacija.</w:t>
            </w:r>
          </w:p>
          <w:p w:rsidR="00D806AB" w:rsidRPr="0004229B" w:rsidRDefault="00D806AB" w:rsidP="0004229B">
            <w:r w:rsidRPr="0004229B">
              <w:t>Podizanjem svesti i promovisanjem pozitivnih stavova prema dobrobiti životinja, projekat nastoji da neguje saosećajnu i brižnu zajednicu koja aktivno podržava spasavanje i dobrobit životinja.</w:t>
            </w:r>
          </w:p>
          <w:p w:rsidR="00EC334A" w:rsidRPr="0004229B" w:rsidRDefault="00EC334A" w:rsidP="0004229B"/>
        </w:tc>
        <w:tc>
          <w:tcPr>
            <w:tcW w:w="2272" w:type="dxa"/>
            <w:tcBorders>
              <w:top w:val="nil"/>
              <w:left w:val="nil"/>
              <w:bottom w:val="single" w:sz="4" w:space="0" w:color="auto"/>
              <w:right w:val="single" w:sz="4" w:space="0" w:color="auto"/>
            </w:tcBorders>
            <w:shd w:val="clear" w:color="auto" w:fill="auto"/>
            <w:noWrap/>
            <w:vAlign w:val="center"/>
            <w:hideMark/>
          </w:tcPr>
          <w:p w:rsidR="0004229B" w:rsidRPr="0004229B" w:rsidRDefault="00EC334A" w:rsidP="0004229B">
            <w:r w:rsidRPr="0004229B">
              <w:t> </w:t>
            </w:r>
            <w:r w:rsidR="0004229B" w:rsidRPr="0004229B">
              <w:t>Radionice na licu mesta: Organizovanje radionica i sesija obuke koje sprovode stručnjaci za spasavanje životinja, dobrobit i srodna polja, pružajući dragoceno obrazovanje i mogućnosti za razvoj veština ciljnim grupama.</w:t>
            </w:r>
          </w:p>
          <w:p w:rsidR="0004229B" w:rsidRPr="0004229B" w:rsidRDefault="0004229B" w:rsidP="0004229B">
            <w:r w:rsidRPr="0004229B">
              <w:t>Događaji u zajednici: Organizacija lokalnih događaja, kao što su akcije usvajanja, kampanje za podizanje svesti i aktivnosti prikupljanja sredstava, kako bi se angažovala zajednica, promovisali ciljevi projekta i podstakla podrška i uključivanje.</w:t>
            </w:r>
          </w:p>
          <w:p w:rsidR="00EC334A" w:rsidRPr="0004229B" w:rsidRDefault="00EC334A" w:rsidP="0004229B"/>
        </w:tc>
        <w:tc>
          <w:tcPr>
            <w:tcW w:w="2272" w:type="dxa"/>
            <w:tcBorders>
              <w:top w:val="nil"/>
              <w:left w:val="nil"/>
              <w:bottom w:val="single" w:sz="4" w:space="0" w:color="auto"/>
              <w:right w:val="single" w:sz="4" w:space="0" w:color="auto"/>
            </w:tcBorders>
            <w:shd w:val="clear" w:color="auto" w:fill="auto"/>
            <w:noWrap/>
            <w:vAlign w:val="center"/>
            <w:hideMark/>
          </w:tcPr>
          <w:p w:rsidR="00EC334A" w:rsidRPr="0004229B" w:rsidRDefault="00EC334A" w:rsidP="0004229B">
            <w:r w:rsidRPr="0004229B">
              <w:t> </w:t>
            </w:r>
            <w:r w:rsidR="0004229B" w:rsidRPr="0004229B">
              <w:t>2024</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04229B" w:rsidRDefault="00EC334A" w:rsidP="0004229B">
            <w:r w:rsidRPr="0004229B">
              <w:t> </w:t>
            </w:r>
            <w:r w:rsidR="0004229B" w:rsidRPr="0004229B">
              <w:t>Broj prisustva: Pratite broj učesnika koji prisustvuju radionicama, treninzima i događajima u zajednici da biste procenili nivo interesovanja i učešća.</w:t>
            </w:r>
          </w:p>
          <w:p w:rsidR="0004229B" w:rsidRPr="0004229B" w:rsidRDefault="0004229B" w:rsidP="0004229B">
            <w:r w:rsidRPr="0004229B">
              <w:t>Povratne informacije učesnika: Prikupite povratne informacije putem anketa ili evaluacija nakon događaja da biste procenili zadovoljstvo i uočenu vrednost komunikacijskih napora u pružanju relevantnih i korisnih informacija.</w:t>
            </w:r>
          </w:p>
          <w:p w:rsidR="0004229B" w:rsidRPr="0004229B" w:rsidRDefault="0004229B" w:rsidP="0004229B">
            <w:r w:rsidRPr="0004229B">
              <w:t>Preduzete radnje: Procenite radnje koje su preduzeli učesnici nakon pohađanja radionica ili događaja, kao što su volontiranje, usvajanje životinja ili promocija projekta, kako biste izmerili efikasnost komunikacije u postizanju željenih rezultata.</w:t>
            </w:r>
          </w:p>
          <w:p w:rsidR="00EC334A" w:rsidRPr="0004229B" w:rsidRDefault="00EC334A" w:rsidP="0004229B"/>
        </w:tc>
      </w:tr>
      <w:tr w:rsidR="0004229B" w:rsidRPr="0004229B"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04229B" w:rsidRPr="0004229B" w:rsidRDefault="0004229B" w:rsidP="0004229B">
            <w:r w:rsidRPr="0004229B">
              <w:t> Veterinari i negovatelji životinja:</w:t>
            </w:r>
          </w:p>
          <w:p w:rsidR="0004229B" w:rsidRPr="0004229B" w:rsidRDefault="0004229B" w:rsidP="0004229B"/>
          <w:p w:rsidR="0004229B" w:rsidRPr="0004229B" w:rsidRDefault="0004229B" w:rsidP="0004229B">
            <w:r w:rsidRPr="0004229B">
              <w:t>Veterinari, veterinarski tehničari i negovatelji životinja igraju ključnu ulogu u dobrobiti i zdravstvenoj zaštiti životinja u spasilačkim organizacijama.</w:t>
            </w:r>
          </w:p>
          <w:p w:rsidR="0004229B" w:rsidRPr="0004229B" w:rsidRDefault="0004229B" w:rsidP="0004229B">
            <w:r w:rsidRPr="0004229B">
              <w:t xml:space="preserve">Projekat će obezbediti obuku, radionice i resurse za unapređenje njihovog znanja i veština u oblastima kao što su zdravlje životinja, </w:t>
            </w:r>
            <w:r w:rsidRPr="0004229B">
              <w:lastRenderedPageBreak/>
              <w:t>ponašanje i upravljanje skloništima, omogućavajući im da pruže visokokvalitetnu negu spasenim životinjama.</w:t>
            </w:r>
          </w:p>
          <w:p w:rsidR="0004229B" w:rsidRPr="0004229B" w:rsidRDefault="0004229B" w:rsidP="0004229B"/>
        </w:tc>
        <w:tc>
          <w:tcPr>
            <w:tcW w:w="2272" w:type="dxa"/>
            <w:tcBorders>
              <w:top w:val="nil"/>
              <w:left w:val="nil"/>
              <w:bottom w:val="single" w:sz="4" w:space="0" w:color="auto"/>
              <w:right w:val="single" w:sz="4" w:space="0" w:color="auto"/>
            </w:tcBorders>
            <w:shd w:val="clear" w:color="auto" w:fill="auto"/>
            <w:noWrap/>
            <w:vAlign w:val="center"/>
            <w:hideMark/>
          </w:tcPr>
          <w:p w:rsidR="0004229B" w:rsidRPr="0004229B" w:rsidRDefault="0004229B" w:rsidP="0004229B">
            <w:r w:rsidRPr="0004229B">
              <w:lastRenderedPageBreak/>
              <w:t> Saradnja sa postojećim organizacijama: Uspostavljanje partnerstava sa drugim organizacijama za spasavanje životinja, veterinarskim klinikama i relevantnim zainteresovanim stranama kako bi se iskoristile njihove mreže i dosegla šira publika.</w:t>
            </w:r>
          </w:p>
          <w:p w:rsidR="0004229B" w:rsidRPr="0004229B" w:rsidRDefault="0004229B" w:rsidP="0004229B">
            <w:r w:rsidRPr="0004229B">
              <w:lastRenderedPageBreak/>
              <w:t>Događaji i konferencije umrežavanja: Učešće na regionalnim i međunarodnim konferencijama, seminarima i događajima umrežavanja fokusiranih na dobrobit životinja, omogućavajući projektnom timu da deli iskustva, razmenjuje znanje i povezuje se sa pojedincima i organizacijama istomišljenika.</w:t>
            </w:r>
          </w:p>
          <w:p w:rsidR="0004229B" w:rsidRPr="0004229B" w:rsidRDefault="0004229B" w:rsidP="0004229B"/>
        </w:tc>
        <w:tc>
          <w:tcPr>
            <w:tcW w:w="2272" w:type="dxa"/>
            <w:tcBorders>
              <w:top w:val="nil"/>
              <w:left w:val="nil"/>
              <w:bottom w:val="single" w:sz="4" w:space="0" w:color="auto"/>
              <w:right w:val="single" w:sz="4" w:space="0" w:color="auto"/>
            </w:tcBorders>
            <w:shd w:val="clear" w:color="auto" w:fill="auto"/>
            <w:noWrap/>
            <w:vAlign w:val="center"/>
            <w:hideMark/>
          </w:tcPr>
          <w:p w:rsidR="0004229B" w:rsidRPr="0004229B" w:rsidRDefault="0004229B" w:rsidP="0004229B">
            <w:r w:rsidRPr="0004229B">
              <w:lastRenderedPageBreak/>
              <w:t> 2025</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04229B" w:rsidRDefault="0004229B" w:rsidP="0004229B">
            <w:r w:rsidRPr="0004229B">
              <w:t> Mogućnosti za partnerstvo i umrežavanje: Procenite broj uspostavljenih partnerstava za saradnju, primljene pozive za govorne angažmane ili učešće u zajedničkim inicijativama, ukazujući na prepoznavanje i prihvatanje projekta u zajednici za dobrobit životinja.</w:t>
            </w:r>
          </w:p>
          <w:p w:rsidR="0004229B" w:rsidRPr="0004229B" w:rsidRDefault="0004229B" w:rsidP="0004229B">
            <w:r w:rsidRPr="0004229B">
              <w:lastRenderedPageBreak/>
              <w:t>Deljenje znanja i angažovanje: Izmerite učešće i doprinose u onlajn forumima, diskusijama i platformama za deljenje znanja da biste odredili nivo angažovanja i uticaja u široj zajednici.</w:t>
            </w:r>
          </w:p>
          <w:p w:rsidR="0004229B" w:rsidRPr="0004229B" w:rsidRDefault="0004229B" w:rsidP="0004229B">
            <w:r w:rsidRPr="0004229B">
              <w:t>Preporuke i preporuke: Pratite broj preporuka ili preporuka partnerskih organizacija ili članova zajednice, naglašavajući uočenu vrednost i efektivnost komunikacijskih napora projekta.</w:t>
            </w:r>
          </w:p>
          <w:p w:rsidR="0004229B" w:rsidRPr="0004229B" w:rsidRDefault="0004229B" w:rsidP="0004229B"/>
        </w:tc>
      </w:tr>
      <w:tr w:rsidR="0004229B"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rsidTr="0004229B">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04229B" w:rsidRPr="006F38CF" w:rsidRDefault="0004229B" w:rsidP="0004229B">
            <w:pPr>
              <w:rPr>
                <w:rFonts w:eastAsia="Times New Roman" w:cs="Times New Roman"/>
                <w:color w:val="000000"/>
                <w:szCs w:val="22"/>
              </w:rPr>
            </w:pP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r w:rsidR="0004229B"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rsidR="0004229B" w:rsidRPr="006F38CF" w:rsidRDefault="0004229B" w:rsidP="0004229B">
            <w:pPr>
              <w:rPr>
                <w:rFonts w:eastAsia="Times New Roman" w:cs="Times New Roman"/>
                <w:color w:val="000000"/>
                <w:szCs w:val="22"/>
              </w:rPr>
            </w:pPr>
            <w:r w:rsidRPr="006F38CF">
              <w:rPr>
                <w:rFonts w:eastAsia="Times New Roman" w:cs="Times New Roman"/>
                <w:color w:val="000000"/>
                <w:szCs w:val="22"/>
              </w:rPr>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2C274A"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6C701F" w:rsidRPr="006C701F" w:rsidRDefault="00574B25" w:rsidP="006C701F">
            <w:r w:rsidRPr="006C701F">
              <w:t> </w:t>
            </w:r>
            <w:r w:rsidR="006C701F" w:rsidRPr="006C701F">
              <w:t xml:space="preserve">Dugoročni uticaj na dobrobit životinja: Uspostaviti održive </w:t>
            </w:r>
            <w:r w:rsidR="006C701F" w:rsidRPr="006C701F">
              <w:lastRenderedPageBreak/>
              <w:t>prakse i protokole koji će nastaviti da poboljšavaju živote spašenih životinja čak i nakon završetka projekta.</w:t>
            </w:r>
          </w:p>
          <w:p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rsidR="006C701F" w:rsidRPr="006C701F" w:rsidRDefault="00574B25" w:rsidP="006C701F">
            <w:r w:rsidRPr="006C701F">
              <w:lastRenderedPageBreak/>
              <w:t> </w:t>
            </w:r>
            <w:r w:rsidR="006C701F" w:rsidRPr="006C701F">
              <w:t xml:space="preserve">Izgradnja institucionalnih kapaciteta: Obezbediti </w:t>
            </w:r>
            <w:r w:rsidR="006C701F" w:rsidRPr="006C701F">
              <w:lastRenderedPageBreak/>
              <w:t>obuku i podršku osoblju i volonterima organizacije, opremajući ih neophodnim veštinama i znanjem za održavanje i unapređenje poboljšane prakse dobrobiti životinja.</w:t>
            </w:r>
          </w:p>
          <w:p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rsidR="006C701F" w:rsidRPr="006C701F" w:rsidRDefault="006C701F" w:rsidP="006C701F">
            <w:r w:rsidRPr="006C701F">
              <w:lastRenderedPageBreak/>
              <w:t xml:space="preserve">Finansijska sredstva: Finansiranje operativnih troškova </w:t>
            </w:r>
            <w:r w:rsidRPr="006C701F">
              <w:lastRenderedPageBreak/>
              <w:t>organizacije, nadogradnje infrastrukture, plata osoblja, veterinarske zaštite i obrazovnih programa. Ovi resursi se mogu dobiti kombinacijom aktivnosti prikupljanja sredstava, donacija od pojedinaca i korporacija, grantova od fondacija i potencijalno vladine podrške.</w:t>
            </w:r>
          </w:p>
          <w:p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rsidR="006C701F" w:rsidRPr="00D806AB" w:rsidRDefault="00574B25" w:rsidP="00D806AB">
            <w:r w:rsidRPr="00D806AB">
              <w:lastRenderedPageBreak/>
              <w:t> </w:t>
            </w:r>
            <w:r w:rsidR="006C701F" w:rsidRPr="00D806AB">
              <w:t xml:space="preserve">Aktivnosti prikupljanja sredstava: Uključivanje u različite kampanje </w:t>
            </w:r>
            <w:r w:rsidR="006C701F" w:rsidRPr="00D806AB">
              <w:lastRenderedPageBreak/>
              <w:t>prikupljanja sredstava i događaje za prikupljanje sredstava od pojedinačnih i korporativnih donatora.</w:t>
            </w:r>
          </w:p>
          <w:p w:rsidR="006C701F" w:rsidRPr="00D806AB" w:rsidRDefault="006C701F" w:rsidP="00D806AB">
            <w:r w:rsidRPr="00D806AB">
              <w:t>Donacije: traženje novčanih priloga od pojedinaca i organizacija koje podržavaju cilj spasavanja i dobrobiti životinja.</w:t>
            </w:r>
          </w:p>
          <w:p w:rsidR="006C701F" w:rsidRPr="00D806AB" w:rsidRDefault="006C701F" w:rsidP="00D806AB">
            <w:r w:rsidRPr="00D806AB">
              <w:t>Grantovi: apliciranje za grantove od fondacija, nevladinih organizacija i vladinih agencija koje obezbeđuju finansiranje projekata za dobrobit životinja.</w:t>
            </w:r>
          </w:p>
          <w:p w:rsidR="00574B25" w:rsidRPr="00D806AB" w:rsidRDefault="00574B25" w:rsidP="00D806AB"/>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6C701F" w:rsidRPr="006C701F" w:rsidRDefault="006C701F" w:rsidP="006C701F">
            <w:r w:rsidRPr="006C701F">
              <w:lastRenderedPageBreak/>
              <w:t>Angažovanje i podrška zajednice: Negujte kulturu saosećanja i odgovornosti prema životinjama u lokalnoj zajednici, što dovodi do kontinuirane podrške inicijativama organizacije.</w:t>
            </w:r>
          </w:p>
          <w:p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rsidR="006C701F" w:rsidRPr="006C701F" w:rsidRDefault="00574B25" w:rsidP="006C701F">
            <w:r w:rsidRPr="006C701F">
              <w:t> </w:t>
            </w:r>
            <w:r w:rsidR="006C701F" w:rsidRPr="006C701F">
              <w:t>Edukacija zajednice i domet: Sprovedite kampanje podizanja svesti, radionice i obrazovne programe kako biste uključili lokalnu zajednicu u odgovorno posedovanje kućnih ljubimaca, dobrobit životinja i važnost podrške inicijativama organizacije.</w:t>
            </w:r>
          </w:p>
          <w:p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rsidR="006C701F" w:rsidRPr="006C701F" w:rsidRDefault="00574B25" w:rsidP="006C701F">
            <w:r w:rsidRPr="006C701F">
              <w:t> </w:t>
            </w:r>
            <w:r w:rsidR="006C701F" w:rsidRPr="006C701F">
              <w:t>Ljudski resursi: Obučeni i posvećeni članovi osoblja, volonteri i stručnjaci za dobrobit životinja, veterinarsku negu, administraciju i angažovanje zajednice. Ovi resursi će se regrutovati kroz kampanje regrutovanja, volonterske programe i partnerstva sa akademskim institucijama i profesionalnim organizacijama.</w:t>
            </w:r>
          </w:p>
          <w:p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rsidR="006C701F" w:rsidRPr="00D806AB" w:rsidRDefault="00574B25" w:rsidP="00D806AB">
            <w:r w:rsidRPr="00D806AB">
              <w:t> </w:t>
            </w:r>
            <w:r w:rsidR="006C701F" w:rsidRPr="00D806AB">
              <w:t>Volonterski programi: Angažovanje volontera koji su strastveni za dobrobit životinja i spremni da daju svoje vreme i veštine da podrže aktivnosti organizacije.</w:t>
            </w:r>
          </w:p>
          <w:p w:rsidR="006C701F" w:rsidRPr="00D806AB" w:rsidRDefault="006C701F" w:rsidP="00D806AB">
            <w:r w:rsidRPr="00D806AB">
              <w:t>Partnerstvo sa akademskim institucijama: Saradnja sa univerzitetima i koledžima radi regrutovanja pripravnika i studenata koji mogu da pomognu u istraživanju, širenju i administrativnim zadacima.</w:t>
            </w:r>
          </w:p>
          <w:p w:rsidR="006C701F" w:rsidRPr="00D806AB" w:rsidRDefault="006C701F" w:rsidP="00D806AB">
            <w:r w:rsidRPr="00D806AB">
              <w:t xml:space="preserve">Profesionalne organizacije: Saradnja sa profesionalnim udruženjima i mrežama za dobrobit životinja kako bi se identifikovali stručnjaci i profesionalci koji mogu doprineti svojom stručnošću na </w:t>
            </w:r>
            <w:r w:rsidRPr="00D806AB">
              <w:lastRenderedPageBreak/>
              <w:t>dobrovoljnoj ili plaćenoj osnovi.</w:t>
            </w:r>
          </w:p>
          <w:p w:rsidR="00574B25" w:rsidRPr="00D806AB" w:rsidRDefault="00574B25" w:rsidP="00D806AB"/>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6C701F" w:rsidRPr="006C701F" w:rsidRDefault="00574B25" w:rsidP="006C701F">
            <w:r w:rsidRPr="006C701F">
              <w:lastRenderedPageBreak/>
              <w:t> </w:t>
            </w:r>
            <w:r w:rsidR="006C701F" w:rsidRPr="006C701F">
              <w:t>zgradnja kapaciteta i transfer znanja: Razviti veštine i stručnost lokalnog osoblja i volontera, osnažujući ih da nastave da pružaju visokokvalitetnu negu i rehabilitaciju za životinje.</w:t>
            </w:r>
          </w:p>
          <w:p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rsidR="006C701F" w:rsidRPr="006C701F" w:rsidRDefault="00574B25" w:rsidP="006C701F">
            <w:r w:rsidRPr="006C701F">
              <w:t> </w:t>
            </w:r>
            <w:r w:rsidR="006C701F" w:rsidRPr="006C701F">
              <w:t>Prikupljanje sredstava i mobilizacija resursa: Razviti održive strategije prikupljanja sredstava za generisanje finansijskih sredstava za tekući rad i održavanje objekata i programa organizacije.</w:t>
            </w:r>
          </w:p>
          <w:p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rsidR="006C701F" w:rsidRPr="006C701F" w:rsidRDefault="00574B25" w:rsidP="006C701F">
            <w:r w:rsidRPr="006C701F">
              <w:t> </w:t>
            </w:r>
            <w:r w:rsidR="006C701F" w:rsidRPr="006C701F">
              <w:t>Materijalni resursi: Objekti, oprema, medicinski materijal i drugi neophodni resursi za podršku svakodnevnim operacijama organizacije i brizi o životinjama. Ovi resursi se mogu nabaviti kroz donacije, partnerstva sa dobavljačima i doprinose u naturi od pristalica i zainteresovanih strana.</w:t>
            </w:r>
          </w:p>
          <w:p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rsidR="006C701F" w:rsidRPr="00D806AB" w:rsidRDefault="00574B25" w:rsidP="00D806AB">
            <w:r w:rsidRPr="00D806AB">
              <w:t> </w:t>
            </w:r>
            <w:r w:rsidR="006C701F" w:rsidRPr="00D806AB">
              <w:t>Donacije u naturi: traženje donacija zaliha, opreme i drugih materijalnih resursa od preduzeća, članova zajednice i pristalica.</w:t>
            </w:r>
          </w:p>
          <w:p w:rsidR="006C701F" w:rsidRPr="00D806AB" w:rsidRDefault="006C701F" w:rsidP="00D806AB">
            <w:r w:rsidRPr="00D806AB">
              <w:t>Partnerstvo sa dobavljačima: Saradnja sa lokalnim dobavljačima i proizvođačima radi dobijanja sniženih ili subvencionisanih cena za potrebnu opremu i materijale.</w:t>
            </w:r>
          </w:p>
          <w:p w:rsidR="006C701F" w:rsidRPr="00D806AB" w:rsidRDefault="006C701F" w:rsidP="00D806AB">
            <w:r w:rsidRPr="00D806AB">
              <w:t>Sponzorstva: traženje partnerstava sa kompanijama i organizacijama koje mogu pružiti materijalne resurse ili finansijsku podršku u zamenu za promotivne prilike i vidljivost brenda.</w:t>
            </w:r>
          </w:p>
          <w:p w:rsidR="00574B25" w:rsidRPr="00D806AB" w:rsidRDefault="00574B25" w:rsidP="00D806AB"/>
        </w:tc>
      </w:tr>
      <w:tr w:rsidR="00574B25" w:rsidRPr="006F38CF"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rsidR="006C701F" w:rsidRPr="006C701F" w:rsidRDefault="00574B25" w:rsidP="006C701F">
            <w:r w:rsidRPr="006C701F">
              <w:t> </w:t>
            </w:r>
            <w:r w:rsidR="006C701F" w:rsidRPr="006C701F">
              <w:t>Kolaborativne mreže i partnerstva: Uspostavite trajna partnerstva sa vladinim agencijama, nevladinim organizacijama i drugim zainteresovanim stranama kako biste stvorili mrežu podrške za tekuće napore na dobrobiti životinja.</w:t>
            </w:r>
          </w:p>
          <w:p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rsidR="006C701F" w:rsidRPr="006C701F" w:rsidRDefault="00574B25" w:rsidP="006C701F">
            <w:r w:rsidRPr="006C701F">
              <w:t> </w:t>
            </w:r>
            <w:r w:rsidR="006C701F" w:rsidRPr="006C701F">
              <w:t>Zagovaranje i angažovanje politike: Zagovarajte primenu politika i propisa o dobrobiti životinja na lokalnom i nacionalnom nivou, promovišući pravno i regulatorno okruženje koje podržava rad organizacije.</w:t>
            </w:r>
          </w:p>
          <w:p w:rsidR="00574B25" w:rsidRPr="006C701F" w:rsidRDefault="00574B25" w:rsidP="006C701F"/>
        </w:tc>
        <w:tc>
          <w:tcPr>
            <w:tcW w:w="2272" w:type="dxa"/>
            <w:tcBorders>
              <w:top w:val="nil"/>
              <w:left w:val="nil"/>
              <w:bottom w:val="single" w:sz="4" w:space="0" w:color="auto"/>
              <w:right w:val="single" w:sz="4" w:space="0" w:color="auto"/>
            </w:tcBorders>
            <w:shd w:val="clear" w:color="auto" w:fill="auto"/>
            <w:noWrap/>
            <w:vAlign w:val="bottom"/>
            <w:hideMark/>
          </w:tcPr>
          <w:p w:rsidR="00574B25" w:rsidRPr="006C701F" w:rsidRDefault="00574B25" w:rsidP="006C701F">
            <w:r w:rsidRPr="006C701F">
              <w:t> </w:t>
            </w:r>
          </w:p>
        </w:tc>
        <w:tc>
          <w:tcPr>
            <w:tcW w:w="2272" w:type="dxa"/>
            <w:tcBorders>
              <w:top w:val="nil"/>
              <w:left w:val="nil"/>
              <w:bottom w:val="single" w:sz="4" w:space="0" w:color="auto"/>
              <w:right w:val="single" w:sz="4" w:space="0" w:color="auto"/>
            </w:tcBorders>
            <w:shd w:val="clear" w:color="auto" w:fill="auto"/>
            <w:noWrap/>
            <w:vAlign w:val="bottom"/>
            <w:hideMark/>
          </w:tcPr>
          <w:p w:rsidR="00574B25" w:rsidRPr="00D806AB" w:rsidRDefault="00574B25" w:rsidP="00D806AB">
            <w:r w:rsidRPr="00D806AB">
              <w:t> </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2C274A"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2"/>
        <w:gridCol w:w="2237"/>
        <w:gridCol w:w="2244"/>
        <w:gridCol w:w="2232"/>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University of Cairo</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1</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rsidTr="00AF7989">
        <w:trPr>
          <w:trHeight w:val="283"/>
        </w:trPr>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University of California</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2</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rsidTr="00AF7989">
        <w:trPr>
          <w:trHeight w:val="283"/>
        </w:trPr>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Beogradski univerzitet</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3</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rsidTr="00AF7989">
        <w:trPr>
          <w:trHeight w:val="283"/>
        </w:trPr>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Rescue Animals of North Africa</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4</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r w:rsidR="00E875DF" w:rsidRPr="00E875DF" w:rsidTr="00AF7989">
        <w:trPr>
          <w:trHeight w:val="283"/>
        </w:trPr>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Arial" w:hAnsi="Arial"/>
              </w:rPr>
              <w:t>SPCA Straż Zwierzat Polska</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5</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x</w:t>
            </w:r>
          </w:p>
        </w:tc>
        <w:tc>
          <w:tcPr>
            <w:tcW w:w="2268" w:type="dxa"/>
          </w:tcPr>
          <w:p w:rsidR="00E875DF" w:rsidRPr="00E875DF" w:rsidRDefault="00955F53"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Azil za zivotinje</w:t>
            </w: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2C274A"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rsidTr="00116478">
        <w:tc>
          <w:tcPr>
            <w:tcW w:w="2985"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2988"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2982"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116478">
        <w:trPr>
          <w:trHeight w:val="283"/>
        </w:trPr>
        <w:tc>
          <w:tcPr>
            <w:tcW w:w="2985" w:type="dxa"/>
          </w:tcPr>
          <w:p w:rsidR="00E875DF" w:rsidRPr="00E875DF" w:rsidRDefault="00955F53" w:rsidP="00B7517F">
            <w:pPr>
              <w:rPr>
                <w:rFonts w:ascii="Calibri" w:hAnsi="Calibri"/>
                <w:b/>
                <w:sz w:val="22"/>
                <w:szCs w:val="22"/>
              </w:rPr>
            </w:pPr>
            <w:r>
              <w:rPr>
                <w:rFonts w:ascii="Calibri" w:hAnsi="Calibri"/>
                <w:i/>
                <w:sz w:val="22"/>
              </w:rPr>
              <w:t>Rescue Animals of North Africa</w:t>
            </w:r>
          </w:p>
        </w:tc>
        <w:tc>
          <w:tcPr>
            <w:tcW w:w="2988" w:type="dxa"/>
          </w:tcPr>
          <w:p w:rsidR="00E875DF" w:rsidRPr="00E875DF" w:rsidRDefault="00955F53" w:rsidP="00B7517F">
            <w:pPr>
              <w:rPr>
                <w:rFonts w:ascii="Calibri" w:hAnsi="Calibri"/>
                <w:b/>
                <w:sz w:val="22"/>
                <w:szCs w:val="22"/>
              </w:rPr>
            </w:pPr>
            <w:r>
              <w:rPr>
                <w:rFonts w:ascii="Calibri" w:hAnsi="Calibri"/>
                <w:b/>
                <w:sz w:val="22"/>
                <w:szCs w:val="22"/>
              </w:rPr>
              <w:t>x</w:t>
            </w:r>
          </w:p>
        </w:tc>
        <w:tc>
          <w:tcPr>
            <w:tcW w:w="2982" w:type="dxa"/>
          </w:tcPr>
          <w:p w:rsidR="00E875DF" w:rsidRPr="00E875DF" w:rsidRDefault="00955F53" w:rsidP="00B7517F">
            <w:pPr>
              <w:rPr>
                <w:rFonts w:ascii="Calibri" w:hAnsi="Calibri"/>
                <w:b/>
                <w:sz w:val="22"/>
                <w:szCs w:val="22"/>
              </w:rPr>
            </w:pPr>
            <w:r>
              <w:rPr>
                <w:rFonts w:ascii="Calibri" w:hAnsi="Calibri"/>
                <w:b/>
                <w:sz w:val="22"/>
                <w:szCs w:val="22"/>
              </w:rPr>
              <w:t>None</w:t>
            </w:r>
          </w:p>
        </w:tc>
      </w:tr>
      <w:tr w:rsidR="00E875DF" w:rsidRPr="00E875DF" w:rsidTr="00116478">
        <w:trPr>
          <w:trHeight w:val="283"/>
        </w:trPr>
        <w:tc>
          <w:tcPr>
            <w:tcW w:w="2985" w:type="dxa"/>
          </w:tcPr>
          <w:p w:rsidR="00E875DF" w:rsidRPr="00E875DF" w:rsidRDefault="00955F53" w:rsidP="00B7517F">
            <w:pPr>
              <w:rPr>
                <w:rFonts w:ascii="Calibri" w:hAnsi="Calibri"/>
                <w:b/>
                <w:sz w:val="22"/>
                <w:szCs w:val="22"/>
              </w:rPr>
            </w:pPr>
            <w:r>
              <w:rPr>
                <w:rFonts w:ascii="Arial" w:hAnsi="Arial"/>
              </w:rPr>
              <w:t>SPCA Straż Zwierzat Polska</w:t>
            </w:r>
          </w:p>
        </w:tc>
        <w:tc>
          <w:tcPr>
            <w:tcW w:w="2988" w:type="dxa"/>
          </w:tcPr>
          <w:p w:rsidR="00E875DF" w:rsidRPr="00E875DF" w:rsidRDefault="00955F53" w:rsidP="00B7517F">
            <w:pPr>
              <w:rPr>
                <w:rFonts w:ascii="Calibri" w:hAnsi="Calibri"/>
                <w:b/>
                <w:sz w:val="22"/>
                <w:szCs w:val="22"/>
              </w:rPr>
            </w:pPr>
            <w:r>
              <w:rPr>
                <w:rFonts w:ascii="Calibri" w:hAnsi="Calibri"/>
                <w:b/>
                <w:sz w:val="22"/>
                <w:szCs w:val="22"/>
              </w:rPr>
              <w:t>x</w:t>
            </w:r>
          </w:p>
        </w:tc>
        <w:tc>
          <w:tcPr>
            <w:tcW w:w="2982" w:type="dxa"/>
          </w:tcPr>
          <w:p w:rsidR="00E875DF" w:rsidRPr="00E875DF" w:rsidRDefault="00955F53" w:rsidP="00B7517F">
            <w:pPr>
              <w:rPr>
                <w:rFonts w:ascii="Calibri" w:hAnsi="Calibri"/>
                <w:b/>
                <w:sz w:val="22"/>
                <w:szCs w:val="22"/>
              </w:rPr>
            </w:pPr>
            <w:r>
              <w:rPr>
                <w:rFonts w:ascii="Calibri" w:hAnsi="Calibri"/>
                <w:b/>
                <w:sz w:val="22"/>
                <w:szCs w:val="22"/>
              </w:rPr>
              <w:t>None</w:t>
            </w: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2C274A"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2C274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2C274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2C274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2C274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2C274A"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2C274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2C274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2C274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2C274A"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Content>
          <w:r w:rsidR="008D4A0C">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FDF" w:rsidRDefault="00103FDF" w:rsidP="00574B25">
      <w:r>
        <w:separator/>
      </w:r>
    </w:p>
  </w:endnote>
  <w:endnote w:type="continuationSeparator" w:id="0">
    <w:p w:rsidR="00103FDF" w:rsidRDefault="00103FDF"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74A" w:rsidRDefault="002C274A"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953010">
      <w:rPr>
        <w:bCs/>
        <w:i/>
        <w:noProof/>
        <w:sz w:val="18"/>
        <w:szCs w:val="18"/>
      </w:rPr>
      <w:t>Azil za zivotinje/AZZ</w:t>
    </w:r>
    <w:r w:rsidR="00953010">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Pr>
        <w:rStyle w:val="PageNumber"/>
        <w:i/>
        <w:noProof/>
        <w:sz w:val="18"/>
        <w:szCs w:val="18"/>
      </w:rPr>
      <w:t>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Pr>
        <w:rStyle w:val="PageNumber"/>
        <w:i/>
        <w:noProof/>
        <w:sz w:val="18"/>
        <w:szCs w:val="18"/>
      </w:rPr>
      <w:t>29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FDF" w:rsidRDefault="00103FDF" w:rsidP="00574B25">
      <w:r>
        <w:separator/>
      </w:r>
    </w:p>
  </w:footnote>
  <w:footnote w:type="continuationSeparator" w:id="0">
    <w:p w:rsidR="00103FDF" w:rsidRDefault="00103FDF" w:rsidP="00574B25">
      <w:r>
        <w:continuationSeparator/>
      </w:r>
    </w:p>
  </w:footnote>
  <w:footnote w:id="1">
    <w:p w:rsidR="002C274A" w:rsidRPr="007A6607" w:rsidRDefault="002C274A"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74A" w:rsidRPr="00DF730D" w:rsidRDefault="002C274A"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1BA6682D"/>
    <w:multiLevelType w:val="multilevel"/>
    <w:tmpl w:val="B646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15:restartNumberingAfterBreak="0">
    <w:nsid w:val="36B85D4E"/>
    <w:multiLevelType w:val="hybridMultilevel"/>
    <w:tmpl w:val="657CE48C"/>
    <w:lvl w:ilvl="0" w:tplc="241A0009">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9"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5AA574C"/>
    <w:multiLevelType w:val="multilevel"/>
    <w:tmpl w:val="74AE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15:restartNumberingAfterBreak="0">
    <w:nsid w:val="556C57A9"/>
    <w:multiLevelType w:val="multilevel"/>
    <w:tmpl w:val="7D0E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0" w15:restartNumberingAfterBreak="0">
    <w:nsid w:val="630863C0"/>
    <w:multiLevelType w:val="hybridMultilevel"/>
    <w:tmpl w:val="09A2D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48C1274"/>
    <w:multiLevelType w:val="multilevel"/>
    <w:tmpl w:val="3A12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3"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4" w15:restartNumberingAfterBreak="0">
    <w:nsid w:val="66CB3E80"/>
    <w:multiLevelType w:val="multilevel"/>
    <w:tmpl w:val="EEBC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6" w15:restartNumberingAfterBreak="0">
    <w:nsid w:val="685A11C3"/>
    <w:multiLevelType w:val="multilevel"/>
    <w:tmpl w:val="389C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8"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9"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0"/>
  </w:num>
  <w:num w:numId="4">
    <w:abstractNumId w:val="0"/>
  </w:num>
  <w:num w:numId="5">
    <w:abstractNumId w:val="17"/>
  </w:num>
  <w:num w:numId="6">
    <w:abstractNumId w:val="9"/>
  </w:num>
  <w:num w:numId="7">
    <w:abstractNumId w:val="7"/>
  </w:num>
  <w:num w:numId="8">
    <w:abstractNumId w:val="4"/>
  </w:num>
  <w:num w:numId="9">
    <w:abstractNumId w:val="3"/>
  </w:num>
  <w:num w:numId="10">
    <w:abstractNumId w:val="22"/>
  </w:num>
  <w:num w:numId="11">
    <w:abstractNumId w:val="25"/>
  </w:num>
  <w:num w:numId="12">
    <w:abstractNumId w:val="23"/>
  </w:num>
  <w:num w:numId="13">
    <w:abstractNumId w:val="27"/>
  </w:num>
  <w:num w:numId="14">
    <w:abstractNumId w:val="6"/>
  </w:num>
  <w:num w:numId="15">
    <w:abstractNumId w:val="11"/>
  </w:num>
  <w:num w:numId="16">
    <w:abstractNumId w:val="14"/>
  </w:num>
  <w:num w:numId="17">
    <w:abstractNumId w:val="12"/>
  </w:num>
  <w:num w:numId="18">
    <w:abstractNumId w:val="1"/>
  </w:num>
  <w:num w:numId="19">
    <w:abstractNumId w:val="16"/>
  </w:num>
  <w:num w:numId="20">
    <w:abstractNumId w:val="2"/>
  </w:num>
  <w:num w:numId="21">
    <w:abstractNumId w:val="29"/>
  </w:num>
  <w:num w:numId="22">
    <w:abstractNumId w:val="28"/>
  </w:num>
  <w:num w:numId="23">
    <w:abstractNumId w:val="24"/>
  </w:num>
  <w:num w:numId="24">
    <w:abstractNumId w:val="5"/>
  </w:num>
  <w:num w:numId="25">
    <w:abstractNumId w:val="13"/>
  </w:num>
  <w:num w:numId="26">
    <w:abstractNumId w:val="26"/>
  </w:num>
  <w:num w:numId="27">
    <w:abstractNumId w:val="20"/>
  </w:num>
  <w:num w:numId="28">
    <w:abstractNumId w:val="8"/>
  </w:num>
  <w:num w:numId="29">
    <w:abstractNumId w:val="21"/>
  </w:num>
  <w:num w:numId="3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CC3"/>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29B"/>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139"/>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0646"/>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3FDF"/>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16478"/>
    <w:rsid w:val="0011734C"/>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819"/>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69E"/>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274A"/>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243E"/>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571"/>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11A"/>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0CF"/>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2E"/>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9CB"/>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1363"/>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2FB"/>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3C2"/>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1052"/>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19"/>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C701F"/>
    <w:rsid w:val="006C7B73"/>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1AA8"/>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0CFD"/>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998"/>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14"/>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4A0C"/>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C73"/>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010"/>
    <w:rsid w:val="00954A71"/>
    <w:rsid w:val="009551F9"/>
    <w:rsid w:val="00955587"/>
    <w:rsid w:val="00955673"/>
    <w:rsid w:val="00955B89"/>
    <w:rsid w:val="00955F53"/>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E60"/>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6AB"/>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B1C"/>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6E44"/>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934"/>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C9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D0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D477"/>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paragraph" w:styleId="HTMLPreformatted">
    <w:name w:val="HTML Preformatted"/>
    <w:basedOn w:val="Normal"/>
    <w:link w:val="HTMLPreformattedChar"/>
    <w:uiPriority w:val="99"/>
    <w:semiHidden/>
    <w:unhideWhenUsed/>
    <w:rsid w:val="006F1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sr-Latn-RS" w:eastAsia="sr-Latn-RS"/>
    </w:rPr>
  </w:style>
  <w:style w:type="character" w:customStyle="1" w:styleId="HTMLPreformattedChar">
    <w:name w:val="HTML Preformatted Char"/>
    <w:basedOn w:val="DefaultParagraphFont"/>
    <w:link w:val="HTMLPreformatted"/>
    <w:uiPriority w:val="99"/>
    <w:semiHidden/>
    <w:rsid w:val="006F1AA8"/>
    <w:rPr>
      <w:rFonts w:ascii="Courier New" w:eastAsia="Times New Roman" w:hAnsi="Courier New" w:cs="Courier New"/>
      <w:sz w:val="20"/>
      <w:szCs w:val="20"/>
      <w:lang w:val="sr-Latn-RS" w:eastAsia="sr-Latn-RS"/>
    </w:rPr>
  </w:style>
  <w:style w:type="character" w:customStyle="1" w:styleId="y2iqfc">
    <w:name w:val="y2iqfc"/>
    <w:basedOn w:val="DefaultParagraphFont"/>
    <w:rsid w:val="006F1AA8"/>
  </w:style>
  <w:style w:type="paragraph" w:styleId="NoSpacing">
    <w:name w:val="No Spacing"/>
    <w:uiPriority w:val="1"/>
    <w:qFormat/>
    <w:rsid w:val="0033357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210">
      <w:bodyDiv w:val="1"/>
      <w:marLeft w:val="0"/>
      <w:marRight w:val="0"/>
      <w:marTop w:val="0"/>
      <w:marBottom w:val="0"/>
      <w:divBdr>
        <w:top w:val="none" w:sz="0" w:space="0" w:color="auto"/>
        <w:left w:val="none" w:sz="0" w:space="0" w:color="auto"/>
        <w:bottom w:val="none" w:sz="0" w:space="0" w:color="auto"/>
        <w:right w:val="none" w:sz="0" w:space="0" w:color="auto"/>
      </w:divBdr>
    </w:div>
    <w:div w:id="53507082">
      <w:bodyDiv w:val="1"/>
      <w:marLeft w:val="0"/>
      <w:marRight w:val="0"/>
      <w:marTop w:val="0"/>
      <w:marBottom w:val="0"/>
      <w:divBdr>
        <w:top w:val="none" w:sz="0" w:space="0" w:color="auto"/>
        <w:left w:val="none" w:sz="0" w:space="0" w:color="auto"/>
        <w:bottom w:val="none" w:sz="0" w:space="0" w:color="auto"/>
        <w:right w:val="none" w:sz="0" w:space="0" w:color="auto"/>
      </w:divBdr>
    </w:div>
    <w:div w:id="80680411">
      <w:bodyDiv w:val="1"/>
      <w:marLeft w:val="0"/>
      <w:marRight w:val="0"/>
      <w:marTop w:val="0"/>
      <w:marBottom w:val="0"/>
      <w:divBdr>
        <w:top w:val="none" w:sz="0" w:space="0" w:color="auto"/>
        <w:left w:val="none" w:sz="0" w:space="0" w:color="auto"/>
        <w:bottom w:val="none" w:sz="0" w:space="0" w:color="auto"/>
        <w:right w:val="none" w:sz="0" w:space="0" w:color="auto"/>
      </w:divBdr>
    </w:div>
    <w:div w:id="152063814">
      <w:bodyDiv w:val="1"/>
      <w:marLeft w:val="0"/>
      <w:marRight w:val="0"/>
      <w:marTop w:val="0"/>
      <w:marBottom w:val="0"/>
      <w:divBdr>
        <w:top w:val="none" w:sz="0" w:space="0" w:color="auto"/>
        <w:left w:val="none" w:sz="0" w:space="0" w:color="auto"/>
        <w:bottom w:val="none" w:sz="0" w:space="0" w:color="auto"/>
        <w:right w:val="none" w:sz="0" w:space="0" w:color="auto"/>
      </w:divBdr>
    </w:div>
    <w:div w:id="180823093">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04870798">
      <w:bodyDiv w:val="1"/>
      <w:marLeft w:val="0"/>
      <w:marRight w:val="0"/>
      <w:marTop w:val="0"/>
      <w:marBottom w:val="0"/>
      <w:divBdr>
        <w:top w:val="none" w:sz="0" w:space="0" w:color="auto"/>
        <w:left w:val="none" w:sz="0" w:space="0" w:color="auto"/>
        <w:bottom w:val="none" w:sz="0" w:space="0" w:color="auto"/>
        <w:right w:val="none" w:sz="0" w:space="0" w:color="auto"/>
      </w:divBdr>
    </w:div>
    <w:div w:id="232276901">
      <w:bodyDiv w:val="1"/>
      <w:marLeft w:val="0"/>
      <w:marRight w:val="0"/>
      <w:marTop w:val="0"/>
      <w:marBottom w:val="0"/>
      <w:divBdr>
        <w:top w:val="none" w:sz="0" w:space="0" w:color="auto"/>
        <w:left w:val="none" w:sz="0" w:space="0" w:color="auto"/>
        <w:bottom w:val="none" w:sz="0" w:space="0" w:color="auto"/>
        <w:right w:val="none" w:sz="0" w:space="0" w:color="auto"/>
      </w:divBdr>
    </w:div>
    <w:div w:id="391587854">
      <w:bodyDiv w:val="1"/>
      <w:marLeft w:val="0"/>
      <w:marRight w:val="0"/>
      <w:marTop w:val="0"/>
      <w:marBottom w:val="0"/>
      <w:divBdr>
        <w:top w:val="none" w:sz="0" w:space="0" w:color="auto"/>
        <w:left w:val="none" w:sz="0" w:space="0" w:color="auto"/>
        <w:bottom w:val="none" w:sz="0" w:space="0" w:color="auto"/>
        <w:right w:val="none" w:sz="0" w:space="0" w:color="auto"/>
      </w:divBdr>
    </w:div>
    <w:div w:id="39355057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12317313">
      <w:bodyDiv w:val="1"/>
      <w:marLeft w:val="0"/>
      <w:marRight w:val="0"/>
      <w:marTop w:val="0"/>
      <w:marBottom w:val="0"/>
      <w:divBdr>
        <w:top w:val="none" w:sz="0" w:space="0" w:color="auto"/>
        <w:left w:val="none" w:sz="0" w:space="0" w:color="auto"/>
        <w:bottom w:val="none" w:sz="0" w:space="0" w:color="auto"/>
        <w:right w:val="none" w:sz="0" w:space="0" w:color="auto"/>
      </w:divBdr>
    </w:div>
    <w:div w:id="452754636">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44761075">
      <w:bodyDiv w:val="1"/>
      <w:marLeft w:val="0"/>
      <w:marRight w:val="0"/>
      <w:marTop w:val="0"/>
      <w:marBottom w:val="0"/>
      <w:divBdr>
        <w:top w:val="none" w:sz="0" w:space="0" w:color="auto"/>
        <w:left w:val="none" w:sz="0" w:space="0" w:color="auto"/>
        <w:bottom w:val="none" w:sz="0" w:space="0" w:color="auto"/>
        <w:right w:val="none" w:sz="0" w:space="0" w:color="auto"/>
      </w:divBdr>
      <w:divsChild>
        <w:div w:id="1229996355">
          <w:marLeft w:val="0"/>
          <w:marRight w:val="0"/>
          <w:marTop w:val="0"/>
          <w:marBottom w:val="0"/>
          <w:divBdr>
            <w:top w:val="none" w:sz="0" w:space="0" w:color="auto"/>
            <w:left w:val="none" w:sz="0" w:space="0" w:color="auto"/>
            <w:bottom w:val="none" w:sz="0" w:space="0" w:color="auto"/>
            <w:right w:val="none" w:sz="0" w:space="0" w:color="auto"/>
          </w:divBdr>
        </w:div>
      </w:divsChild>
    </w:div>
    <w:div w:id="561915794">
      <w:bodyDiv w:val="1"/>
      <w:marLeft w:val="0"/>
      <w:marRight w:val="0"/>
      <w:marTop w:val="0"/>
      <w:marBottom w:val="0"/>
      <w:divBdr>
        <w:top w:val="none" w:sz="0" w:space="0" w:color="auto"/>
        <w:left w:val="none" w:sz="0" w:space="0" w:color="auto"/>
        <w:bottom w:val="none" w:sz="0" w:space="0" w:color="auto"/>
        <w:right w:val="none" w:sz="0" w:space="0" w:color="auto"/>
      </w:divBdr>
    </w:div>
    <w:div w:id="611398167">
      <w:bodyDiv w:val="1"/>
      <w:marLeft w:val="0"/>
      <w:marRight w:val="0"/>
      <w:marTop w:val="0"/>
      <w:marBottom w:val="0"/>
      <w:divBdr>
        <w:top w:val="none" w:sz="0" w:space="0" w:color="auto"/>
        <w:left w:val="none" w:sz="0" w:space="0" w:color="auto"/>
        <w:bottom w:val="none" w:sz="0" w:space="0" w:color="auto"/>
        <w:right w:val="none" w:sz="0" w:space="0" w:color="auto"/>
      </w:divBdr>
    </w:div>
    <w:div w:id="625699824">
      <w:bodyDiv w:val="1"/>
      <w:marLeft w:val="0"/>
      <w:marRight w:val="0"/>
      <w:marTop w:val="0"/>
      <w:marBottom w:val="0"/>
      <w:divBdr>
        <w:top w:val="none" w:sz="0" w:space="0" w:color="auto"/>
        <w:left w:val="none" w:sz="0" w:space="0" w:color="auto"/>
        <w:bottom w:val="none" w:sz="0" w:space="0" w:color="auto"/>
        <w:right w:val="none" w:sz="0" w:space="0" w:color="auto"/>
      </w:divBdr>
    </w:div>
    <w:div w:id="629211321">
      <w:bodyDiv w:val="1"/>
      <w:marLeft w:val="0"/>
      <w:marRight w:val="0"/>
      <w:marTop w:val="0"/>
      <w:marBottom w:val="0"/>
      <w:divBdr>
        <w:top w:val="none" w:sz="0" w:space="0" w:color="auto"/>
        <w:left w:val="none" w:sz="0" w:space="0" w:color="auto"/>
        <w:bottom w:val="none" w:sz="0" w:space="0" w:color="auto"/>
        <w:right w:val="none" w:sz="0" w:space="0" w:color="auto"/>
      </w:divBdr>
    </w:div>
    <w:div w:id="671954947">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75295795">
      <w:bodyDiv w:val="1"/>
      <w:marLeft w:val="0"/>
      <w:marRight w:val="0"/>
      <w:marTop w:val="0"/>
      <w:marBottom w:val="0"/>
      <w:divBdr>
        <w:top w:val="none" w:sz="0" w:space="0" w:color="auto"/>
        <w:left w:val="none" w:sz="0" w:space="0" w:color="auto"/>
        <w:bottom w:val="none" w:sz="0" w:space="0" w:color="auto"/>
        <w:right w:val="none" w:sz="0" w:space="0" w:color="auto"/>
      </w:divBdr>
    </w:div>
    <w:div w:id="833647783">
      <w:bodyDiv w:val="1"/>
      <w:marLeft w:val="0"/>
      <w:marRight w:val="0"/>
      <w:marTop w:val="0"/>
      <w:marBottom w:val="0"/>
      <w:divBdr>
        <w:top w:val="none" w:sz="0" w:space="0" w:color="auto"/>
        <w:left w:val="none" w:sz="0" w:space="0" w:color="auto"/>
        <w:bottom w:val="none" w:sz="0" w:space="0" w:color="auto"/>
        <w:right w:val="none" w:sz="0" w:space="0" w:color="auto"/>
      </w:divBdr>
    </w:div>
    <w:div w:id="83611298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96748278">
      <w:bodyDiv w:val="1"/>
      <w:marLeft w:val="0"/>
      <w:marRight w:val="0"/>
      <w:marTop w:val="0"/>
      <w:marBottom w:val="0"/>
      <w:divBdr>
        <w:top w:val="none" w:sz="0" w:space="0" w:color="auto"/>
        <w:left w:val="none" w:sz="0" w:space="0" w:color="auto"/>
        <w:bottom w:val="none" w:sz="0" w:space="0" w:color="auto"/>
        <w:right w:val="none" w:sz="0" w:space="0" w:color="auto"/>
      </w:divBdr>
    </w:div>
    <w:div w:id="910579464">
      <w:bodyDiv w:val="1"/>
      <w:marLeft w:val="0"/>
      <w:marRight w:val="0"/>
      <w:marTop w:val="0"/>
      <w:marBottom w:val="0"/>
      <w:divBdr>
        <w:top w:val="none" w:sz="0" w:space="0" w:color="auto"/>
        <w:left w:val="none" w:sz="0" w:space="0" w:color="auto"/>
        <w:bottom w:val="none" w:sz="0" w:space="0" w:color="auto"/>
        <w:right w:val="none" w:sz="0" w:space="0" w:color="auto"/>
      </w:divBdr>
    </w:div>
    <w:div w:id="99827071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48265377">
      <w:bodyDiv w:val="1"/>
      <w:marLeft w:val="0"/>
      <w:marRight w:val="0"/>
      <w:marTop w:val="0"/>
      <w:marBottom w:val="0"/>
      <w:divBdr>
        <w:top w:val="none" w:sz="0" w:space="0" w:color="auto"/>
        <w:left w:val="none" w:sz="0" w:space="0" w:color="auto"/>
        <w:bottom w:val="none" w:sz="0" w:space="0" w:color="auto"/>
        <w:right w:val="none" w:sz="0" w:space="0" w:color="auto"/>
      </w:divBdr>
    </w:div>
    <w:div w:id="1089812698">
      <w:bodyDiv w:val="1"/>
      <w:marLeft w:val="0"/>
      <w:marRight w:val="0"/>
      <w:marTop w:val="0"/>
      <w:marBottom w:val="0"/>
      <w:divBdr>
        <w:top w:val="none" w:sz="0" w:space="0" w:color="auto"/>
        <w:left w:val="none" w:sz="0" w:space="0" w:color="auto"/>
        <w:bottom w:val="none" w:sz="0" w:space="0" w:color="auto"/>
        <w:right w:val="none" w:sz="0" w:space="0" w:color="auto"/>
      </w:divBdr>
    </w:div>
    <w:div w:id="1152798672">
      <w:bodyDiv w:val="1"/>
      <w:marLeft w:val="0"/>
      <w:marRight w:val="0"/>
      <w:marTop w:val="0"/>
      <w:marBottom w:val="0"/>
      <w:divBdr>
        <w:top w:val="none" w:sz="0" w:space="0" w:color="auto"/>
        <w:left w:val="none" w:sz="0" w:space="0" w:color="auto"/>
        <w:bottom w:val="none" w:sz="0" w:space="0" w:color="auto"/>
        <w:right w:val="none" w:sz="0" w:space="0" w:color="auto"/>
      </w:divBdr>
    </w:div>
    <w:div w:id="1274636103">
      <w:bodyDiv w:val="1"/>
      <w:marLeft w:val="0"/>
      <w:marRight w:val="0"/>
      <w:marTop w:val="0"/>
      <w:marBottom w:val="0"/>
      <w:divBdr>
        <w:top w:val="none" w:sz="0" w:space="0" w:color="auto"/>
        <w:left w:val="none" w:sz="0" w:space="0" w:color="auto"/>
        <w:bottom w:val="none" w:sz="0" w:space="0" w:color="auto"/>
        <w:right w:val="none" w:sz="0" w:space="0" w:color="auto"/>
      </w:divBdr>
    </w:div>
    <w:div w:id="1288195832">
      <w:bodyDiv w:val="1"/>
      <w:marLeft w:val="0"/>
      <w:marRight w:val="0"/>
      <w:marTop w:val="0"/>
      <w:marBottom w:val="0"/>
      <w:divBdr>
        <w:top w:val="none" w:sz="0" w:space="0" w:color="auto"/>
        <w:left w:val="none" w:sz="0" w:space="0" w:color="auto"/>
        <w:bottom w:val="none" w:sz="0" w:space="0" w:color="auto"/>
        <w:right w:val="none" w:sz="0" w:space="0" w:color="auto"/>
      </w:divBdr>
    </w:div>
    <w:div w:id="1368607437">
      <w:bodyDiv w:val="1"/>
      <w:marLeft w:val="0"/>
      <w:marRight w:val="0"/>
      <w:marTop w:val="0"/>
      <w:marBottom w:val="0"/>
      <w:divBdr>
        <w:top w:val="none" w:sz="0" w:space="0" w:color="auto"/>
        <w:left w:val="none" w:sz="0" w:space="0" w:color="auto"/>
        <w:bottom w:val="none" w:sz="0" w:space="0" w:color="auto"/>
        <w:right w:val="none" w:sz="0" w:space="0" w:color="auto"/>
      </w:divBdr>
    </w:div>
    <w:div w:id="1372926390">
      <w:bodyDiv w:val="1"/>
      <w:marLeft w:val="0"/>
      <w:marRight w:val="0"/>
      <w:marTop w:val="0"/>
      <w:marBottom w:val="0"/>
      <w:divBdr>
        <w:top w:val="none" w:sz="0" w:space="0" w:color="auto"/>
        <w:left w:val="none" w:sz="0" w:space="0" w:color="auto"/>
        <w:bottom w:val="none" w:sz="0" w:space="0" w:color="auto"/>
        <w:right w:val="none" w:sz="0" w:space="0" w:color="auto"/>
      </w:divBdr>
    </w:div>
    <w:div w:id="137724143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8178344">
      <w:bodyDiv w:val="1"/>
      <w:marLeft w:val="0"/>
      <w:marRight w:val="0"/>
      <w:marTop w:val="0"/>
      <w:marBottom w:val="0"/>
      <w:divBdr>
        <w:top w:val="none" w:sz="0" w:space="0" w:color="auto"/>
        <w:left w:val="none" w:sz="0" w:space="0" w:color="auto"/>
        <w:bottom w:val="none" w:sz="0" w:space="0" w:color="auto"/>
        <w:right w:val="none" w:sz="0" w:space="0" w:color="auto"/>
      </w:divBdr>
    </w:div>
    <w:div w:id="1494300260">
      <w:bodyDiv w:val="1"/>
      <w:marLeft w:val="0"/>
      <w:marRight w:val="0"/>
      <w:marTop w:val="0"/>
      <w:marBottom w:val="0"/>
      <w:divBdr>
        <w:top w:val="none" w:sz="0" w:space="0" w:color="auto"/>
        <w:left w:val="none" w:sz="0" w:space="0" w:color="auto"/>
        <w:bottom w:val="none" w:sz="0" w:space="0" w:color="auto"/>
        <w:right w:val="none" w:sz="0" w:space="0" w:color="auto"/>
      </w:divBdr>
    </w:div>
    <w:div w:id="1528133122">
      <w:bodyDiv w:val="1"/>
      <w:marLeft w:val="0"/>
      <w:marRight w:val="0"/>
      <w:marTop w:val="0"/>
      <w:marBottom w:val="0"/>
      <w:divBdr>
        <w:top w:val="none" w:sz="0" w:space="0" w:color="auto"/>
        <w:left w:val="none" w:sz="0" w:space="0" w:color="auto"/>
        <w:bottom w:val="none" w:sz="0" w:space="0" w:color="auto"/>
        <w:right w:val="none" w:sz="0" w:space="0" w:color="auto"/>
      </w:divBdr>
    </w:div>
    <w:div w:id="1533113285">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92735506">
      <w:bodyDiv w:val="1"/>
      <w:marLeft w:val="0"/>
      <w:marRight w:val="0"/>
      <w:marTop w:val="0"/>
      <w:marBottom w:val="0"/>
      <w:divBdr>
        <w:top w:val="none" w:sz="0" w:space="0" w:color="auto"/>
        <w:left w:val="none" w:sz="0" w:space="0" w:color="auto"/>
        <w:bottom w:val="none" w:sz="0" w:space="0" w:color="auto"/>
        <w:right w:val="none" w:sz="0" w:space="0" w:color="auto"/>
      </w:divBdr>
    </w:div>
    <w:div w:id="1596285035">
      <w:bodyDiv w:val="1"/>
      <w:marLeft w:val="0"/>
      <w:marRight w:val="0"/>
      <w:marTop w:val="0"/>
      <w:marBottom w:val="0"/>
      <w:divBdr>
        <w:top w:val="none" w:sz="0" w:space="0" w:color="auto"/>
        <w:left w:val="none" w:sz="0" w:space="0" w:color="auto"/>
        <w:bottom w:val="none" w:sz="0" w:space="0" w:color="auto"/>
        <w:right w:val="none" w:sz="0" w:space="0" w:color="auto"/>
      </w:divBdr>
    </w:div>
    <w:div w:id="1608809029">
      <w:bodyDiv w:val="1"/>
      <w:marLeft w:val="0"/>
      <w:marRight w:val="0"/>
      <w:marTop w:val="0"/>
      <w:marBottom w:val="0"/>
      <w:divBdr>
        <w:top w:val="none" w:sz="0" w:space="0" w:color="auto"/>
        <w:left w:val="none" w:sz="0" w:space="0" w:color="auto"/>
        <w:bottom w:val="none" w:sz="0" w:space="0" w:color="auto"/>
        <w:right w:val="none" w:sz="0" w:space="0" w:color="auto"/>
      </w:divBdr>
    </w:div>
    <w:div w:id="1653751889">
      <w:bodyDiv w:val="1"/>
      <w:marLeft w:val="0"/>
      <w:marRight w:val="0"/>
      <w:marTop w:val="0"/>
      <w:marBottom w:val="0"/>
      <w:divBdr>
        <w:top w:val="none" w:sz="0" w:space="0" w:color="auto"/>
        <w:left w:val="none" w:sz="0" w:space="0" w:color="auto"/>
        <w:bottom w:val="none" w:sz="0" w:space="0" w:color="auto"/>
        <w:right w:val="none" w:sz="0" w:space="0" w:color="auto"/>
      </w:divBdr>
    </w:div>
    <w:div w:id="1697152173">
      <w:bodyDiv w:val="1"/>
      <w:marLeft w:val="0"/>
      <w:marRight w:val="0"/>
      <w:marTop w:val="0"/>
      <w:marBottom w:val="0"/>
      <w:divBdr>
        <w:top w:val="none" w:sz="0" w:space="0" w:color="auto"/>
        <w:left w:val="none" w:sz="0" w:space="0" w:color="auto"/>
        <w:bottom w:val="none" w:sz="0" w:space="0" w:color="auto"/>
        <w:right w:val="none" w:sz="0" w:space="0" w:color="auto"/>
      </w:divBdr>
      <w:divsChild>
        <w:div w:id="1115102505">
          <w:marLeft w:val="0"/>
          <w:marRight w:val="0"/>
          <w:marTop w:val="0"/>
          <w:marBottom w:val="0"/>
          <w:divBdr>
            <w:top w:val="none" w:sz="0" w:space="0" w:color="auto"/>
            <w:left w:val="none" w:sz="0" w:space="0" w:color="auto"/>
            <w:bottom w:val="none" w:sz="0" w:space="0" w:color="auto"/>
            <w:right w:val="none" w:sz="0" w:space="0" w:color="auto"/>
          </w:divBdr>
        </w:div>
      </w:divsChild>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00094300">
      <w:bodyDiv w:val="1"/>
      <w:marLeft w:val="0"/>
      <w:marRight w:val="0"/>
      <w:marTop w:val="0"/>
      <w:marBottom w:val="0"/>
      <w:divBdr>
        <w:top w:val="none" w:sz="0" w:space="0" w:color="auto"/>
        <w:left w:val="none" w:sz="0" w:space="0" w:color="auto"/>
        <w:bottom w:val="none" w:sz="0" w:space="0" w:color="auto"/>
        <w:right w:val="none" w:sz="0" w:space="0" w:color="auto"/>
      </w:divBdr>
    </w:div>
    <w:div w:id="1912959882">
      <w:bodyDiv w:val="1"/>
      <w:marLeft w:val="0"/>
      <w:marRight w:val="0"/>
      <w:marTop w:val="0"/>
      <w:marBottom w:val="0"/>
      <w:divBdr>
        <w:top w:val="none" w:sz="0" w:space="0" w:color="auto"/>
        <w:left w:val="none" w:sz="0" w:space="0" w:color="auto"/>
        <w:bottom w:val="none" w:sz="0" w:space="0" w:color="auto"/>
        <w:right w:val="none" w:sz="0" w:space="0" w:color="auto"/>
      </w:divBdr>
    </w:div>
    <w:div w:id="1924487582">
      <w:bodyDiv w:val="1"/>
      <w:marLeft w:val="0"/>
      <w:marRight w:val="0"/>
      <w:marTop w:val="0"/>
      <w:marBottom w:val="0"/>
      <w:divBdr>
        <w:top w:val="none" w:sz="0" w:space="0" w:color="auto"/>
        <w:left w:val="none" w:sz="0" w:space="0" w:color="auto"/>
        <w:bottom w:val="none" w:sz="0" w:space="0" w:color="auto"/>
        <w:right w:val="none" w:sz="0" w:space="0" w:color="auto"/>
      </w:divBdr>
    </w:div>
    <w:div w:id="211243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0D5DA-DB0B-485D-9664-8A248B929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36</TotalTime>
  <Pages>56</Pages>
  <Words>17268</Words>
  <Characters>98432</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Samir123</cp:lastModifiedBy>
  <cp:revision>5</cp:revision>
  <cp:lastPrinted>2018-11-24T15:05:00Z</cp:lastPrinted>
  <dcterms:created xsi:type="dcterms:W3CDTF">2023-06-03T20:58:00Z</dcterms:created>
  <dcterms:modified xsi:type="dcterms:W3CDTF">2023-06-04T17:24:00Z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